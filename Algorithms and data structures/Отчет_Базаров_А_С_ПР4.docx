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2761" w14:textId="77777777" w:rsidR="007D2B5E" w:rsidRPr="00915823" w:rsidRDefault="007D2B5E" w:rsidP="007D2B5E">
      <w:pPr>
        <w:ind w:firstLine="0"/>
        <w:jc w:val="center"/>
      </w:pPr>
      <w:r w:rsidRPr="00915823">
        <w:t>Федеральное государственное автономное</w:t>
      </w:r>
    </w:p>
    <w:p w14:paraId="36B8B138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образовательное учреждение</w:t>
      </w:r>
    </w:p>
    <w:p w14:paraId="66738A48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высшего образования</w:t>
      </w:r>
    </w:p>
    <w:p w14:paraId="798CDD4B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«СИБИРСКИЙ ФЕДЕРАЛЬНЫЙ УНИВЕРСИТЕТ»</w:t>
      </w:r>
    </w:p>
    <w:p w14:paraId="2C129117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Институт Космических и информационных технологий</w:t>
      </w:r>
    </w:p>
    <w:p w14:paraId="5F54E929" w14:textId="6437D46A" w:rsidR="007D2B5E" w:rsidRDefault="0026368A" w:rsidP="0026368A">
      <w:pPr>
        <w:ind w:firstLine="0"/>
        <w:jc w:val="center"/>
        <w:rPr>
          <w:rFonts w:cs="Times New Roman"/>
          <w:color w:val="000000"/>
          <w:szCs w:val="28"/>
        </w:rPr>
      </w:pPr>
      <w:r w:rsidRPr="00641699">
        <w:rPr>
          <w:rFonts w:cs="Times New Roman"/>
          <w:color w:val="000000"/>
          <w:szCs w:val="28"/>
        </w:rPr>
        <w:t>Кафедра вычислительной техники</w:t>
      </w:r>
    </w:p>
    <w:p w14:paraId="5781A083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22F79A88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0FF01E30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09C2D58F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12877252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1395D12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0B47EF7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7779448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1808417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A5862CF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BD39429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EE7D77D" w14:textId="7C61D555" w:rsidR="007D2B5E" w:rsidRPr="00A53CA4" w:rsidRDefault="008A765F" w:rsidP="007D2B5E">
      <w:pPr>
        <w:ind w:firstLine="0"/>
        <w:jc w:val="center"/>
        <w:rPr>
          <w:b/>
        </w:rPr>
      </w:pPr>
      <w:r>
        <w:rPr>
          <w:b/>
        </w:rPr>
        <w:t xml:space="preserve">ОТЧЕТ </w:t>
      </w:r>
      <w:r w:rsidR="00615781">
        <w:rPr>
          <w:b/>
        </w:rPr>
        <w:t>П</w:t>
      </w:r>
      <w:r>
        <w:rPr>
          <w:b/>
        </w:rPr>
        <w:t>О ПРАКТ</w:t>
      </w:r>
      <w:r w:rsidR="006C0652">
        <w:rPr>
          <w:b/>
        </w:rPr>
        <w:t xml:space="preserve">ИЧЕСКОЙ РАБОТЕ </w:t>
      </w:r>
      <w:r w:rsidR="0025433A">
        <w:rPr>
          <w:b/>
        </w:rPr>
        <w:t>№</w:t>
      </w:r>
      <w:r w:rsidR="00A53CA4" w:rsidRPr="00A53CA4">
        <w:rPr>
          <w:b/>
        </w:rPr>
        <w:t>4</w:t>
      </w:r>
    </w:p>
    <w:p w14:paraId="235DB197" w14:textId="72B1BE2E" w:rsidR="007D2B5E" w:rsidRDefault="0025433A" w:rsidP="007D2B5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 w:rsidR="00375A80">
        <w:rPr>
          <w:rFonts w:cs="Times New Roman"/>
          <w:szCs w:val="28"/>
        </w:rPr>
        <w:t xml:space="preserve"> дисциплине </w:t>
      </w:r>
      <w:r w:rsidR="00990550" w:rsidRPr="00990550">
        <w:rPr>
          <w:rFonts w:cs="Times New Roman"/>
          <w:szCs w:val="28"/>
        </w:rPr>
        <w:t>“Алгоритмы и структуры данны</w:t>
      </w:r>
      <w:r w:rsidR="00990550">
        <w:rPr>
          <w:rFonts w:cs="Times New Roman"/>
          <w:szCs w:val="28"/>
        </w:rPr>
        <w:t>х</w:t>
      </w:r>
      <w:r w:rsidR="00990550" w:rsidRPr="00990550">
        <w:rPr>
          <w:rFonts w:cs="Times New Roman"/>
          <w:szCs w:val="28"/>
        </w:rPr>
        <w:t>”</w:t>
      </w:r>
    </w:p>
    <w:p w14:paraId="27D9DDBA" w14:textId="5E071F4E" w:rsidR="00990550" w:rsidRPr="00542F01" w:rsidRDefault="00990550" w:rsidP="007D2B5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Вариант </w:t>
      </w:r>
      <w:r w:rsidR="00542F01">
        <w:rPr>
          <w:rFonts w:cs="Times New Roman"/>
          <w:szCs w:val="28"/>
          <w:lang w:val="en-US"/>
        </w:rPr>
        <w:t>21</w:t>
      </w:r>
    </w:p>
    <w:p w14:paraId="5B234117" w14:textId="77777777" w:rsidR="006C0652" w:rsidRDefault="006C0652" w:rsidP="007D2B5E">
      <w:pPr>
        <w:ind w:firstLine="0"/>
        <w:jc w:val="center"/>
        <w:rPr>
          <w:rFonts w:cs="Times New Roman"/>
          <w:szCs w:val="28"/>
        </w:rPr>
      </w:pPr>
    </w:p>
    <w:p w14:paraId="5C72B722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37E885EB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6E6657CB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6742F543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0EC8088C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2AFCAA58" w14:textId="77777777" w:rsidR="007D2B5E" w:rsidRPr="00915823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3A1FB062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6CBE8534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409016B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15"/>
        <w:gridCol w:w="1764"/>
        <w:gridCol w:w="3259"/>
      </w:tblGrid>
      <w:tr w:rsidR="007D2B5E" w:rsidRPr="00915823" w14:paraId="10B2B723" w14:textId="77777777" w:rsidTr="009967D8">
        <w:trPr>
          <w:trHeight w:val="267"/>
        </w:trPr>
        <w:tc>
          <w:tcPr>
            <w:tcW w:w="4615" w:type="dxa"/>
          </w:tcPr>
          <w:p w14:paraId="48884481" w14:textId="41D55ADA" w:rsidR="007D2B5E" w:rsidRPr="00990550" w:rsidRDefault="00990550" w:rsidP="003A0FAB">
            <w:pPr>
              <w:ind w:firstLine="0"/>
            </w:pPr>
            <w:r>
              <w:t>Преподаватель</w:t>
            </w:r>
          </w:p>
        </w:tc>
        <w:tc>
          <w:tcPr>
            <w:tcW w:w="1764" w:type="dxa"/>
          </w:tcPr>
          <w:p w14:paraId="2EB8F283" w14:textId="77777777" w:rsidR="007D2B5E" w:rsidRPr="00915823" w:rsidRDefault="007D2B5E" w:rsidP="003A0FAB">
            <w:pPr>
              <w:ind w:firstLine="0"/>
            </w:pPr>
            <w:r w:rsidRPr="00915823">
              <w:t>__________</w:t>
            </w:r>
          </w:p>
        </w:tc>
        <w:tc>
          <w:tcPr>
            <w:tcW w:w="3259" w:type="dxa"/>
          </w:tcPr>
          <w:p w14:paraId="083C69C7" w14:textId="01F72BA8" w:rsidR="007D2B5E" w:rsidRPr="00915823" w:rsidRDefault="00375A80" w:rsidP="003A0FAB">
            <w:pPr>
              <w:ind w:firstLine="0"/>
            </w:pPr>
            <w:proofErr w:type="spellStart"/>
            <w:r>
              <w:t>Матковский</w:t>
            </w:r>
            <w:proofErr w:type="spellEnd"/>
            <w:r w:rsidR="008A765F">
              <w:t xml:space="preserve"> </w:t>
            </w:r>
            <w:r>
              <w:t>И</w:t>
            </w:r>
            <w:r w:rsidR="008A765F">
              <w:t>.В.</w:t>
            </w:r>
          </w:p>
        </w:tc>
      </w:tr>
      <w:tr w:rsidR="007D2B5E" w:rsidRPr="00915823" w14:paraId="1DB1CC6B" w14:textId="77777777" w:rsidTr="003A0FAB">
        <w:tc>
          <w:tcPr>
            <w:tcW w:w="4615" w:type="dxa"/>
          </w:tcPr>
          <w:p w14:paraId="332863E7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2F8D5283" w14:textId="0FD6E9B2" w:rsidR="007D2B5E" w:rsidRPr="008A765F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  <w:r w:rsidRPr="00915823">
              <w:rPr>
                <w:vertAlign w:val="superscript"/>
              </w:rPr>
              <w:t>подпись</w:t>
            </w:r>
            <w:r w:rsidR="008A765F">
              <w:rPr>
                <w:vertAlign w:val="superscript"/>
                <w:lang w:val="en-US"/>
              </w:rPr>
              <w:t xml:space="preserve">, </w:t>
            </w:r>
            <w:r w:rsidR="008A765F">
              <w:rPr>
                <w:vertAlign w:val="superscript"/>
              </w:rPr>
              <w:t>дата</w:t>
            </w:r>
          </w:p>
        </w:tc>
        <w:tc>
          <w:tcPr>
            <w:tcW w:w="3259" w:type="dxa"/>
          </w:tcPr>
          <w:p w14:paraId="5BA32AE7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67EBBC25" w14:textId="77777777" w:rsidTr="009967D8">
        <w:trPr>
          <w:trHeight w:val="333"/>
        </w:trPr>
        <w:tc>
          <w:tcPr>
            <w:tcW w:w="4615" w:type="dxa"/>
          </w:tcPr>
          <w:p w14:paraId="561F08F9" w14:textId="77777777" w:rsidR="007D2B5E" w:rsidRPr="00915823" w:rsidRDefault="007D2B5E" w:rsidP="003A0FAB">
            <w:pPr>
              <w:ind w:firstLine="0"/>
            </w:pPr>
            <w:r w:rsidRPr="00915823">
              <w:t>Студент КИ</w:t>
            </w:r>
            <w:r>
              <w:t>20</w:t>
            </w:r>
            <w:r w:rsidRPr="00915823">
              <w:t>-0</w:t>
            </w:r>
            <w:r>
              <w:t>7</w:t>
            </w:r>
            <w:r w:rsidRPr="00915823">
              <w:t>Б, 03</w:t>
            </w:r>
            <w:r>
              <w:t>2052463</w:t>
            </w:r>
          </w:p>
        </w:tc>
        <w:tc>
          <w:tcPr>
            <w:tcW w:w="1764" w:type="dxa"/>
          </w:tcPr>
          <w:p w14:paraId="7FA829F8" w14:textId="77777777" w:rsidR="007D2B5E" w:rsidRPr="008A765F" w:rsidRDefault="007D2B5E" w:rsidP="003A0FAB">
            <w:pPr>
              <w:ind w:left="-367" w:firstLine="0"/>
              <w:jc w:val="center"/>
              <w:rPr>
                <w:vertAlign w:val="superscript"/>
                <w:lang w:val="en-US"/>
              </w:rPr>
            </w:pPr>
            <w:r w:rsidRPr="00915823">
              <w:t>__________</w:t>
            </w:r>
          </w:p>
        </w:tc>
        <w:tc>
          <w:tcPr>
            <w:tcW w:w="3259" w:type="dxa"/>
          </w:tcPr>
          <w:p w14:paraId="715F1669" w14:textId="2F3BD31E" w:rsidR="007D2B5E" w:rsidRPr="00915823" w:rsidRDefault="00542F01" w:rsidP="003A0FAB">
            <w:pPr>
              <w:ind w:firstLine="0"/>
            </w:pPr>
            <w:r>
              <w:t>Базаров</w:t>
            </w:r>
            <w:r w:rsidR="007D2B5E">
              <w:t xml:space="preserve"> </w:t>
            </w:r>
            <w:proofErr w:type="gramStart"/>
            <w:r w:rsidR="007D2B5E">
              <w:t>А.С.</w:t>
            </w:r>
            <w:proofErr w:type="gramEnd"/>
          </w:p>
        </w:tc>
      </w:tr>
      <w:tr w:rsidR="007D2B5E" w:rsidRPr="00915823" w14:paraId="41C1C16B" w14:textId="77777777" w:rsidTr="003A0FAB">
        <w:tc>
          <w:tcPr>
            <w:tcW w:w="4615" w:type="dxa"/>
          </w:tcPr>
          <w:p w14:paraId="599DB6F9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12815F01" w14:textId="25C358B0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  <w:r w:rsidRPr="00915823">
              <w:rPr>
                <w:vertAlign w:val="superscript"/>
              </w:rPr>
              <w:t>подпись</w:t>
            </w:r>
            <w:r w:rsidR="008A765F">
              <w:rPr>
                <w:vertAlign w:val="superscript"/>
              </w:rPr>
              <w:t>, дата</w:t>
            </w:r>
          </w:p>
        </w:tc>
        <w:tc>
          <w:tcPr>
            <w:tcW w:w="3259" w:type="dxa"/>
          </w:tcPr>
          <w:p w14:paraId="08265619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523C4678" w14:textId="77777777" w:rsidTr="003A0FAB">
        <w:tc>
          <w:tcPr>
            <w:tcW w:w="4615" w:type="dxa"/>
          </w:tcPr>
          <w:p w14:paraId="4125F286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67D5D18C" w14:textId="77777777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</w:p>
        </w:tc>
        <w:tc>
          <w:tcPr>
            <w:tcW w:w="3259" w:type="dxa"/>
          </w:tcPr>
          <w:p w14:paraId="10D4E405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52362E9C" w14:textId="77777777" w:rsidTr="003A0FAB">
        <w:tc>
          <w:tcPr>
            <w:tcW w:w="4615" w:type="dxa"/>
          </w:tcPr>
          <w:p w14:paraId="6D683B57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52B958F6" w14:textId="77777777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</w:p>
        </w:tc>
        <w:tc>
          <w:tcPr>
            <w:tcW w:w="3259" w:type="dxa"/>
          </w:tcPr>
          <w:p w14:paraId="2B96C5FC" w14:textId="77777777" w:rsidR="007D2B5E" w:rsidRPr="00915823" w:rsidRDefault="007D2B5E" w:rsidP="003A0FAB">
            <w:pPr>
              <w:ind w:firstLine="0"/>
            </w:pPr>
          </w:p>
        </w:tc>
      </w:tr>
    </w:tbl>
    <w:p w14:paraId="03A6FD41" w14:textId="77777777" w:rsidR="007D2B5E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384E4D47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  <w:vertAlign w:val="superscript"/>
        </w:rPr>
      </w:pPr>
    </w:p>
    <w:p w14:paraId="2EF76C25" w14:textId="77777777" w:rsidR="007D2B5E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64FC88A1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2F831BE" w14:textId="77777777" w:rsidR="0026368A" w:rsidRDefault="0026368A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277B4061" w14:textId="5D6FC290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0DD0AAC" w14:textId="77777777" w:rsidR="00990550" w:rsidRDefault="00990550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737E8B5" w14:textId="36E76915" w:rsidR="009967D8" w:rsidRDefault="009967D8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AB4B928" w14:textId="77777777" w:rsidR="009967D8" w:rsidRPr="00915823" w:rsidRDefault="009967D8" w:rsidP="00990550">
      <w:pPr>
        <w:ind w:firstLine="0"/>
        <w:rPr>
          <w:rFonts w:cs="Times New Roman"/>
          <w:color w:val="000000"/>
          <w:szCs w:val="28"/>
        </w:rPr>
      </w:pPr>
    </w:p>
    <w:p w14:paraId="3E618F4C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Красноярск 202</w:t>
      </w:r>
      <w:r>
        <w:rPr>
          <w:rFonts w:cs="Times New Roman"/>
          <w:color w:val="000000"/>
          <w:szCs w:val="28"/>
        </w:rPr>
        <w:t>1</w:t>
      </w:r>
    </w:p>
    <w:p w14:paraId="3FC32A14" w14:textId="77777777" w:rsidR="007D2B5E" w:rsidRPr="00362A78" w:rsidRDefault="007D2B5E" w:rsidP="007D2B5E">
      <w:pPr>
        <w:ind w:firstLine="0"/>
        <w:jc w:val="center"/>
      </w:pPr>
      <w:r>
        <w:br w:type="page"/>
      </w:r>
      <w:r w:rsidRPr="00362A78">
        <w:rPr>
          <w:b/>
        </w:rPr>
        <w:lastRenderedPageBreak/>
        <w:t>СОДЕРЖАНИЕ</w:t>
      </w:r>
    </w:p>
    <w:sdt>
      <w:sdtPr>
        <w:rPr>
          <w:rFonts w:ascii="Times New Roman" w:eastAsia="SimSun" w:hAnsi="Times New Roman" w:cs="Lucida Sans"/>
          <w:color w:val="auto"/>
          <w:kern w:val="3"/>
          <w:sz w:val="28"/>
          <w:szCs w:val="24"/>
          <w:lang w:eastAsia="zh-CN" w:bidi="hi-IN"/>
        </w:rPr>
        <w:id w:val="33396033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0"/>
          <w:szCs w:val="22"/>
          <w:lang w:eastAsia="en-US" w:bidi="ar-SA"/>
        </w:rPr>
      </w:sdtEndPr>
      <w:sdtContent>
        <w:p w14:paraId="3D322871" w14:textId="0BFF4E93" w:rsidR="007D2B5E" w:rsidRDefault="002D30CB" w:rsidP="002D30CB">
          <w:pPr>
            <w:pStyle w:val="af9"/>
            <w:tabs>
              <w:tab w:val="left" w:pos="2400"/>
            </w:tabs>
            <w:ind w:firstLine="0"/>
          </w:pPr>
          <w:r>
            <w:rPr>
              <w:rFonts w:ascii="Times New Roman" w:eastAsia="SimSun" w:hAnsi="Times New Roman" w:cs="Lucida Sans"/>
              <w:color w:val="auto"/>
              <w:kern w:val="3"/>
              <w:sz w:val="28"/>
              <w:szCs w:val="24"/>
              <w:lang w:eastAsia="zh-CN" w:bidi="hi-IN"/>
            </w:rPr>
            <w:tab/>
          </w:r>
        </w:p>
        <w:p w14:paraId="0E9739CD" w14:textId="583F12A6" w:rsidR="00615781" w:rsidRDefault="007D2B5E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Fonts w:eastAsia="SimSun"/>
              <w:kern w:val="3"/>
              <w:szCs w:val="24"/>
              <w:lang w:eastAsia="zh-CN" w:bidi="hi-IN"/>
            </w:rPr>
            <w:fldChar w:fldCharType="begin"/>
          </w:r>
          <w:r>
            <w:instrText xml:space="preserve"> TOC \o "1-3" \h \z \u </w:instrText>
          </w:r>
          <w:r>
            <w:rPr>
              <w:rFonts w:eastAsia="SimSun"/>
              <w:kern w:val="3"/>
              <w:szCs w:val="24"/>
              <w:lang w:eastAsia="zh-CN" w:bidi="hi-IN"/>
            </w:rPr>
            <w:fldChar w:fldCharType="separate"/>
          </w:r>
          <w:hyperlink w:anchor="_Toc81912682" w:history="1">
            <w:r w:rsidR="00615781" w:rsidRPr="001B6C84">
              <w:rPr>
                <w:rStyle w:val="a9"/>
                <w:noProof/>
                <w:lang w:bidi="hi-IN"/>
              </w:rPr>
              <w:t>1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Задание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_Toc81912682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4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5A912585" w14:textId="7C00F48E" w:rsidR="00615781" w:rsidRDefault="004A514C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12683" w:history="1">
            <w:r w:rsidR="00615781" w:rsidRPr="001B6C84">
              <w:rPr>
                <w:rStyle w:val="a9"/>
                <w:noProof/>
                <w:lang w:bidi="hi-IN"/>
              </w:rPr>
              <w:t>2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Исходный код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_Toc81912683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4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0D593410" w14:textId="206C708A" w:rsidR="00615781" w:rsidRDefault="004A514C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12684" w:history="1">
            <w:r w:rsidR="00615781" w:rsidRPr="001B6C84">
              <w:rPr>
                <w:rStyle w:val="a9"/>
                <w:noProof/>
                <w:lang w:bidi="hi-IN"/>
              </w:rPr>
              <w:t>3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Результаты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_Toc81912684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5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44511390" w14:textId="322F0E00" w:rsidR="007D2B5E" w:rsidRDefault="007D2B5E" w:rsidP="007D2B5E">
          <w:r>
            <w:rPr>
              <w:b/>
              <w:bCs/>
            </w:rPr>
            <w:fldChar w:fldCharType="end"/>
          </w:r>
        </w:p>
      </w:sdtContent>
    </w:sdt>
    <w:p w14:paraId="75686017" w14:textId="77777777" w:rsidR="007D2B5E" w:rsidRDefault="007D2B5E" w:rsidP="007D2B5E">
      <w:pPr>
        <w:jc w:val="center"/>
        <w:rPr>
          <w:b/>
        </w:rPr>
      </w:pPr>
    </w:p>
    <w:p w14:paraId="403B37F5" w14:textId="77777777" w:rsidR="007D2B5E" w:rsidRPr="00C049F8" w:rsidRDefault="007D2B5E" w:rsidP="007D2B5E">
      <w:pPr>
        <w:spacing w:after="160" w:line="259" w:lineRule="auto"/>
        <w:rPr>
          <w:b/>
          <w:caps/>
        </w:rPr>
      </w:pPr>
      <w:r>
        <w:br w:type="page"/>
      </w:r>
    </w:p>
    <w:p w14:paraId="52EB7811" w14:textId="3081110E" w:rsidR="00990550" w:rsidRDefault="00990550" w:rsidP="00990550">
      <w:pPr>
        <w:pStyle w:val="1"/>
        <w:rPr>
          <w:szCs w:val="28"/>
          <w:lang w:val="ru-RU"/>
        </w:rPr>
      </w:pPr>
      <w:bookmarkStart w:id="0" w:name="_Toc81912682"/>
      <w:r w:rsidRPr="00B927E0">
        <w:rPr>
          <w:szCs w:val="28"/>
          <w:lang w:val="ru-RU"/>
        </w:rPr>
        <w:lastRenderedPageBreak/>
        <w:t>Задание</w:t>
      </w:r>
      <w:bookmarkEnd w:id="0"/>
    </w:p>
    <w:p w14:paraId="6278040D" w14:textId="77777777" w:rsidR="0064552B" w:rsidRPr="0064552B" w:rsidRDefault="0064552B" w:rsidP="0064552B">
      <w:pPr>
        <w:rPr>
          <w:lang w:eastAsia="zh-CN" w:bidi="hi-IN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6"/>
        <w:gridCol w:w="2964"/>
        <w:gridCol w:w="2035"/>
        <w:gridCol w:w="4359"/>
      </w:tblGrid>
      <w:tr w:rsidR="00A53CA4" w14:paraId="1ABBDECE" w14:textId="636D6F33" w:rsidTr="00A53CA4">
        <w:trPr>
          <w:trHeight w:val="469"/>
        </w:trPr>
        <w:tc>
          <w:tcPr>
            <w:tcW w:w="496" w:type="dxa"/>
          </w:tcPr>
          <w:p w14:paraId="7B9C1CC7" w14:textId="46EBAB46" w:rsidR="00A53CA4" w:rsidRPr="00E90CDC" w:rsidRDefault="00A53CA4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E90CDC">
              <w:rPr>
                <w:rFonts w:eastAsia="Times New Roman" w:cs="Times New Roman"/>
                <w:color w:val="343A40"/>
                <w:szCs w:val="28"/>
                <w:lang w:eastAsia="ru-RU"/>
              </w:rPr>
              <w:t>№</w:t>
            </w:r>
          </w:p>
        </w:tc>
        <w:tc>
          <w:tcPr>
            <w:tcW w:w="2964" w:type="dxa"/>
          </w:tcPr>
          <w:p w14:paraId="0637E9FA" w14:textId="2A527495" w:rsidR="00A53CA4" w:rsidRPr="00A53CA4" w:rsidRDefault="00A53CA4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343A40"/>
                <w:szCs w:val="28"/>
                <w:lang w:eastAsia="ru-RU"/>
              </w:rPr>
              <w:t>Метод хэширования</w:t>
            </w:r>
          </w:p>
        </w:tc>
        <w:tc>
          <w:tcPr>
            <w:tcW w:w="2035" w:type="dxa"/>
          </w:tcPr>
          <w:p w14:paraId="6BE06627" w14:textId="507291ED" w:rsidR="00A53CA4" w:rsidRPr="00E90CDC" w:rsidRDefault="00A53CA4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>
              <w:rPr>
                <w:rFonts w:cs="Times New Roman"/>
                <w:color w:val="343A40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4359" w:type="dxa"/>
          </w:tcPr>
          <w:p w14:paraId="784FEFA2" w14:textId="6BCB0505" w:rsidR="00A53CA4" w:rsidRPr="00E90CDC" w:rsidRDefault="00A53CA4" w:rsidP="00B927E0">
            <w:pPr>
              <w:spacing w:before="100" w:beforeAutospacing="1" w:after="100" w:afterAutospacing="1"/>
              <w:ind w:firstLine="0"/>
              <w:jc w:val="left"/>
              <w:rPr>
                <w:rFonts w:cs="Times New Roman"/>
                <w:color w:val="343A40"/>
                <w:szCs w:val="28"/>
                <w:shd w:val="clear" w:color="auto" w:fill="FFFFFF"/>
              </w:rPr>
            </w:pPr>
            <w:r>
              <w:rPr>
                <w:rFonts w:cs="Times New Roman"/>
                <w:color w:val="343A40"/>
                <w:szCs w:val="28"/>
                <w:shd w:val="clear" w:color="auto" w:fill="FFFFFF"/>
              </w:rPr>
              <w:t>Метод разрешения коллизий</w:t>
            </w:r>
          </w:p>
        </w:tc>
      </w:tr>
      <w:tr w:rsidR="00A53CA4" w14:paraId="58516DBC" w14:textId="2DA92093" w:rsidTr="00A53CA4">
        <w:trPr>
          <w:trHeight w:val="419"/>
        </w:trPr>
        <w:tc>
          <w:tcPr>
            <w:tcW w:w="496" w:type="dxa"/>
          </w:tcPr>
          <w:p w14:paraId="345F4965" w14:textId="2BFD58A5" w:rsidR="00A53CA4" w:rsidRPr="00E90CDC" w:rsidRDefault="00A53CA4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E90CDC">
              <w:rPr>
                <w:rFonts w:eastAsia="Times New Roman" w:cs="Times New Roman"/>
                <w:color w:val="343A40"/>
                <w:szCs w:val="28"/>
                <w:lang w:eastAsia="ru-RU"/>
              </w:rPr>
              <w:t>21</w:t>
            </w:r>
          </w:p>
        </w:tc>
        <w:tc>
          <w:tcPr>
            <w:tcW w:w="2964" w:type="dxa"/>
          </w:tcPr>
          <w:p w14:paraId="0B9122C3" w14:textId="0C195FDB" w:rsidR="00A53CA4" w:rsidRPr="00E90CDC" w:rsidRDefault="00A53CA4" w:rsidP="00E90CDC">
            <w:pPr>
              <w:ind w:firstLine="0"/>
              <w:jc w:val="left"/>
              <w:rPr>
                <w:rFonts w:cs="Times New Roman"/>
                <w:color w:val="343A40"/>
                <w:szCs w:val="28"/>
              </w:rPr>
            </w:pPr>
            <w:r>
              <w:rPr>
                <w:rFonts w:cs="Times New Roman"/>
                <w:color w:val="343A40"/>
                <w:szCs w:val="28"/>
              </w:rPr>
              <w:t>Аддитивный</w:t>
            </w:r>
          </w:p>
        </w:tc>
        <w:tc>
          <w:tcPr>
            <w:tcW w:w="2035" w:type="dxa"/>
          </w:tcPr>
          <w:p w14:paraId="4AF94824" w14:textId="58478EF2" w:rsidR="00A53CA4" w:rsidRPr="00E90CDC" w:rsidRDefault="00A53CA4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>
              <w:rPr>
                <w:rFonts w:cs="Times New Roman"/>
                <w:color w:val="343A40"/>
                <w:szCs w:val="28"/>
                <w:shd w:val="clear" w:color="auto" w:fill="FFFFFF"/>
              </w:rPr>
              <w:t>Строки</w:t>
            </w:r>
          </w:p>
        </w:tc>
        <w:tc>
          <w:tcPr>
            <w:tcW w:w="4359" w:type="dxa"/>
          </w:tcPr>
          <w:p w14:paraId="4C5371A8" w14:textId="2CD88B80" w:rsidR="00A53CA4" w:rsidRPr="00E90CDC" w:rsidRDefault="00A53CA4" w:rsidP="00B927E0">
            <w:pPr>
              <w:spacing w:before="100" w:beforeAutospacing="1" w:after="100" w:afterAutospacing="1"/>
              <w:ind w:firstLine="0"/>
              <w:jc w:val="left"/>
              <w:rPr>
                <w:rFonts w:cs="Times New Roman"/>
                <w:color w:val="343A40"/>
                <w:szCs w:val="28"/>
                <w:shd w:val="clear" w:color="auto" w:fill="FFFFFF"/>
              </w:rPr>
            </w:pPr>
            <w:r>
              <w:rPr>
                <w:rFonts w:cs="Times New Roman"/>
                <w:color w:val="343A40"/>
                <w:szCs w:val="28"/>
                <w:shd w:val="clear" w:color="auto" w:fill="FFFFFF"/>
              </w:rPr>
              <w:t>Метод цепочек</w:t>
            </w:r>
          </w:p>
        </w:tc>
      </w:tr>
    </w:tbl>
    <w:p w14:paraId="2B46947C" w14:textId="2CE62A5B" w:rsidR="00990550" w:rsidRPr="00B927E0" w:rsidRDefault="00990550" w:rsidP="00B927E0">
      <w:pPr>
        <w:shd w:val="clear" w:color="auto" w:fill="FFFFFF"/>
        <w:spacing w:before="100" w:beforeAutospacing="1" w:after="100" w:afterAutospacing="1"/>
        <w:ind w:firstLine="0"/>
        <w:jc w:val="left"/>
        <w:rPr>
          <w:rFonts w:eastAsia="Times New Roman" w:cs="Times New Roman"/>
          <w:color w:val="343A40"/>
          <w:szCs w:val="28"/>
          <w:lang w:eastAsia="ru-RU"/>
        </w:rPr>
      </w:pPr>
    </w:p>
    <w:p w14:paraId="2157033E" w14:textId="65ACDBAF" w:rsidR="00990550" w:rsidRDefault="00990550" w:rsidP="00990550">
      <w:pPr>
        <w:pStyle w:val="1"/>
        <w:rPr>
          <w:szCs w:val="28"/>
          <w:lang w:val="ru-RU"/>
        </w:rPr>
      </w:pPr>
      <w:bookmarkStart w:id="1" w:name="_Toc81912683"/>
      <w:r w:rsidRPr="00B927E0">
        <w:rPr>
          <w:szCs w:val="28"/>
          <w:lang w:val="ru-RU"/>
        </w:rPr>
        <w:t>Исходный код</w:t>
      </w:r>
      <w:bookmarkEnd w:id="1"/>
    </w:p>
    <w:p w14:paraId="32642451" w14:textId="26F8FEDB" w:rsidR="00B927E0" w:rsidRDefault="004723F8" w:rsidP="00B927E0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Вместо кода здесь будут выложены рисунки с презентации по теме </w:t>
      </w:r>
      <w:r w:rsidRPr="004723F8">
        <w:rPr>
          <w:lang w:eastAsia="zh-CN" w:bidi="hi-IN"/>
        </w:rPr>
        <w:t>“</w:t>
      </w:r>
      <w:r>
        <w:rPr>
          <w:lang w:eastAsia="zh-CN" w:bidi="hi-IN"/>
        </w:rPr>
        <w:t>Кучи</w:t>
      </w:r>
      <w:r w:rsidRPr="004723F8">
        <w:rPr>
          <w:lang w:eastAsia="zh-CN" w:bidi="hi-IN"/>
        </w:rPr>
        <w:t>”</w:t>
      </w:r>
    </w:p>
    <w:p w14:paraId="3955D53A" w14:textId="77777777" w:rsidR="00A778C7" w:rsidRDefault="00A778C7" w:rsidP="00B927E0">
      <w:pPr>
        <w:ind w:firstLine="0"/>
        <w:rPr>
          <w:lang w:eastAsia="zh-CN" w:bidi="hi-IN"/>
        </w:rPr>
      </w:pPr>
    </w:p>
    <w:p w14:paraId="4578067C" w14:textId="05423AD3" w:rsidR="00A778C7" w:rsidRDefault="00A778C7" w:rsidP="00B927E0">
      <w:pPr>
        <w:ind w:firstLine="0"/>
        <w:rPr>
          <w:lang w:eastAsia="zh-CN" w:bidi="hi-IN"/>
        </w:rPr>
      </w:pPr>
    </w:p>
    <w:p w14:paraId="58D75478" w14:textId="7607D740" w:rsidR="00A778C7" w:rsidRDefault="00A778C7" w:rsidP="00A778C7">
      <w:pPr>
        <w:ind w:firstLine="0"/>
        <w:jc w:val="center"/>
        <w:rPr>
          <w:lang w:eastAsia="zh-CN" w:bidi="hi-IN"/>
        </w:rPr>
      </w:pPr>
      <w:r>
        <w:rPr>
          <w:noProof/>
          <w:lang w:eastAsia="zh-CN" w:bidi="hi-IN"/>
        </w:rPr>
        <w:drawing>
          <wp:inline distT="0" distB="0" distL="0" distR="0" wp14:anchorId="25D9A2DF" wp14:editId="6CB99794">
            <wp:extent cx="6120130" cy="3442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4A2" w14:textId="77777777" w:rsidR="00A778C7" w:rsidRDefault="00A778C7" w:rsidP="00A778C7">
      <w:pPr>
        <w:ind w:firstLine="0"/>
        <w:jc w:val="center"/>
        <w:rPr>
          <w:lang w:eastAsia="zh-CN" w:bidi="hi-IN"/>
        </w:rPr>
      </w:pPr>
    </w:p>
    <w:p w14:paraId="62B999B6" w14:textId="52837691" w:rsidR="00A778C7" w:rsidRDefault="00A778C7" w:rsidP="00A778C7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Рисунок 1 – первая страница презентации</w:t>
      </w:r>
    </w:p>
    <w:p w14:paraId="054ACEF6" w14:textId="77777777" w:rsidR="00A778C7" w:rsidRDefault="00A778C7" w:rsidP="00A778C7">
      <w:pPr>
        <w:ind w:firstLine="0"/>
        <w:jc w:val="center"/>
        <w:rPr>
          <w:lang w:eastAsia="zh-CN" w:bidi="hi-IN"/>
        </w:rPr>
      </w:pPr>
      <w:r>
        <w:rPr>
          <w:noProof/>
          <w:lang w:eastAsia="zh-CN" w:bidi="hi-IN"/>
        </w:rPr>
        <w:lastRenderedPageBreak/>
        <w:drawing>
          <wp:inline distT="0" distB="0" distL="0" distR="0" wp14:anchorId="6861E2BE" wp14:editId="2BA843AF">
            <wp:extent cx="6119706" cy="3442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706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5FCD" w14:textId="77777777" w:rsidR="00A778C7" w:rsidRDefault="00A778C7" w:rsidP="00A778C7">
      <w:pPr>
        <w:ind w:firstLine="0"/>
        <w:jc w:val="center"/>
        <w:rPr>
          <w:lang w:eastAsia="zh-CN" w:bidi="hi-IN"/>
        </w:rPr>
      </w:pPr>
    </w:p>
    <w:p w14:paraId="6A520A4C" w14:textId="2C01928E" w:rsidR="00A778C7" w:rsidRPr="00A778C7" w:rsidRDefault="00A778C7" w:rsidP="00A778C7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</w:t>
      </w:r>
      <w:r>
        <w:rPr>
          <w:lang w:eastAsia="zh-CN" w:bidi="hi-IN"/>
        </w:rPr>
        <w:t>2</w:t>
      </w:r>
      <w:r>
        <w:rPr>
          <w:lang w:eastAsia="zh-CN" w:bidi="hi-IN"/>
        </w:rPr>
        <w:t xml:space="preserve"> – </w:t>
      </w:r>
      <w:r>
        <w:rPr>
          <w:lang w:eastAsia="zh-CN" w:bidi="hi-IN"/>
        </w:rPr>
        <w:t>вторая</w:t>
      </w:r>
      <w:r>
        <w:rPr>
          <w:lang w:eastAsia="zh-CN" w:bidi="hi-IN"/>
        </w:rPr>
        <w:t xml:space="preserve"> страница презентации</w:t>
      </w:r>
    </w:p>
    <w:p w14:paraId="3B0BBF01" w14:textId="768C185A" w:rsidR="00A778C7" w:rsidRDefault="00A778C7" w:rsidP="00A778C7">
      <w:pPr>
        <w:ind w:firstLine="0"/>
        <w:jc w:val="center"/>
        <w:rPr>
          <w:lang w:eastAsia="zh-CN" w:bidi="hi-IN"/>
        </w:rPr>
      </w:pPr>
    </w:p>
    <w:p w14:paraId="4CA804D2" w14:textId="77777777" w:rsidR="00A778C7" w:rsidRDefault="00A778C7" w:rsidP="00A778C7">
      <w:pPr>
        <w:ind w:firstLine="0"/>
        <w:rPr>
          <w:lang w:eastAsia="zh-CN" w:bidi="hi-IN"/>
        </w:rPr>
      </w:pPr>
    </w:p>
    <w:p w14:paraId="64CDC66D" w14:textId="77777777" w:rsidR="00A778C7" w:rsidRDefault="00A778C7" w:rsidP="00A778C7">
      <w:pPr>
        <w:ind w:firstLine="0"/>
        <w:rPr>
          <w:lang w:eastAsia="zh-CN" w:bidi="hi-IN"/>
        </w:rPr>
      </w:pPr>
    </w:p>
    <w:p w14:paraId="45423125" w14:textId="77777777" w:rsidR="00A778C7" w:rsidRDefault="00A778C7" w:rsidP="00A778C7">
      <w:pPr>
        <w:ind w:firstLine="0"/>
        <w:jc w:val="center"/>
        <w:rPr>
          <w:lang w:eastAsia="zh-CN" w:bidi="hi-IN"/>
        </w:rPr>
      </w:pPr>
      <w:r>
        <w:rPr>
          <w:noProof/>
          <w:lang w:eastAsia="zh-CN" w:bidi="hi-IN"/>
        </w:rPr>
        <w:drawing>
          <wp:inline distT="0" distB="0" distL="0" distR="0" wp14:anchorId="3E2DB41E" wp14:editId="41C880C9">
            <wp:extent cx="6119706" cy="3442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706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2159" w14:textId="77777777" w:rsidR="00A778C7" w:rsidRDefault="00A778C7" w:rsidP="00A778C7">
      <w:pPr>
        <w:ind w:firstLine="0"/>
        <w:jc w:val="center"/>
        <w:rPr>
          <w:lang w:eastAsia="zh-CN" w:bidi="hi-IN"/>
        </w:rPr>
      </w:pPr>
    </w:p>
    <w:p w14:paraId="7760230D" w14:textId="149B0965" w:rsidR="00A778C7" w:rsidRPr="00A778C7" w:rsidRDefault="00A778C7" w:rsidP="00A778C7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</w:t>
      </w:r>
      <w:r>
        <w:rPr>
          <w:lang w:eastAsia="zh-CN" w:bidi="hi-IN"/>
        </w:rPr>
        <w:t>3</w:t>
      </w:r>
      <w:r>
        <w:rPr>
          <w:lang w:eastAsia="zh-CN" w:bidi="hi-IN"/>
        </w:rPr>
        <w:t xml:space="preserve"> – </w:t>
      </w:r>
      <w:r>
        <w:rPr>
          <w:lang w:eastAsia="zh-CN" w:bidi="hi-IN"/>
        </w:rPr>
        <w:t>третья</w:t>
      </w:r>
      <w:r>
        <w:rPr>
          <w:lang w:eastAsia="zh-CN" w:bidi="hi-IN"/>
        </w:rPr>
        <w:t xml:space="preserve"> страница презентации</w:t>
      </w:r>
    </w:p>
    <w:p w14:paraId="778F39C4" w14:textId="5C6111F5" w:rsidR="00A778C7" w:rsidRDefault="00A778C7" w:rsidP="00A778C7">
      <w:pPr>
        <w:ind w:firstLine="0"/>
        <w:jc w:val="center"/>
        <w:rPr>
          <w:lang w:eastAsia="zh-CN" w:bidi="hi-IN"/>
        </w:rPr>
      </w:pPr>
    </w:p>
    <w:p w14:paraId="37DEDE50" w14:textId="77777777" w:rsidR="00A778C7" w:rsidRDefault="00A778C7" w:rsidP="00A778C7">
      <w:pPr>
        <w:ind w:firstLine="0"/>
        <w:rPr>
          <w:lang w:eastAsia="zh-CN" w:bidi="hi-IN"/>
        </w:rPr>
      </w:pPr>
    </w:p>
    <w:p w14:paraId="7C0387D6" w14:textId="77777777" w:rsidR="00A778C7" w:rsidRDefault="00A778C7" w:rsidP="00A778C7">
      <w:pPr>
        <w:ind w:firstLine="0"/>
        <w:rPr>
          <w:lang w:eastAsia="zh-CN" w:bidi="hi-IN"/>
        </w:rPr>
      </w:pPr>
    </w:p>
    <w:p w14:paraId="2E7F28B6" w14:textId="77777777" w:rsidR="00A778C7" w:rsidRDefault="00A778C7" w:rsidP="00A778C7">
      <w:pPr>
        <w:ind w:firstLine="0"/>
        <w:jc w:val="center"/>
        <w:rPr>
          <w:lang w:eastAsia="zh-CN" w:bidi="hi-IN"/>
        </w:rPr>
      </w:pPr>
      <w:r>
        <w:rPr>
          <w:noProof/>
          <w:lang w:eastAsia="zh-CN" w:bidi="hi-IN"/>
        </w:rPr>
        <w:lastRenderedPageBreak/>
        <w:drawing>
          <wp:inline distT="0" distB="0" distL="0" distR="0" wp14:anchorId="46890C29" wp14:editId="065B6F0C">
            <wp:extent cx="6119706" cy="3442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706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8D48" w14:textId="77777777" w:rsidR="00A778C7" w:rsidRDefault="00A778C7" w:rsidP="00A778C7">
      <w:pPr>
        <w:ind w:firstLine="0"/>
        <w:jc w:val="center"/>
        <w:rPr>
          <w:lang w:eastAsia="zh-CN" w:bidi="hi-IN"/>
        </w:rPr>
      </w:pPr>
    </w:p>
    <w:p w14:paraId="23BDE1B8" w14:textId="6839CF32" w:rsidR="00A778C7" w:rsidRPr="00A778C7" w:rsidRDefault="00A778C7" w:rsidP="00A778C7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</w:t>
      </w:r>
      <w:r>
        <w:rPr>
          <w:lang w:eastAsia="zh-CN" w:bidi="hi-IN"/>
        </w:rPr>
        <w:t>4</w:t>
      </w:r>
      <w:r>
        <w:rPr>
          <w:lang w:eastAsia="zh-CN" w:bidi="hi-IN"/>
        </w:rPr>
        <w:t xml:space="preserve"> – </w:t>
      </w:r>
      <w:r>
        <w:rPr>
          <w:lang w:eastAsia="zh-CN" w:bidi="hi-IN"/>
        </w:rPr>
        <w:t>четвертая</w:t>
      </w:r>
      <w:r>
        <w:rPr>
          <w:lang w:eastAsia="zh-CN" w:bidi="hi-IN"/>
        </w:rPr>
        <w:t xml:space="preserve"> страница презентации</w:t>
      </w:r>
    </w:p>
    <w:p w14:paraId="12FABAD9" w14:textId="477E815B" w:rsidR="00A778C7" w:rsidRDefault="00A778C7" w:rsidP="00A778C7">
      <w:pPr>
        <w:ind w:firstLine="0"/>
        <w:jc w:val="center"/>
        <w:rPr>
          <w:lang w:eastAsia="zh-CN" w:bidi="hi-IN"/>
        </w:rPr>
      </w:pPr>
    </w:p>
    <w:p w14:paraId="27E94830" w14:textId="77777777" w:rsidR="00A778C7" w:rsidRDefault="00A778C7" w:rsidP="00A778C7">
      <w:pPr>
        <w:ind w:firstLine="0"/>
        <w:rPr>
          <w:lang w:eastAsia="zh-CN" w:bidi="hi-IN"/>
        </w:rPr>
      </w:pPr>
    </w:p>
    <w:p w14:paraId="3B8316E1" w14:textId="77777777" w:rsidR="00A778C7" w:rsidRDefault="00A778C7" w:rsidP="00A778C7">
      <w:pPr>
        <w:ind w:firstLine="0"/>
        <w:rPr>
          <w:lang w:eastAsia="zh-CN" w:bidi="hi-IN"/>
        </w:rPr>
      </w:pPr>
    </w:p>
    <w:p w14:paraId="2F118D7B" w14:textId="77777777" w:rsidR="00A778C7" w:rsidRDefault="00A778C7" w:rsidP="00A778C7">
      <w:pPr>
        <w:ind w:firstLine="0"/>
        <w:jc w:val="center"/>
        <w:rPr>
          <w:lang w:eastAsia="zh-CN" w:bidi="hi-IN"/>
        </w:rPr>
      </w:pPr>
      <w:r>
        <w:rPr>
          <w:noProof/>
          <w:lang w:eastAsia="zh-CN" w:bidi="hi-IN"/>
        </w:rPr>
        <w:drawing>
          <wp:inline distT="0" distB="0" distL="0" distR="0" wp14:anchorId="6453E3D0" wp14:editId="66F3E2CF">
            <wp:extent cx="6119706" cy="3442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706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760F" w14:textId="77777777" w:rsidR="00A778C7" w:rsidRDefault="00A778C7" w:rsidP="00A778C7">
      <w:pPr>
        <w:ind w:firstLine="0"/>
        <w:jc w:val="center"/>
        <w:rPr>
          <w:lang w:eastAsia="zh-CN" w:bidi="hi-IN"/>
        </w:rPr>
      </w:pPr>
    </w:p>
    <w:p w14:paraId="3556F724" w14:textId="1624157F" w:rsidR="00A778C7" w:rsidRPr="00A778C7" w:rsidRDefault="00A778C7" w:rsidP="00A778C7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</w:t>
      </w:r>
      <w:r>
        <w:rPr>
          <w:lang w:eastAsia="zh-CN" w:bidi="hi-IN"/>
        </w:rPr>
        <w:t>5</w:t>
      </w:r>
      <w:r>
        <w:rPr>
          <w:lang w:eastAsia="zh-CN" w:bidi="hi-IN"/>
        </w:rPr>
        <w:t xml:space="preserve"> – </w:t>
      </w:r>
      <w:r>
        <w:rPr>
          <w:lang w:eastAsia="zh-CN" w:bidi="hi-IN"/>
        </w:rPr>
        <w:t>пятая</w:t>
      </w:r>
      <w:r>
        <w:rPr>
          <w:lang w:eastAsia="zh-CN" w:bidi="hi-IN"/>
        </w:rPr>
        <w:t xml:space="preserve"> страница презентации</w:t>
      </w:r>
    </w:p>
    <w:p w14:paraId="5B355420" w14:textId="15773FA5" w:rsidR="00A778C7" w:rsidRDefault="00A778C7" w:rsidP="00A778C7">
      <w:pPr>
        <w:ind w:firstLine="0"/>
        <w:jc w:val="center"/>
        <w:rPr>
          <w:lang w:eastAsia="zh-CN" w:bidi="hi-IN"/>
        </w:rPr>
      </w:pPr>
    </w:p>
    <w:p w14:paraId="69F8C233" w14:textId="77777777" w:rsidR="00A778C7" w:rsidRDefault="00A778C7" w:rsidP="00A778C7">
      <w:pPr>
        <w:ind w:firstLine="0"/>
        <w:rPr>
          <w:lang w:eastAsia="zh-CN" w:bidi="hi-IN"/>
        </w:rPr>
      </w:pPr>
    </w:p>
    <w:p w14:paraId="073F0A51" w14:textId="77777777" w:rsidR="00A778C7" w:rsidRDefault="00A778C7" w:rsidP="00A778C7">
      <w:pPr>
        <w:ind w:firstLine="0"/>
        <w:rPr>
          <w:lang w:eastAsia="zh-CN" w:bidi="hi-IN"/>
        </w:rPr>
      </w:pPr>
    </w:p>
    <w:p w14:paraId="187B70E3" w14:textId="77777777" w:rsidR="00A778C7" w:rsidRDefault="00A778C7" w:rsidP="00A778C7">
      <w:pPr>
        <w:ind w:firstLine="0"/>
        <w:jc w:val="center"/>
        <w:rPr>
          <w:lang w:eastAsia="zh-CN" w:bidi="hi-IN"/>
        </w:rPr>
      </w:pPr>
      <w:r>
        <w:rPr>
          <w:noProof/>
          <w:lang w:eastAsia="zh-CN" w:bidi="hi-IN"/>
        </w:rPr>
        <w:lastRenderedPageBreak/>
        <w:drawing>
          <wp:inline distT="0" distB="0" distL="0" distR="0" wp14:anchorId="608A8A6A" wp14:editId="7F773A67">
            <wp:extent cx="6119706" cy="3442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706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756D" w14:textId="77777777" w:rsidR="00A778C7" w:rsidRDefault="00A778C7" w:rsidP="00A778C7">
      <w:pPr>
        <w:ind w:firstLine="0"/>
        <w:jc w:val="center"/>
        <w:rPr>
          <w:lang w:eastAsia="zh-CN" w:bidi="hi-IN"/>
        </w:rPr>
      </w:pPr>
    </w:p>
    <w:p w14:paraId="56F3C2F1" w14:textId="276D2A3F" w:rsidR="00A778C7" w:rsidRPr="00A778C7" w:rsidRDefault="00A778C7" w:rsidP="00A778C7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</w:t>
      </w:r>
      <w:r>
        <w:rPr>
          <w:lang w:eastAsia="zh-CN" w:bidi="hi-IN"/>
        </w:rPr>
        <w:t>6</w:t>
      </w:r>
      <w:r>
        <w:rPr>
          <w:lang w:eastAsia="zh-CN" w:bidi="hi-IN"/>
        </w:rPr>
        <w:t xml:space="preserve"> – </w:t>
      </w:r>
      <w:r>
        <w:rPr>
          <w:lang w:eastAsia="zh-CN" w:bidi="hi-IN"/>
        </w:rPr>
        <w:t>шестая</w:t>
      </w:r>
      <w:r>
        <w:rPr>
          <w:lang w:eastAsia="zh-CN" w:bidi="hi-IN"/>
        </w:rPr>
        <w:t xml:space="preserve"> страница презентации</w:t>
      </w:r>
    </w:p>
    <w:p w14:paraId="1AD14961" w14:textId="45B88FDF" w:rsidR="00A778C7" w:rsidRDefault="00A778C7" w:rsidP="00A778C7">
      <w:pPr>
        <w:ind w:firstLine="0"/>
        <w:jc w:val="center"/>
        <w:rPr>
          <w:lang w:eastAsia="zh-CN" w:bidi="hi-IN"/>
        </w:rPr>
      </w:pPr>
    </w:p>
    <w:p w14:paraId="09531A96" w14:textId="77777777" w:rsidR="00A778C7" w:rsidRDefault="00A778C7" w:rsidP="00A778C7">
      <w:pPr>
        <w:ind w:firstLine="0"/>
        <w:rPr>
          <w:lang w:eastAsia="zh-CN" w:bidi="hi-IN"/>
        </w:rPr>
      </w:pPr>
    </w:p>
    <w:p w14:paraId="542FA955" w14:textId="77777777" w:rsidR="00A778C7" w:rsidRDefault="00A778C7" w:rsidP="00A778C7">
      <w:pPr>
        <w:ind w:firstLine="0"/>
        <w:rPr>
          <w:lang w:eastAsia="zh-CN" w:bidi="hi-IN"/>
        </w:rPr>
      </w:pPr>
    </w:p>
    <w:p w14:paraId="43800E9A" w14:textId="77777777" w:rsidR="00A778C7" w:rsidRDefault="00A778C7" w:rsidP="00A778C7">
      <w:pPr>
        <w:ind w:firstLine="0"/>
        <w:jc w:val="center"/>
        <w:rPr>
          <w:lang w:eastAsia="zh-CN" w:bidi="hi-IN"/>
        </w:rPr>
      </w:pPr>
      <w:r>
        <w:rPr>
          <w:noProof/>
          <w:lang w:eastAsia="zh-CN" w:bidi="hi-IN"/>
        </w:rPr>
        <w:drawing>
          <wp:inline distT="0" distB="0" distL="0" distR="0" wp14:anchorId="7C1BD94A" wp14:editId="7208508B">
            <wp:extent cx="6119706" cy="3442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706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F2ED" w14:textId="77777777" w:rsidR="00A778C7" w:rsidRDefault="00A778C7" w:rsidP="00A778C7">
      <w:pPr>
        <w:ind w:firstLine="0"/>
        <w:jc w:val="center"/>
        <w:rPr>
          <w:lang w:eastAsia="zh-CN" w:bidi="hi-IN"/>
        </w:rPr>
      </w:pPr>
    </w:p>
    <w:p w14:paraId="45C044CA" w14:textId="7D1843E2" w:rsidR="00A778C7" w:rsidRPr="00A778C7" w:rsidRDefault="00A778C7" w:rsidP="00A778C7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</w:t>
      </w:r>
      <w:r>
        <w:rPr>
          <w:lang w:eastAsia="zh-CN" w:bidi="hi-IN"/>
        </w:rPr>
        <w:t>7</w:t>
      </w:r>
      <w:r>
        <w:rPr>
          <w:lang w:eastAsia="zh-CN" w:bidi="hi-IN"/>
        </w:rPr>
        <w:t xml:space="preserve"> – </w:t>
      </w:r>
      <w:r>
        <w:rPr>
          <w:lang w:eastAsia="zh-CN" w:bidi="hi-IN"/>
        </w:rPr>
        <w:t>седьмая</w:t>
      </w:r>
      <w:r>
        <w:rPr>
          <w:lang w:eastAsia="zh-CN" w:bidi="hi-IN"/>
        </w:rPr>
        <w:t xml:space="preserve"> страница презентации</w:t>
      </w:r>
    </w:p>
    <w:p w14:paraId="54743647" w14:textId="6B6CFAD8" w:rsidR="00A778C7" w:rsidRDefault="00A778C7" w:rsidP="00A778C7">
      <w:pPr>
        <w:ind w:firstLine="0"/>
        <w:jc w:val="center"/>
        <w:rPr>
          <w:lang w:eastAsia="zh-CN" w:bidi="hi-IN"/>
        </w:rPr>
      </w:pPr>
    </w:p>
    <w:p w14:paraId="07D23E2A" w14:textId="77777777" w:rsidR="00A778C7" w:rsidRDefault="00A778C7" w:rsidP="00A778C7">
      <w:pPr>
        <w:ind w:firstLine="0"/>
        <w:rPr>
          <w:lang w:eastAsia="zh-CN" w:bidi="hi-IN"/>
        </w:rPr>
      </w:pPr>
    </w:p>
    <w:p w14:paraId="27A79824" w14:textId="77777777" w:rsidR="00A778C7" w:rsidRDefault="00A778C7" w:rsidP="00A778C7">
      <w:pPr>
        <w:ind w:firstLine="0"/>
        <w:rPr>
          <w:lang w:eastAsia="zh-CN" w:bidi="hi-IN"/>
        </w:rPr>
      </w:pPr>
    </w:p>
    <w:p w14:paraId="4EE02402" w14:textId="77777777" w:rsidR="00A778C7" w:rsidRPr="00A778C7" w:rsidRDefault="00A778C7" w:rsidP="00A778C7">
      <w:pPr>
        <w:ind w:firstLine="0"/>
        <w:jc w:val="center"/>
        <w:rPr>
          <w:lang w:eastAsia="zh-CN" w:bidi="hi-IN"/>
        </w:rPr>
      </w:pPr>
    </w:p>
    <w:sectPr w:rsidR="00A778C7" w:rsidRPr="00A778C7" w:rsidSect="00170194">
      <w:footerReference w:type="default" r:id="rId15"/>
      <w:pgSz w:w="11906" w:h="16838"/>
      <w:pgMar w:top="851" w:right="567" w:bottom="1134" w:left="1701" w:header="113" w:footer="17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5CE9E" w14:textId="77777777" w:rsidR="004A514C" w:rsidRDefault="004A514C" w:rsidP="00120432">
      <w:r>
        <w:separator/>
      </w:r>
    </w:p>
  </w:endnote>
  <w:endnote w:type="continuationSeparator" w:id="0">
    <w:p w14:paraId="6987F8D3" w14:textId="77777777" w:rsidR="004A514C" w:rsidRDefault="004A514C" w:rsidP="0012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Cambria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526923"/>
      <w:docPartObj>
        <w:docPartGallery w:val="Page Numbers (Bottom of Page)"/>
        <w:docPartUnique/>
      </w:docPartObj>
    </w:sdtPr>
    <w:sdtEndPr/>
    <w:sdtContent>
      <w:p w14:paraId="28EC102C" w14:textId="282BE6E0" w:rsidR="002E4062" w:rsidRDefault="002E406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CACC6" w14:textId="77777777" w:rsidR="00D570F8" w:rsidRDefault="00D570F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7AAD" w14:textId="77777777" w:rsidR="004A514C" w:rsidRDefault="004A514C" w:rsidP="00120432">
      <w:r>
        <w:separator/>
      </w:r>
    </w:p>
  </w:footnote>
  <w:footnote w:type="continuationSeparator" w:id="0">
    <w:p w14:paraId="7DB7EDB0" w14:textId="77777777" w:rsidR="004A514C" w:rsidRDefault="004A514C" w:rsidP="00120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1C6"/>
    <w:multiLevelType w:val="hybridMultilevel"/>
    <w:tmpl w:val="30C0B3DE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2067F9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7E7766"/>
    <w:multiLevelType w:val="multilevel"/>
    <w:tmpl w:val="8F6A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62217"/>
    <w:multiLevelType w:val="multilevel"/>
    <w:tmpl w:val="EBEA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37BFC"/>
    <w:multiLevelType w:val="hybridMultilevel"/>
    <w:tmpl w:val="889AE254"/>
    <w:lvl w:ilvl="0" w:tplc="9D0410D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AB4528B"/>
    <w:multiLevelType w:val="hybridMultilevel"/>
    <w:tmpl w:val="E466A026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0C2A5494"/>
    <w:multiLevelType w:val="hybridMultilevel"/>
    <w:tmpl w:val="6004D9CA"/>
    <w:lvl w:ilvl="0" w:tplc="421ED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1E00BA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81ABF"/>
    <w:multiLevelType w:val="hybridMultilevel"/>
    <w:tmpl w:val="A1EED83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173C084C"/>
    <w:multiLevelType w:val="multilevel"/>
    <w:tmpl w:val="E362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CC970D2"/>
    <w:multiLevelType w:val="multilevel"/>
    <w:tmpl w:val="EB26D9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1E6E08D7"/>
    <w:multiLevelType w:val="multilevel"/>
    <w:tmpl w:val="B282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2A30CE"/>
    <w:multiLevelType w:val="multilevel"/>
    <w:tmpl w:val="0B6E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F18D7"/>
    <w:multiLevelType w:val="hybridMultilevel"/>
    <w:tmpl w:val="38DA791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20771F0A"/>
    <w:multiLevelType w:val="hybridMultilevel"/>
    <w:tmpl w:val="D00E2900"/>
    <w:lvl w:ilvl="0" w:tplc="04E876FC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0F04CB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71224D"/>
    <w:multiLevelType w:val="hybridMultilevel"/>
    <w:tmpl w:val="30F0DF7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DB1866"/>
    <w:multiLevelType w:val="hybridMultilevel"/>
    <w:tmpl w:val="74902A8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D20A0"/>
    <w:multiLevelType w:val="multilevel"/>
    <w:tmpl w:val="2B9671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72" w:hanging="2160"/>
      </w:pPr>
      <w:rPr>
        <w:rFonts w:hint="default"/>
      </w:rPr>
    </w:lvl>
  </w:abstractNum>
  <w:abstractNum w:abstractNumId="19" w15:restartNumberingAfterBreak="0">
    <w:nsid w:val="274671ED"/>
    <w:multiLevelType w:val="hybridMultilevel"/>
    <w:tmpl w:val="79CC072A"/>
    <w:lvl w:ilvl="0" w:tplc="06D8CEE4">
      <w:start w:val="1"/>
      <w:numFmt w:val="decimal"/>
      <w:lvlText w:val="%1)"/>
      <w:lvlJc w:val="left"/>
      <w:pPr>
        <w:ind w:left="1069" w:hanging="360"/>
      </w:pPr>
      <w:rPr>
        <w:rFonts w:ascii="Arial" w:hAnsi="Arial" w:cs="Arial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1CC22F2"/>
    <w:multiLevelType w:val="hybridMultilevel"/>
    <w:tmpl w:val="A80E92E2"/>
    <w:lvl w:ilvl="0" w:tplc="9D0410D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4667302"/>
    <w:multiLevelType w:val="multilevel"/>
    <w:tmpl w:val="3BE64EBE"/>
    <w:lvl w:ilvl="0">
      <w:start w:val="1"/>
      <w:numFmt w:val="decimal"/>
      <w:pStyle w:val="1"/>
      <w:lvlText w:val="%1"/>
      <w:lvlJc w:val="left"/>
      <w:pPr>
        <w:ind w:left="369" w:hanging="369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1191" w:hanging="482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5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57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9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1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13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5" w:hanging="340"/>
      </w:pPr>
      <w:rPr>
        <w:rFonts w:hint="default"/>
      </w:rPr>
    </w:lvl>
  </w:abstractNum>
  <w:abstractNum w:abstractNumId="22" w15:restartNumberingAfterBreak="0">
    <w:nsid w:val="34E03D2F"/>
    <w:multiLevelType w:val="hybridMultilevel"/>
    <w:tmpl w:val="98E4CA94"/>
    <w:lvl w:ilvl="0" w:tplc="8D20B162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85854CF"/>
    <w:multiLevelType w:val="hybridMultilevel"/>
    <w:tmpl w:val="C592EC42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8F6A3D"/>
    <w:multiLevelType w:val="multilevel"/>
    <w:tmpl w:val="0C0478A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72" w:hanging="2160"/>
      </w:pPr>
      <w:rPr>
        <w:rFonts w:hint="default"/>
      </w:rPr>
    </w:lvl>
  </w:abstractNum>
  <w:abstractNum w:abstractNumId="25" w15:restartNumberingAfterBreak="0">
    <w:nsid w:val="446B10AD"/>
    <w:multiLevelType w:val="multilevel"/>
    <w:tmpl w:val="CAA0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0863BB"/>
    <w:multiLevelType w:val="hybridMultilevel"/>
    <w:tmpl w:val="8410CA5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48A222F1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AF55D3"/>
    <w:multiLevelType w:val="hybridMultilevel"/>
    <w:tmpl w:val="796A553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267DB4"/>
    <w:multiLevelType w:val="hybridMultilevel"/>
    <w:tmpl w:val="2424D90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23C048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826DA7"/>
    <w:multiLevelType w:val="multilevel"/>
    <w:tmpl w:val="D18E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BF1BE8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27609B2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3B32D2"/>
    <w:multiLevelType w:val="hybridMultilevel"/>
    <w:tmpl w:val="9F4488DC"/>
    <w:lvl w:ilvl="0" w:tplc="9D0410DE">
      <w:start w:val="1"/>
      <w:numFmt w:val="bullet"/>
      <w:lvlText w:val=""/>
      <w:lvlJc w:val="left"/>
      <w:pPr>
        <w:ind w:left="2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35" w15:restartNumberingAfterBreak="0">
    <w:nsid w:val="6677380B"/>
    <w:multiLevelType w:val="hybridMultilevel"/>
    <w:tmpl w:val="8FC8885C"/>
    <w:lvl w:ilvl="0" w:tplc="9D0410D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8915641"/>
    <w:multiLevelType w:val="multilevel"/>
    <w:tmpl w:val="6FEE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CC36D1"/>
    <w:multiLevelType w:val="hybridMultilevel"/>
    <w:tmpl w:val="5C489572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6E935301"/>
    <w:multiLevelType w:val="hybridMultilevel"/>
    <w:tmpl w:val="9D2C3254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6EB55370"/>
    <w:multiLevelType w:val="hybridMultilevel"/>
    <w:tmpl w:val="8AE60334"/>
    <w:lvl w:ilvl="0" w:tplc="58587C2A">
      <w:start w:val="1"/>
      <w:numFmt w:val="decimal"/>
      <w:pStyle w:val="a0"/>
      <w:lvlText w:val="%1"/>
      <w:lvlJc w:val="left"/>
      <w:pPr>
        <w:ind w:left="1713" w:hanging="36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719D739C"/>
    <w:multiLevelType w:val="hybridMultilevel"/>
    <w:tmpl w:val="E68070D0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 w15:restartNumberingAfterBreak="0">
    <w:nsid w:val="74B47A7D"/>
    <w:multiLevelType w:val="multilevel"/>
    <w:tmpl w:val="9D068C7E"/>
    <w:lvl w:ilvl="0">
      <w:start w:val="1"/>
      <w:numFmt w:val="lowerLetter"/>
      <w:lvlText w:val="%1."/>
      <w:lvlJc w:val="center"/>
      <w:pPr>
        <w:ind w:left="1353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35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2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4" w:hanging="180"/>
      </w:pPr>
      <w:rPr>
        <w:rFonts w:hint="default"/>
      </w:rPr>
    </w:lvl>
  </w:abstractNum>
  <w:abstractNum w:abstractNumId="42" w15:restartNumberingAfterBreak="0">
    <w:nsid w:val="755B7452"/>
    <w:multiLevelType w:val="multilevel"/>
    <w:tmpl w:val="9FD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6C3D42"/>
    <w:multiLevelType w:val="multilevel"/>
    <w:tmpl w:val="A768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D0066"/>
    <w:multiLevelType w:val="hybridMultilevel"/>
    <w:tmpl w:val="4E8CCB5C"/>
    <w:lvl w:ilvl="0" w:tplc="D6ECB2FE">
      <w:start w:val="1"/>
      <w:numFmt w:val="bullet"/>
      <w:pStyle w:val="10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0701F"/>
    <w:multiLevelType w:val="hybridMultilevel"/>
    <w:tmpl w:val="0648309A"/>
    <w:lvl w:ilvl="0" w:tplc="53B24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44"/>
  </w:num>
  <w:num w:numId="3">
    <w:abstractNumId w:val="21"/>
  </w:num>
  <w:num w:numId="4">
    <w:abstractNumId w:val="13"/>
  </w:num>
  <w:num w:numId="5">
    <w:abstractNumId w:val="27"/>
  </w:num>
  <w:num w:numId="6">
    <w:abstractNumId w:val="7"/>
  </w:num>
  <w:num w:numId="7">
    <w:abstractNumId w:val="30"/>
  </w:num>
  <w:num w:numId="8">
    <w:abstractNumId w:val="33"/>
  </w:num>
  <w:num w:numId="9">
    <w:abstractNumId w:val="4"/>
  </w:num>
  <w:num w:numId="10">
    <w:abstractNumId w:val="35"/>
  </w:num>
  <w:num w:numId="11">
    <w:abstractNumId w:val="37"/>
  </w:num>
  <w:num w:numId="12">
    <w:abstractNumId w:val="26"/>
  </w:num>
  <w:num w:numId="13">
    <w:abstractNumId w:val="40"/>
  </w:num>
  <w:num w:numId="14">
    <w:abstractNumId w:val="34"/>
  </w:num>
  <w:num w:numId="15">
    <w:abstractNumId w:val="0"/>
  </w:num>
  <w:num w:numId="16">
    <w:abstractNumId w:val="8"/>
  </w:num>
  <w:num w:numId="17">
    <w:abstractNumId w:val="38"/>
  </w:num>
  <w:num w:numId="18">
    <w:abstractNumId w:val="29"/>
  </w:num>
  <w:num w:numId="19">
    <w:abstractNumId w:val="17"/>
  </w:num>
  <w:num w:numId="20">
    <w:abstractNumId w:val="14"/>
  </w:num>
  <w:num w:numId="21">
    <w:abstractNumId w:val="6"/>
  </w:num>
  <w:num w:numId="22">
    <w:abstractNumId w:val="1"/>
  </w:num>
  <w:num w:numId="23">
    <w:abstractNumId w:val="32"/>
  </w:num>
  <w:num w:numId="24">
    <w:abstractNumId w:val="16"/>
  </w:num>
  <w:num w:numId="25">
    <w:abstractNumId w:val="28"/>
  </w:num>
  <w:num w:numId="26">
    <w:abstractNumId w:val="39"/>
  </w:num>
  <w:num w:numId="27">
    <w:abstractNumId w:val="9"/>
  </w:num>
  <w:num w:numId="28">
    <w:abstractNumId w:val="4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3"/>
  </w:num>
  <w:num w:numId="32">
    <w:abstractNumId w:val="2"/>
  </w:num>
  <w:num w:numId="33">
    <w:abstractNumId w:val="36"/>
  </w:num>
  <w:num w:numId="34">
    <w:abstractNumId w:val="11"/>
  </w:num>
  <w:num w:numId="35">
    <w:abstractNumId w:val="12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1"/>
  </w:num>
  <w:num w:numId="39">
    <w:abstractNumId w:val="3"/>
  </w:num>
  <w:num w:numId="40">
    <w:abstractNumId w:val="41"/>
  </w:num>
  <w:num w:numId="41">
    <w:abstractNumId w:val="24"/>
  </w:num>
  <w:num w:numId="42">
    <w:abstractNumId w:val="18"/>
  </w:num>
  <w:num w:numId="43">
    <w:abstractNumId w:val="20"/>
  </w:num>
  <w:num w:numId="44">
    <w:abstractNumId w:val="22"/>
  </w:num>
  <w:num w:numId="45">
    <w:abstractNumId w:val="10"/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45"/>
  </w:num>
  <w:num w:numId="50">
    <w:abstractNumId w:val="4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AAB"/>
    <w:rsid w:val="00001830"/>
    <w:rsid w:val="00011D18"/>
    <w:rsid w:val="00024A3B"/>
    <w:rsid w:val="000336E1"/>
    <w:rsid w:val="00034A7D"/>
    <w:rsid w:val="00063702"/>
    <w:rsid w:val="00075DF7"/>
    <w:rsid w:val="00075F0A"/>
    <w:rsid w:val="000779D8"/>
    <w:rsid w:val="00082275"/>
    <w:rsid w:val="00096224"/>
    <w:rsid w:val="000976D1"/>
    <w:rsid w:val="000A4F4F"/>
    <w:rsid w:val="000B1316"/>
    <w:rsid w:val="000B6A41"/>
    <w:rsid w:val="000C50B4"/>
    <w:rsid w:val="000C760C"/>
    <w:rsid w:val="000C7D36"/>
    <w:rsid w:val="000E6969"/>
    <w:rsid w:val="000E7DFD"/>
    <w:rsid w:val="000F3E7E"/>
    <w:rsid w:val="000F4C5E"/>
    <w:rsid w:val="001005E3"/>
    <w:rsid w:val="00102A31"/>
    <w:rsid w:val="00105DBF"/>
    <w:rsid w:val="0011651D"/>
    <w:rsid w:val="00120432"/>
    <w:rsid w:val="00136106"/>
    <w:rsid w:val="0013762B"/>
    <w:rsid w:val="00141C09"/>
    <w:rsid w:val="00146D0B"/>
    <w:rsid w:val="00152EE2"/>
    <w:rsid w:val="00154E32"/>
    <w:rsid w:val="001567FE"/>
    <w:rsid w:val="00161768"/>
    <w:rsid w:val="00163BDA"/>
    <w:rsid w:val="00166F1F"/>
    <w:rsid w:val="00170194"/>
    <w:rsid w:val="0017060F"/>
    <w:rsid w:val="00182909"/>
    <w:rsid w:val="001A55A8"/>
    <w:rsid w:val="001B0F12"/>
    <w:rsid w:val="001C1E97"/>
    <w:rsid w:val="001C2744"/>
    <w:rsid w:val="001C28F4"/>
    <w:rsid w:val="001C45AA"/>
    <w:rsid w:val="001C4BEB"/>
    <w:rsid w:val="001C67E4"/>
    <w:rsid w:val="001D3C66"/>
    <w:rsid w:val="001D5A2A"/>
    <w:rsid w:val="001D7E73"/>
    <w:rsid w:val="001E1672"/>
    <w:rsid w:val="001E5D7B"/>
    <w:rsid w:val="001F732F"/>
    <w:rsid w:val="00203278"/>
    <w:rsid w:val="00206F12"/>
    <w:rsid w:val="00215A28"/>
    <w:rsid w:val="00220C2C"/>
    <w:rsid w:val="00223B32"/>
    <w:rsid w:val="00224E41"/>
    <w:rsid w:val="002320C5"/>
    <w:rsid w:val="00252661"/>
    <w:rsid w:val="00252767"/>
    <w:rsid w:val="0025433A"/>
    <w:rsid w:val="00260D0D"/>
    <w:rsid w:val="0026368A"/>
    <w:rsid w:val="0026440E"/>
    <w:rsid w:val="00273572"/>
    <w:rsid w:val="002738D1"/>
    <w:rsid w:val="002768BF"/>
    <w:rsid w:val="002A0D30"/>
    <w:rsid w:val="002A5F07"/>
    <w:rsid w:val="002B525B"/>
    <w:rsid w:val="002B73E3"/>
    <w:rsid w:val="002C4853"/>
    <w:rsid w:val="002D09BC"/>
    <w:rsid w:val="002D30CB"/>
    <w:rsid w:val="002E3F4E"/>
    <w:rsid w:val="002E4062"/>
    <w:rsid w:val="002E7082"/>
    <w:rsid w:val="002F3657"/>
    <w:rsid w:val="002F6796"/>
    <w:rsid w:val="00302C94"/>
    <w:rsid w:val="00302CDB"/>
    <w:rsid w:val="00303DD9"/>
    <w:rsid w:val="00306644"/>
    <w:rsid w:val="00312521"/>
    <w:rsid w:val="003164E2"/>
    <w:rsid w:val="00330B77"/>
    <w:rsid w:val="0034156E"/>
    <w:rsid w:val="003417C0"/>
    <w:rsid w:val="00345174"/>
    <w:rsid w:val="00362EBF"/>
    <w:rsid w:val="00366F1F"/>
    <w:rsid w:val="00375A80"/>
    <w:rsid w:val="00383F91"/>
    <w:rsid w:val="00384B64"/>
    <w:rsid w:val="00395E49"/>
    <w:rsid w:val="003A0EC8"/>
    <w:rsid w:val="003A1924"/>
    <w:rsid w:val="003A2BCC"/>
    <w:rsid w:val="003A74EF"/>
    <w:rsid w:val="003B0251"/>
    <w:rsid w:val="003D2545"/>
    <w:rsid w:val="003D5E4E"/>
    <w:rsid w:val="003E7139"/>
    <w:rsid w:val="003F2900"/>
    <w:rsid w:val="003F47E1"/>
    <w:rsid w:val="00402EF8"/>
    <w:rsid w:val="00406426"/>
    <w:rsid w:val="004171BD"/>
    <w:rsid w:val="00425918"/>
    <w:rsid w:val="00432183"/>
    <w:rsid w:val="004466D4"/>
    <w:rsid w:val="004515DC"/>
    <w:rsid w:val="004516B5"/>
    <w:rsid w:val="00453B63"/>
    <w:rsid w:val="00457730"/>
    <w:rsid w:val="00462A3B"/>
    <w:rsid w:val="004723F8"/>
    <w:rsid w:val="0048028D"/>
    <w:rsid w:val="004835A3"/>
    <w:rsid w:val="00484C85"/>
    <w:rsid w:val="004A2DAE"/>
    <w:rsid w:val="004A514C"/>
    <w:rsid w:val="004B00E1"/>
    <w:rsid w:val="004B08B2"/>
    <w:rsid w:val="004B4AF0"/>
    <w:rsid w:val="004B6B88"/>
    <w:rsid w:val="004C433F"/>
    <w:rsid w:val="004D2C99"/>
    <w:rsid w:val="004D510F"/>
    <w:rsid w:val="004D581A"/>
    <w:rsid w:val="004E5C05"/>
    <w:rsid w:val="004F0571"/>
    <w:rsid w:val="004F0CF8"/>
    <w:rsid w:val="004F332C"/>
    <w:rsid w:val="0051548E"/>
    <w:rsid w:val="005202C0"/>
    <w:rsid w:val="00524922"/>
    <w:rsid w:val="00531F27"/>
    <w:rsid w:val="00532F7E"/>
    <w:rsid w:val="00540CDA"/>
    <w:rsid w:val="00542F01"/>
    <w:rsid w:val="00551DE7"/>
    <w:rsid w:val="00576B53"/>
    <w:rsid w:val="00580C41"/>
    <w:rsid w:val="00587345"/>
    <w:rsid w:val="00595725"/>
    <w:rsid w:val="00595FF1"/>
    <w:rsid w:val="005973EE"/>
    <w:rsid w:val="005A3609"/>
    <w:rsid w:val="005C287B"/>
    <w:rsid w:val="005C3846"/>
    <w:rsid w:val="005C6818"/>
    <w:rsid w:val="005D3A8C"/>
    <w:rsid w:val="005E097B"/>
    <w:rsid w:val="005F1523"/>
    <w:rsid w:val="005F1A76"/>
    <w:rsid w:val="00604234"/>
    <w:rsid w:val="00604892"/>
    <w:rsid w:val="00615781"/>
    <w:rsid w:val="00616C04"/>
    <w:rsid w:val="00621044"/>
    <w:rsid w:val="00621D48"/>
    <w:rsid w:val="006229D9"/>
    <w:rsid w:val="00630B22"/>
    <w:rsid w:val="006330B2"/>
    <w:rsid w:val="00633BC2"/>
    <w:rsid w:val="0064552B"/>
    <w:rsid w:val="00645BEE"/>
    <w:rsid w:val="00646F12"/>
    <w:rsid w:val="00652828"/>
    <w:rsid w:val="00661F6F"/>
    <w:rsid w:val="006628A8"/>
    <w:rsid w:val="006739C6"/>
    <w:rsid w:val="00673E63"/>
    <w:rsid w:val="00680443"/>
    <w:rsid w:val="0068061E"/>
    <w:rsid w:val="006916BC"/>
    <w:rsid w:val="00696B07"/>
    <w:rsid w:val="006A373C"/>
    <w:rsid w:val="006B19C0"/>
    <w:rsid w:val="006B4AE0"/>
    <w:rsid w:val="006B7BE2"/>
    <w:rsid w:val="006C0652"/>
    <w:rsid w:val="006D0ADE"/>
    <w:rsid w:val="006D585D"/>
    <w:rsid w:val="006E5DEA"/>
    <w:rsid w:val="006F076B"/>
    <w:rsid w:val="006F1C3C"/>
    <w:rsid w:val="006F2A3F"/>
    <w:rsid w:val="006F3054"/>
    <w:rsid w:val="006F4698"/>
    <w:rsid w:val="006F5C0D"/>
    <w:rsid w:val="007058C3"/>
    <w:rsid w:val="007112AB"/>
    <w:rsid w:val="00711806"/>
    <w:rsid w:val="007121B1"/>
    <w:rsid w:val="007209CC"/>
    <w:rsid w:val="00722A10"/>
    <w:rsid w:val="00724099"/>
    <w:rsid w:val="0073151C"/>
    <w:rsid w:val="00736C43"/>
    <w:rsid w:val="00741704"/>
    <w:rsid w:val="007536B2"/>
    <w:rsid w:val="00753C4C"/>
    <w:rsid w:val="00756B91"/>
    <w:rsid w:val="0076249B"/>
    <w:rsid w:val="00762522"/>
    <w:rsid w:val="00766108"/>
    <w:rsid w:val="00767F31"/>
    <w:rsid w:val="007752D4"/>
    <w:rsid w:val="00785271"/>
    <w:rsid w:val="00793A72"/>
    <w:rsid w:val="007A76CA"/>
    <w:rsid w:val="007B7BE2"/>
    <w:rsid w:val="007C0496"/>
    <w:rsid w:val="007C5039"/>
    <w:rsid w:val="007C71D2"/>
    <w:rsid w:val="007D2B5E"/>
    <w:rsid w:val="007D60F6"/>
    <w:rsid w:val="008019DB"/>
    <w:rsid w:val="0080374A"/>
    <w:rsid w:val="008120F2"/>
    <w:rsid w:val="0081270F"/>
    <w:rsid w:val="00814254"/>
    <w:rsid w:val="008155CC"/>
    <w:rsid w:val="008244AA"/>
    <w:rsid w:val="008349A1"/>
    <w:rsid w:val="00835CF9"/>
    <w:rsid w:val="00840F2F"/>
    <w:rsid w:val="0084168E"/>
    <w:rsid w:val="00842453"/>
    <w:rsid w:val="008465D0"/>
    <w:rsid w:val="00846DE7"/>
    <w:rsid w:val="008503BB"/>
    <w:rsid w:val="00854485"/>
    <w:rsid w:val="0086080E"/>
    <w:rsid w:val="008618EF"/>
    <w:rsid w:val="00861D77"/>
    <w:rsid w:val="0087414E"/>
    <w:rsid w:val="008800EE"/>
    <w:rsid w:val="00896C1C"/>
    <w:rsid w:val="008A2DE0"/>
    <w:rsid w:val="008A765F"/>
    <w:rsid w:val="008B0092"/>
    <w:rsid w:val="008B1B2A"/>
    <w:rsid w:val="008C68C3"/>
    <w:rsid w:val="008C6978"/>
    <w:rsid w:val="008D5EC7"/>
    <w:rsid w:val="008E02D3"/>
    <w:rsid w:val="008E5529"/>
    <w:rsid w:val="008E5AAE"/>
    <w:rsid w:val="008F4EC0"/>
    <w:rsid w:val="009003E2"/>
    <w:rsid w:val="0090269D"/>
    <w:rsid w:val="00904E31"/>
    <w:rsid w:val="0090531E"/>
    <w:rsid w:val="00920C1B"/>
    <w:rsid w:val="00921B56"/>
    <w:rsid w:val="009241F7"/>
    <w:rsid w:val="00926BA7"/>
    <w:rsid w:val="00933110"/>
    <w:rsid w:val="0093611B"/>
    <w:rsid w:val="00946374"/>
    <w:rsid w:val="00953865"/>
    <w:rsid w:val="009546C0"/>
    <w:rsid w:val="00961308"/>
    <w:rsid w:val="00970A1B"/>
    <w:rsid w:val="009749D6"/>
    <w:rsid w:val="009819EF"/>
    <w:rsid w:val="00983B42"/>
    <w:rsid w:val="00985AF9"/>
    <w:rsid w:val="0098624A"/>
    <w:rsid w:val="00990550"/>
    <w:rsid w:val="009967D8"/>
    <w:rsid w:val="0099786C"/>
    <w:rsid w:val="009A4BDD"/>
    <w:rsid w:val="009C603C"/>
    <w:rsid w:val="009E41FD"/>
    <w:rsid w:val="009F130C"/>
    <w:rsid w:val="009F3D75"/>
    <w:rsid w:val="009F492C"/>
    <w:rsid w:val="00A1128B"/>
    <w:rsid w:val="00A239A3"/>
    <w:rsid w:val="00A24A75"/>
    <w:rsid w:val="00A43569"/>
    <w:rsid w:val="00A446D3"/>
    <w:rsid w:val="00A51B9C"/>
    <w:rsid w:val="00A53CA4"/>
    <w:rsid w:val="00A5469B"/>
    <w:rsid w:val="00A64B5A"/>
    <w:rsid w:val="00A6537A"/>
    <w:rsid w:val="00A70C68"/>
    <w:rsid w:val="00A71B33"/>
    <w:rsid w:val="00A778C7"/>
    <w:rsid w:val="00A80504"/>
    <w:rsid w:val="00A84C33"/>
    <w:rsid w:val="00A9096A"/>
    <w:rsid w:val="00A96671"/>
    <w:rsid w:val="00A97534"/>
    <w:rsid w:val="00AA326E"/>
    <w:rsid w:val="00AA68F0"/>
    <w:rsid w:val="00AB06D8"/>
    <w:rsid w:val="00AB16A7"/>
    <w:rsid w:val="00AB55E0"/>
    <w:rsid w:val="00AC0263"/>
    <w:rsid w:val="00AC357D"/>
    <w:rsid w:val="00AD2896"/>
    <w:rsid w:val="00AE0E28"/>
    <w:rsid w:val="00AE0EC1"/>
    <w:rsid w:val="00AE3085"/>
    <w:rsid w:val="00AE3BF5"/>
    <w:rsid w:val="00AE481E"/>
    <w:rsid w:val="00AE6E4A"/>
    <w:rsid w:val="00B00267"/>
    <w:rsid w:val="00B00D94"/>
    <w:rsid w:val="00B014F7"/>
    <w:rsid w:val="00B14229"/>
    <w:rsid w:val="00B34919"/>
    <w:rsid w:val="00B34EDC"/>
    <w:rsid w:val="00B374E7"/>
    <w:rsid w:val="00B4376A"/>
    <w:rsid w:val="00B506CB"/>
    <w:rsid w:val="00B54DB6"/>
    <w:rsid w:val="00B62F25"/>
    <w:rsid w:val="00B85CB8"/>
    <w:rsid w:val="00B917D9"/>
    <w:rsid w:val="00B927E0"/>
    <w:rsid w:val="00BB2DC0"/>
    <w:rsid w:val="00BC2040"/>
    <w:rsid w:val="00BD260A"/>
    <w:rsid w:val="00BD7583"/>
    <w:rsid w:val="00BE5668"/>
    <w:rsid w:val="00BF011D"/>
    <w:rsid w:val="00BF2A91"/>
    <w:rsid w:val="00C00BA9"/>
    <w:rsid w:val="00C04D32"/>
    <w:rsid w:val="00C04DA1"/>
    <w:rsid w:val="00C06CD7"/>
    <w:rsid w:val="00C10B71"/>
    <w:rsid w:val="00C14DEF"/>
    <w:rsid w:val="00C152DF"/>
    <w:rsid w:val="00C1707D"/>
    <w:rsid w:val="00C1790A"/>
    <w:rsid w:val="00C22F13"/>
    <w:rsid w:val="00C33599"/>
    <w:rsid w:val="00C4149A"/>
    <w:rsid w:val="00C43DFC"/>
    <w:rsid w:val="00C44F34"/>
    <w:rsid w:val="00C46D11"/>
    <w:rsid w:val="00C55233"/>
    <w:rsid w:val="00C56D59"/>
    <w:rsid w:val="00C65413"/>
    <w:rsid w:val="00C70194"/>
    <w:rsid w:val="00C705C0"/>
    <w:rsid w:val="00C769B5"/>
    <w:rsid w:val="00C77A31"/>
    <w:rsid w:val="00C93746"/>
    <w:rsid w:val="00C93AB4"/>
    <w:rsid w:val="00C94318"/>
    <w:rsid w:val="00CA01F0"/>
    <w:rsid w:val="00CB2082"/>
    <w:rsid w:val="00CB2136"/>
    <w:rsid w:val="00CB3F2D"/>
    <w:rsid w:val="00CD0819"/>
    <w:rsid w:val="00CD4CFD"/>
    <w:rsid w:val="00CD5737"/>
    <w:rsid w:val="00CE600C"/>
    <w:rsid w:val="00CF3051"/>
    <w:rsid w:val="00D10888"/>
    <w:rsid w:val="00D20CE7"/>
    <w:rsid w:val="00D2211A"/>
    <w:rsid w:val="00D24552"/>
    <w:rsid w:val="00D32454"/>
    <w:rsid w:val="00D35B18"/>
    <w:rsid w:val="00D4063B"/>
    <w:rsid w:val="00D56C5A"/>
    <w:rsid w:val="00D56DF5"/>
    <w:rsid w:val="00D56E88"/>
    <w:rsid w:val="00D570F8"/>
    <w:rsid w:val="00D628BA"/>
    <w:rsid w:val="00D63D65"/>
    <w:rsid w:val="00D83016"/>
    <w:rsid w:val="00D84D0C"/>
    <w:rsid w:val="00D8668F"/>
    <w:rsid w:val="00D87D7A"/>
    <w:rsid w:val="00D92FB4"/>
    <w:rsid w:val="00D96E8E"/>
    <w:rsid w:val="00DA4211"/>
    <w:rsid w:val="00DB18D1"/>
    <w:rsid w:val="00DB7719"/>
    <w:rsid w:val="00DB7DDC"/>
    <w:rsid w:val="00DC17A1"/>
    <w:rsid w:val="00DC1878"/>
    <w:rsid w:val="00DC6A8F"/>
    <w:rsid w:val="00DC7607"/>
    <w:rsid w:val="00DD2F95"/>
    <w:rsid w:val="00DD33E1"/>
    <w:rsid w:val="00DE0B1D"/>
    <w:rsid w:val="00DE1C4E"/>
    <w:rsid w:val="00DE6429"/>
    <w:rsid w:val="00DF0362"/>
    <w:rsid w:val="00DF35B8"/>
    <w:rsid w:val="00DF7400"/>
    <w:rsid w:val="00E114C2"/>
    <w:rsid w:val="00E12098"/>
    <w:rsid w:val="00E13845"/>
    <w:rsid w:val="00E1527B"/>
    <w:rsid w:val="00E17873"/>
    <w:rsid w:val="00E20107"/>
    <w:rsid w:val="00E255B5"/>
    <w:rsid w:val="00E271D4"/>
    <w:rsid w:val="00E31A80"/>
    <w:rsid w:val="00E31AAB"/>
    <w:rsid w:val="00E31F50"/>
    <w:rsid w:val="00E32E44"/>
    <w:rsid w:val="00E46A85"/>
    <w:rsid w:val="00E50D07"/>
    <w:rsid w:val="00E56D17"/>
    <w:rsid w:val="00E651F9"/>
    <w:rsid w:val="00E71FC6"/>
    <w:rsid w:val="00E801BF"/>
    <w:rsid w:val="00E87EB4"/>
    <w:rsid w:val="00E90CDC"/>
    <w:rsid w:val="00E96026"/>
    <w:rsid w:val="00EA072A"/>
    <w:rsid w:val="00EB43DF"/>
    <w:rsid w:val="00EB656E"/>
    <w:rsid w:val="00EC2EBC"/>
    <w:rsid w:val="00EC63BF"/>
    <w:rsid w:val="00EE4174"/>
    <w:rsid w:val="00EF0BF6"/>
    <w:rsid w:val="00EF1793"/>
    <w:rsid w:val="00EF7CBD"/>
    <w:rsid w:val="00F0052D"/>
    <w:rsid w:val="00F14174"/>
    <w:rsid w:val="00F17EBD"/>
    <w:rsid w:val="00F20259"/>
    <w:rsid w:val="00F36615"/>
    <w:rsid w:val="00F36D94"/>
    <w:rsid w:val="00F42BF6"/>
    <w:rsid w:val="00F46C9E"/>
    <w:rsid w:val="00F57525"/>
    <w:rsid w:val="00F662D3"/>
    <w:rsid w:val="00F66CF2"/>
    <w:rsid w:val="00F67435"/>
    <w:rsid w:val="00F7343E"/>
    <w:rsid w:val="00F912CF"/>
    <w:rsid w:val="00FA148D"/>
    <w:rsid w:val="00FA5304"/>
    <w:rsid w:val="00FA722F"/>
    <w:rsid w:val="00FA7A67"/>
    <w:rsid w:val="00FD521E"/>
    <w:rsid w:val="00FD70F3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8C5F2"/>
  <w15:docId w15:val="{0E0DA3EE-11D2-4AB1-9EA8-C622E92D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148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1"/>
    <w:next w:val="a1"/>
    <w:link w:val="12"/>
    <w:uiPriority w:val="9"/>
    <w:qFormat/>
    <w:rsid w:val="00616C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nhideWhenUsed/>
    <w:rsid w:val="00220C2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0">
    <w:name w:val="heading 3"/>
    <w:basedOn w:val="a1"/>
    <w:next w:val="a1"/>
    <w:link w:val="31"/>
    <w:rsid w:val="00E31AAB"/>
    <w:pPr>
      <w:keepNext/>
      <w:spacing w:before="140"/>
      <w:outlineLvl w:val="2"/>
    </w:pPr>
    <w:rPr>
      <w:rFonts w:eastAsia="Noto Sans CJK SC Regular" w:cs="FreeSans"/>
      <w:b/>
      <w:bCs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E31AA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636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B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uiPriority w:val="9"/>
    <w:rsid w:val="00616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"/>
    <w:basedOn w:val="a1"/>
    <w:next w:val="a1"/>
    <w:link w:val="a6"/>
    <w:qFormat/>
    <w:rsid w:val="00711806"/>
    <w:pPr>
      <w:keepNext/>
      <w:pageBreakBefore/>
      <w:ind w:firstLine="0"/>
      <w:outlineLvl w:val="0"/>
    </w:pPr>
    <w:rPr>
      <w:b/>
      <w:caps/>
    </w:rPr>
  </w:style>
  <w:style w:type="paragraph" w:customStyle="1" w:styleId="1">
    <w:name w:val="1 Подзаголовок"/>
    <w:next w:val="a1"/>
    <w:link w:val="13"/>
    <w:autoRedefine/>
    <w:qFormat/>
    <w:rsid w:val="00A51B9C"/>
    <w:pPr>
      <w:numPr>
        <w:numId w:val="3"/>
      </w:numPr>
      <w:spacing w:after="0" w:line="240" w:lineRule="auto"/>
      <w:ind w:left="709" w:firstLine="0"/>
      <w:contextualSpacing/>
      <w:outlineLvl w:val="0"/>
    </w:pPr>
    <w:rPr>
      <w:rFonts w:ascii="Times New Roman" w:eastAsia="SimSun" w:hAnsi="Times New Roman" w:cs="Lucida Sans"/>
      <w:b/>
      <w:color w:val="000000" w:themeColor="text1"/>
      <w:kern w:val="3"/>
      <w:sz w:val="28"/>
      <w:szCs w:val="24"/>
      <w:lang w:val="en-US" w:eastAsia="zh-CN" w:bidi="hi-IN"/>
    </w:rPr>
  </w:style>
  <w:style w:type="character" w:customStyle="1" w:styleId="a6">
    <w:name w:val="ЗАГОЛОВОК Знак"/>
    <w:basedOn w:val="a2"/>
    <w:link w:val="a5"/>
    <w:rsid w:val="00711806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paragraph" w:styleId="a7">
    <w:name w:val="List Paragraph"/>
    <w:basedOn w:val="a1"/>
    <w:link w:val="a8"/>
    <w:uiPriority w:val="34"/>
    <w:qFormat/>
    <w:rsid w:val="002E7082"/>
    <w:pPr>
      <w:ind w:left="720"/>
    </w:pPr>
  </w:style>
  <w:style w:type="character" w:customStyle="1" w:styleId="13">
    <w:name w:val="1 Подзаголовок Знак"/>
    <w:basedOn w:val="a6"/>
    <w:link w:val="1"/>
    <w:rsid w:val="00A51B9C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paragraph" w:customStyle="1" w:styleId="2">
    <w:name w:val="2 Подподзаголовок"/>
    <w:basedOn w:val="1"/>
    <w:next w:val="a1"/>
    <w:link w:val="22"/>
    <w:qFormat/>
    <w:rsid w:val="00D63D65"/>
    <w:pPr>
      <w:numPr>
        <w:ilvl w:val="1"/>
      </w:numPr>
      <w:ind w:left="709" w:firstLine="0"/>
      <w:outlineLvl w:val="1"/>
    </w:pPr>
  </w:style>
  <w:style w:type="character" w:styleId="a9">
    <w:name w:val="Hyperlink"/>
    <w:basedOn w:val="a2"/>
    <w:uiPriority w:val="99"/>
    <w:unhideWhenUsed/>
    <w:rsid w:val="000C7D36"/>
    <w:rPr>
      <w:color w:val="0563C1" w:themeColor="hyperlink"/>
      <w:u w:val="single"/>
    </w:rPr>
  </w:style>
  <w:style w:type="character" w:customStyle="1" w:styleId="22">
    <w:name w:val="2 Подподзаголовок Знак"/>
    <w:basedOn w:val="13"/>
    <w:link w:val="2"/>
    <w:rsid w:val="00D63D65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paragraph" w:customStyle="1" w:styleId="aa">
    <w:name w:val="Рисунок"/>
    <w:next w:val="a1"/>
    <w:link w:val="ab"/>
    <w:qFormat/>
    <w:rsid w:val="0081270F"/>
    <w:pPr>
      <w:spacing w:after="0" w:line="240" w:lineRule="auto"/>
      <w:contextualSpacing/>
      <w:jc w:val="center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c">
    <w:name w:val="header"/>
    <w:basedOn w:val="a1"/>
    <w:link w:val="ad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b">
    <w:name w:val="Рисунок Знак"/>
    <w:basedOn w:val="a2"/>
    <w:link w:val="aa"/>
    <w:rsid w:val="0081270F"/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customStyle="1" w:styleId="ad">
    <w:name w:val="Верхний колонтитул Знак"/>
    <w:basedOn w:val="a2"/>
    <w:link w:val="ac"/>
    <w:uiPriority w:val="99"/>
    <w:rsid w:val="00120432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120432"/>
    <w:rPr>
      <w:rFonts w:ascii="Times New Roman" w:hAnsi="Times New Roman"/>
      <w:sz w:val="28"/>
    </w:rPr>
  </w:style>
  <w:style w:type="paragraph" w:styleId="af0">
    <w:name w:val="caption"/>
    <w:basedOn w:val="a1"/>
    <w:next w:val="a1"/>
    <w:uiPriority w:val="35"/>
    <w:unhideWhenUsed/>
    <w:qFormat/>
    <w:rsid w:val="00120432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1"/>
    <w:uiPriority w:val="99"/>
    <w:unhideWhenUsed/>
    <w:rsid w:val="00C70194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table" w:styleId="af2">
    <w:name w:val="Table Grid"/>
    <w:basedOn w:val="a3"/>
    <w:uiPriority w:val="39"/>
    <w:rsid w:val="006F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 светлая1"/>
    <w:basedOn w:val="a3"/>
    <w:uiPriority w:val="40"/>
    <w:rsid w:val="006F46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1">
    <w:name w:val="Заголовок 3 Знак"/>
    <w:basedOn w:val="a2"/>
    <w:link w:val="30"/>
    <w:rsid w:val="00E31AAB"/>
    <w:rPr>
      <w:rFonts w:ascii="Liberation Serif" w:eastAsia="Noto Sans CJK SC Regular" w:hAnsi="Liberation Serif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link w:val="Standard0"/>
    <w:rsid w:val="00E31AA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E31AAB"/>
    <w:pPr>
      <w:suppressLineNumbers/>
    </w:pPr>
  </w:style>
  <w:style w:type="paragraph" w:customStyle="1" w:styleId="af3">
    <w:name w:val="Содержимое таблицы"/>
    <w:basedOn w:val="Standard"/>
    <w:qFormat/>
    <w:rsid w:val="00E31AAB"/>
    <w:pPr>
      <w:suppressLineNumbers/>
      <w:suppressAutoHyphens w:val="0"/>
      <w:autoSpaceDN/>
      <w:textAlignment w:val="auto"/>
    </w:pPr>
    <w:rPr>
      <w:kern w:val="2"/>
    </w:rPr>
  </w:style>
  <w:style w:type="paragraph" w:customStyle="1" w:styleId="af4">
    <w:name w:val="ГОСТ ПУНКТЫ"/>
    <w:basedOn w:val="a5"/>
    <w:next w:val="a1"/>
    <w:link w:val="af5"/>
    <w:qFormat/>
    <w:rsid w:val="00302C94"/>
    <w:pPr>
      <w:jc w:val="center"/>
    </w:pPr>
  </w:style>
  <w:style w:type="paragraph" w:customStyle="1" w:styleId="10">
    <w:name w:val="Список 1"/>
    <w:link w:val="15"/>
    <w:autoRedefine/>
    <w:qFormat/>
    <w:rsid w:val="00220C2C"/>
    <w:pPr>
      <w:numPr>
        <w:numId w:val="2"/>
      </w:numPr>
      <w:spacing w:after="0"/>
    </w:pPr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af5">
    <w:name w:val="ГОСТ ПУНКТЫ Знак"/>
    <w:basedOn w:val="a6"/>
    <w:link w:val="af4"/>
    <w:rsid w:val="00302C94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E31AAB"/>
    <w:rPr>
      <w:rFonts w:asciiTheme="majorHAnsi" w:eastAsiaTheme="majorEastAsia" w:hAnsiTheme="majorHAnsi" w:cs="Mangal"/>
      <w:i/>
      <w:iCs/>
      <w:color w:val="2E74B5" w:themeColor="accent1" w:themeShade="BF"/>
      <w:kern w:val="3"/>
      <w:sz w:val="28"/>
      <w:szCs w:val="24"/>
      <w:lang w:eastAsia="zh-CN" w:bidi="hi-IN"/>
    </w:rPr>
  </w:style>
  <w:style w:type="character" w:customStyle="1" w:styleId="a8">
    <w:name w:val="Абзац списка Знак"/>
    <w:basedOn w:val="a2"/>
    <w:link w:val="a7"/>
    <w:uiPriority w:val="34"/>
    <w:rsid w:val="00E31AAB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15">
    <w:name w:val="Список 1 Знак"/>
    <w:basedOn w:val="a8"/>
    <w:link w:val="10"/>
    <w:rsid w:val="003A0EC8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styleId="af6">
    <w:name w:val="Placeholder Text"/>
    <w:basedOn w:val="a2"/>
    <w:uiPriority w:val="99"/>
    <w:semiHidden/>
    <w:rsid w:val="00CD0819"/>
    <w:rPr>
      <w:color w:val="808080"/>
    </w:rPr>
  </w:style>
  <w:style w:type="paragraph" w:customStyle="1" w:styleId="msonormal0">
    <w:name w:val="msonormal"/>
    <w:basedOn w:val="a1"/>
    <w:rsid w:val="009F3D75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customStyle="1" w:styleId="af7">
    <w:name w:val="Таблица"/>
    <w:basedOn w:val="a1"/>
    <w:link w:val="af8"/>
    <w:qFormat/>
    <w:rsid w:val="006F2A3F"/>
    <w:pPr>
      <w:ind w:firstLine="0"/>
      <w:jc w:val="left"/>
    </w:pPr>
    <w:rPr>
      <w:sz w:val="24"/>
    </w:rPr>
  </w:style>
  <w:style w:type="paragraph" w:styleId="af9">
    <w:name w:val="TOC Heading"/>
    <w:basedOn w:val="11"/>
    <w:next w:val="a1"/>
    <w:uiPriority w:val="39"/>
    <w:unhideWhenUsed/>
    <w:qFormat/>
    <w:rsid w:val="00EF1793"/>
    <w:pPr>
      <w:spacing w:line="259" w:lineRule="auto"/>
      <w:outlineLvl w:val="9"/>
    </w:pPr>
    <w:rPr>
      <w:lang w:eastAsia="ru-RU"/>
    </w:rPr>
  </w:style>
  <w:style w:type="character" w:customStyle="1" w:styleId="af8">
    <w:name w:val="Таблица Знак"/>
    <w:basedOn w:val="a2"/>
    <w:link w:val="af7"/>
    <w:rsid w:val="006F2A3F"/>
    <w:rPr>
      <w:rFonts w:ascii="Times New Roman" w:hAnsi="Times New Roman"/>
      <w:sz w:val="24"/>
    </w:rPr>
  </w:style>
  <w:style w:type="paragraph" w:styleId="32">
    <w:name w:val="toc 3"/>
    <w:basedOn w:val="a1"/>
    <w:next w:val="a1"/>
    <w:autoRedefine/>
    <w:uiPriority w:val="39"/>
    <w:unhideWhenUsed/>
    <w:rsid w:val="0048028D"/>
    <w:pPr>
      <w:tabs>
        <w:tab w:val="left" w:pos="1540"/>
        <w:tab w:val="right" w:leader="dot" w:pos="9638"/>
      </w:tabs>
      <w:spacing w:after="100"/>
    </w:pPr>
    <w:rPr>
      <w:rFonts w:cs="Mangal"/>
    </w:rPr>
  </w:style>
  <w:style w:type="paragraph" w:styleId="16">
    <w:name w:val="toc 1"/>
    <w:basedOn w:val="a1"/>
    <w:next w:val="a1"/>
    <w:autoRedefine/>
    <w:uiPriority w:val="39"/>
    <w:unhideWhenUsed/>
    <w:rsid w:val="0026440E"/>
    <w:pPr>
      <w:tabs>
        <w:tab w:val="right" w:leader="dot" w:pos="9628"/>
      </w:tabs>
      <w:spacing w:after="100"/>
      <w:ind w:firstLine="0"/>
    </w:pPr>
    <w:rPr>
      <w:rFonts w:cs="Mangal"/>
    </w:rPr>
  </w:style>
  <w:style w:type="paragraph" w:styleId="23">
    <w:name w:val="toc 2"/>
    <w:basedOn w:val="a1"/>
    <w:next w:val="a1"/>
    <w:autoRedefine/>
    <w:uiPriority w:val="39"/>
    <w:unhideWhenUsed/>
    <w:rsid w:val="00646F12"/>
    <w:pPr>
      <w:tabs>
        <w:tab w:val="right" w:leader="dot" w:pos="9628"/>
      </w:tabs>
      <w:spacing w:after="100"/>
      <w:ind w:firstLine="426"/>
    </w:pPr>
    <w:rPr>
      <w:rFonts w:cs="Mangal"/>
    </w:rPr>
  </w:style>
  <w:style w:type="paragraph" w:customStyle="1" w:styleId="afa">
    <w:name w:val="Подпись рисунков"/>
    <w:basedOn w:val="a1"/>
    <w:link w:val="afb"/>
    <w:rsid w:val="001F732F"/>
    <w:pPr>
      <w:spacing w:before="120" w:after="240"/>
      <w:contextualSpacing/>
      <w:jc w:val="center"/>
    </w:pPr>
    <w:rPr>
      <w:sz w:val="24"/>
    </w:rPr>
  </w:style>
  <w:style w:type="character" w:customStyle="1" w:styleId="afb">
    <w:name w:val="Подпись рисунков Знак"/>
    <w:basedOn w:val="a2"/>
    <w:link w:val="afa"/>
    <w:rsid w:val="001F732F"/>
    <w:rPr>
      <w:rFonts w:ascii="Times New Roman" w:hAnsi="Times New Roman"/>
      <w:sz w:val="24"/>
    </w:rPr>
  </w:style>
  <w:style w:type="character" w:customStyle="1" w:styleId="21">
    <w:name w:val="Заголовок 2 Знак"/>
    <w:basedOn w:val="a2"/>
    <w:link w:val="20"/>
    <w:uiPriority w:val="9"/>
    <w:rsid w:val="00220C2C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paragraph" w:styleId="afc">
    <w:name w:val="Body Text"/>
    <w:basedOn w:val="a1"/>
    <w:link w:val="afd"/>
    <w:uiPriority w:val="1"/>
    <w:qFormat/>
    <w:rsid w:val="00220C2C"/>
    <w:pPr>
      <w:ind w:left="101"/>
    </w:pPr>
    <w:rPr>
      <w:rFonts w:eastAsia="Times New Roman"/>
      <w:szCs w:val="28"/>
    </w:rPr>
  </w:style>
  <w:style w:type="character" w:customStyle="1" w:styleId="afd">
    <w:name w:val="Основной текст Знак"/>
    <w:basedOn w:val="a2"/>
    <w:link w:val="afc"/>
    <w:uiPriority w:val="1"/>
    <w:rsid w:val="00220C2C"/>
    <w:rPr>
      <w:rFonts w:ascii="Times New Roman" w:eastAsia="Times New Roman" w:hAnsi="Times New Roman"/>
      <w:sz w:val="28"/>
      <w:szCs w:val="28"/>
    </w:rPr>
  </w:style>
  <w:style w:type="paragraph" w:customStyle="1" w:styleId="afe">
    <w:name w:val="Чертежный"/>
    <w:rsid w:val="00220C2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f">
    <w:name w:val="FollowedHyperlink"/>
    <w:basedOn w:val="a2"/>
    <w:uiPriority w:val="99"/>
    <w:semiHidden/>
    <w:unhideWhenUsed/>
    <w:rsid w:val="00102A31"/>
    <w:rPr>
      <w:color w:val="954F72" w:themeColor="followedHyperlink"/>
      <w:u w:val="single"/>
    </w:rPr>
  </w:style>
  <w:style w:type="paragraph" w:customStyle="1" w:styleId="3">
    <w:name w:val="3 Подзаголовок"/>
    <w:basedOn w:val="2"/>
    <w:next w:val="a1"/>
    <w:link w:val="33"/>
    <w:qFormat/>
    <w:rsid w:val="0026440E"/>
    <w:pPr>
      <w:numPr>
        <w:ilvl w:val="2"/>
      </w:numPr>
      <w:outlineLvl w:val="2"/>
    </w:pPr>
  </w:style>
  <w:style w:type="paragraph" w:styleId="aff0">
    <w:name w:val="endnote text"/>
    <w:basedOn w:val="a1"/>
    <w:link w:val="aff1"/>
    <w:uiPriority w:val="99"/>
    <w:semiHidden/>
    <w:unhideWhenUsed/>
    <w:rsid w:val="003F47E1"/>
    <w:rPr>
      <w:sz w:val="20"/>
      <w:szCs w:val="20"/>
    </w:rPr>
  </w:style>
  <w:style w:type="character" w:customStyle="1" w:styleId="33">
    <w:name w:val="3 Подзаголовок Знак"/>
    <w:basedOn w:val="22"/>
    <w:link w:val="3"/>
    <w:rsid w:val="0026440E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F47E1"/>
    <w:rPr>
      <w:rFonts w:ascii="Times New Roman" w:hAnsi="Times New Roman"/>
      <w:sz w:val="20"/>
      <w:szCs w:val="20"/>
    </w:rPr>
  </w:style>
  <w:style w:type="character" w:styleId="aff2">
    <w:name w:val="endnote reference"/>
    <w:basedOn w:val="a2"/>
    <w:uiPriority w:val="99"/>
    <w:semiHidden/>
    <w:unhideWhenUsed/>
    <w:rsid w:val="003F47E1"/>
    <w:rPr>
      <w:vertAlign w:val="superscript"/>
    </w:rPr>
  </w:style>
  <w:style w:type="paragraph" w:customStyle="1" w:styleId="a0">
    <w:name w:val="Код"/>
    <w:basedOn w:val="Standard"/>
    <w:link w:val="aff3"/>
    <w:qFormat/>
    <w:rsid w:val="00FA148D"/>
    <w:pPr>
      <w:numPr>
        <w:numId w:val="26"/>
      </w:numPr>
      <w:suppressAutoHyphens w:val="0"/>
      <w:ind w:left="357" w:hanging="357"/>
    </w:pPr>
    <w:rPr>
      <w:rFonts w:ascii="Courier New" w:hAnsi="Courier New" w:cs="Times New Roman"/>
      <w:b/>
      <w:bCs/>
      <w:color w:val="000000"/>
      <w:sz w:val="18"/>
      <w:szCs w:val="28"/>
    </w:rPr>
  </w:style>
  <w:style w:type="character" w:customStyle="1" w:styleId="Standard0">
    <w:name w:val="Standard Знак"/>
    <w:basedOn w:val="a2"/>
    <w:link w:val="Standard"/>
    <w:rsid w:val="00FA148D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Код Знак"/>
    <w:basedOn w:val="Standard0"/>
    <w:link w:val="a0"/>
    <w:rsid w:val="00FA148D"/>
    <w:rPr>
      <w:rFonts w:ascii="Courier New" w:eastAsia="SimSun" w:hAnsi="Courier New" w:cs="Times New Roman"/>
      <w:b/>
      <w:bCs/>
      <w:color w:val="000000"/>
      <w:kern w:val="3"/>
      <w:sz w:val="18"/>
      <w:szCs w:val="28"/>
      <w:lang w:eastAsia="zh-CN" w:bidi="hi-IN"/>
    </w:rPr>
  </w:style>
  <w:style w:type="character" w:styleId="aff4">
    <w:name w:val="annotation reference"/>
    <w:basedOn w:val="a2"/>
    <w:uiPriority w:val="99"/>
    <w:semiHidden/>
    <w:unhideWhenUsed/>
    <w:rsid w:val="00AE6E4A"/>
    <w:rPr>
      <w:sz w:val="16"/>
      <w:szCs w:val="16"/>
    </w:rPr>
  </w:style>
  <w:style w:type="paragraph" w:styleId="aff5">
    <w:name w:val="annotation text"/>
    <w:basedOn w:val="a1"/>
    <w:link w:val="aff6"/>
    <w:uiPriority w:val="99"/>
    <w:semiHidden/>
    <w:unhideWhenUsed/>
    <w:rsid w:val="00AE6E4A"/>
    <w:rPr>
      <w:sz w:val="20"/>
      <w:szCs w:val="20"/>
    </w:rPr>
  </w:style>
  <w:style w:type="character" w:customStyle="1" w:styleId="aff6">
    <w:name w:val="Текст примечания Знак"/>
    <w:basedOn w:val="a2"/>
    <w:link w:val="aff5"/>
    <w:uiPriority w:val="99"/>
    <w:semiHidden/>
    <w:rsid w:val="00AE6E4A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AE6E4A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AE6E4A"/>
    <w:rPr>
      <w:rFonts w:ascii="Times New Roman" w:hAnsi="Times New Roman"/>
      <w:b/>
      <w:bCs/>
      <w:sz w:val="20"/>
      <w:szCs w:val="20"/>
    </w:rPr>
  </w:style>
  <w:style w:type="paragraph" w:styleId="aff9">
    <w:name w:val="Balloon Text"/>
    <w:basedOn w:val="a1"/>
    <w:link w:val="affa"/>
    <w:uiPriority w:val="99"/>
    <w:semiHidden/>
    <w:unhideWhenUsed/>
    <w:rsid w:val="00AE6E4A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AE6E4A"/>
    <w:rPr>
      <w:rFonts w:ascii="Tahoma" w:hAnsi="Tahoma" w:cs="Tahoma"/>
      <w:sz w:val="16"/>
      <w:szCs w:val="16"/>
    </w:rPr>
  </w:style>
  <w:style w:type="character" w:customStyle="1" w:styleId="90">
    <w:name w:val="Заголовок 9 Знак"/>
    <w:basedOn w:val="a2"/>
    <w:link w:val="9"/>
    <w:rsid w:val="007D2B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7">
    <w:name w:val="Обычный1"/>
    <w:basedOn w:val="a1"/>
    <w:link w:val="CharChar"/>
    <w:rsid w:val="007D2B5E"/>
    <w:pPr>
      <w:spacing w:line="360" w:lineRule="auto"/>
      <w:ind w:firstLine="851"/>
    </w:pPr>
    <w:rPr>
      <w:rFonts w:eastAsia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7"/>
    <w:rsid w:val="007D2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b">
    <w:name w:val="No Spacing"/>
    <w:aliases w:val="Подзаголовочный"/>
    <w:next w:val="a1"/>
    <w:link w:val="affc"/>
    <w:uiPriority w:val="1"/>
    <w:qFormat/>
    <w:rsid w:val="007D2B5E"/>
    <w:pPr>
      <w:spacing w:after="0" w:line="240" w:lineRule="auto"/>
      <w:ind w:left="720" w:hanging="360"/>
      <w:outlineLvl w:val="0"/>
    </w:pPr>
    <w:rPr>
      <w:rFonts w:ascii="Times New Roman" w:hAnsi="Times New Roman"/>
      <w:b/>
      <w:sz w:val="28"/>
    </w:rPr>
  </w:style>
  <w:style w:type="paragraph" w:styleId="affd">
    <w:name w:val="Title"/>
    <w:aliases w:val="Текст для изображения"/>
    <w:basedOn w:val="a1"/>
    <w:next w:val="a1"/>
    <w:link w:val="affe"/>
    <w:uiPriority w:val="10"/>
    <w:qFormat/>
    <w:rsid w:val="007D2B5E"/>
    <w:pPr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ffe">
    <w:name w:val="Заголовок Знак"/>
    <w:aliases w:val="Текст для изображения Знак"/>
    <w:basedOn w:val="a2"/>
    <w:link w:val="affd"/>
    <w:uiPriority w:val="10"/>
    <w:rsid w:val="007D2B5E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">
    <w:name w:val="Subtitle"/>
    <w:basedOn w:val="a1"/>
    <w:next w:val="a1"/>
    <w:link w:val="afff"/>
    <w:uiPriority w:val="11"/>
    <w:qFormat/>
    <w:rsid w:val="007D2B5E"/>
    <w:pPr>
      <w:numPr>
        <w:numId w:val="44"/>
      </w:numPr>
      <w:outlineLvl w:val="2"/>
    </w:pPr>
    <w:rPr>
      <w:rFonts w:eastAsiaTheme="minorEastAsia"/>
      <w:spacing w:val="15"/>
    </w:rPr>
  </w:style>
  <w:style w:type="character" w:customStyle="1" w:styleId="afff">
    <w:name w:val="Подзаголовок Знак"/>
    <w:basedOn w:val="a2"/>
    <w:link w:val="a"/>
    <w:uiPriority w:val="11"/>
    <w:rsid w:val="007D2B5E"/>
    <w:rPr>
      <w:rFonts w:ascii="Times New Roman" w:eastAsiaTheme="minorEastAsia" w:hAnsi="Times New Roman"/>
      <w:spacing w:val="15"/>
      <w:sz w:val="28"/>
    </w:rPr>
  </w:style>
  <w:style w:type="character" w:customStyle="1" w:styleId="affc">
    <w:name w:val="Без интервала Знак"/>
    <w:aliases w:val="Подзаголовочный Знак"/>
    <w:basedOn w:val="a2"/>
    <w:link w:val="affb"/>
    <w:uiPriority w:val="1"/>
    <w:rsid w:val="007D2B5E"/>
    <w:rPr>
      <w:rFonts w:ascii="Times New Roman" w:hAnsi="Times New Roman"/>
      <w:b/>
      <w:sz w:val="28"/>
    </w:rPr>
  </w:style>
  <w:style w:type="character" w:customStyle="1" w:styleId="50">
    <w:name w:val="Заголовок 5 Знак"/>
    <w:basedOn w:val="a2"/>
    <w:link w:val="5"/>
    <w:uiPriority w:val="9"/>
    <w:rsid w:val="0026368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afff0">
    <w:name w:val="Unresolved Mention"/>
    <w:basedOn w:val="a2"/>
    <w:uiPriority w:val="99"/>
    <w:semiHidden/>
    <w:unhideWhenUsed/>
    <w:rsid w:val="002E4062"/>
    <w:rPr>
      <w:color w:val="605E5C"/>
      <w:shd w:val="clear" w:color="auto" w:fill="E1DFDD"/>
    </w:rPr>
  </w:style>
  <w:style w:type="character" w:styleId="afff1">
    <w:name w:val="Emphasis"/>
    <w:qFormat/>
    <w:rsid w:val="00604234"/>
    <w:rPr>
      <w:i/>
      <w:iCs/>
    </w:rPr>
  </w:style>
  <w:style w:type="paragraph" w:customStyle="1" w:styleId="TableHeading">
    <w:name w:val="Table Heading"/>
    <w:basedOn w:val="TableContents"/>
    <w:qFormat/>
    <w:rsid w:val="00604234"/>
    <w:pPr>
      <w:autoSpaceDN/>
      <w:jc w:val="center"/>
      <w:textAlignment w:val="auto"/>
    </w:pPr>
    <w:rPr>
      <w:rFonts w:eastAsia="Noto Sans CJK SC Regular" w:cs="FreeSans"/>
      <w:b/>
      <w:bCs/>
      <w:kern w:val="2"/>
      <w:sz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DB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B7D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89;&#1090;&#1080;&#1083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AEEF-9254-4092-B993-F80384B4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стиль.dotx</Template>
  <TotalTime>844</TotalTime>
  <Pages>6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Boss Russian</cp:lastModifiedBy>
  <cp:revision>94</cp:revision>
  <cp:lastPrinted>2021-07-05T08:52:00Z</cp:lastPrinted>
  <dcterms:created xsi:type="dcterms:W3CDTF">2021-03-30T12:52:00Z</dcterms:created>
  <dcterms:modified xsi:type="dcterms:W3CDTF">2021-12-04T14:36:00Z</dcterms:modified>
</cp:coreProperties>
</file>