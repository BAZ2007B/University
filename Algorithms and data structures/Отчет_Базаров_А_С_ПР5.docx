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761" w14:textId="77777777" w:rsidR="007D2B5E" w:rsidRPr="00915823" w:rsidRDefault="007D2B5E" w:rsidP="007D2B5E">
      <w:pPr>
        <w:ind w:firstLine="0"/>
        <w:jc w:val="center"/>
      </w:pPr>
      <w:r w:rsidRPr="00915823">
        <w:t>Федеральное государственное автономное</w:t>
      </w:r>
    </w:p>
    <w:p w14:paraId="36B8B13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образовательное учреждение</w:t>
      </w:r>
    </w:p>
    <w:p w14:paraId="66738A4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высшего образования</w:t>
      </w:r>
    </w:p>
    <w:p w14:paraId="798CDD4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«СИБИРСКИЙ ФЕДЕРАЛЬНЫЙ УНИВЕРСИТЕТ»</w:t>
      </w:r>
    </w:p>
    <w:p w14:paraId="2C129117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Институт Космических и информационных технологий</w:t>
      </w:r>
    </w:p>
    <w:p w14:paraId="5F54E929" w14:textId="6437D46A" w:rsidR="007D2B5E" w:rsidRDefault="0026368A" w:rsidP="0026368A">
      <w:pPr>
        <w:ind w:firstLine="0"/>
        <w:jc w:val="center"/>
        <w:rPr>
          <w:rFonts w:cs="Times New Roman"/>
          <w:color w:val="000000"/>
          <w:szCs w:val="28"/>
        </w:rPr>
      </w:pPr>
      <w:r w:rsidRPr="00641699">
        <w:rPr>
          <w:rFonts w:cs="Times New Roman"/>
          <w:color w:val="000000"/>
          <w:szCs w:val="28"/>
        </w:rPr>
        <w:t>Кафедра вычислительной техники</w:t>
      </w:r>
    </w:p>
    <w:p w14:paraId="5781A083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2F79A88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0FF01E30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09C2D58F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1287725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395D1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B47EF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7779448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80841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A5862CF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BD39429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EE7D77D" w14:textId="2690B978" w:rsidR="007D2B5E" w:rsidRPr="008A765F" w:rsidRDefault="008A765F" w:rsidP="007D2B5E">
      <w:pPr>
        <w:ind w:firstLine="0"/>
        <w:jc w:val="center"/>
        <w:rPr>
          <w:b/>
        </w:rPr>
      </w:pPr>
      <w:r>
        <w:rPr>
          <w:b/>
        </w:rPr>
        <w:t xml:space="preserve">ОТЧЕТ </w:t>
      </w:r>
      <w:r w:rsidR="00615781">
        <w:rPr>
          <w:b/>
        </w:rPr>
        <w:t>П</w:t>
      </w:r>
      <w:r>
        <w:rPr>
          <w:b/>
        </w:rPr>
        <w:t>О ПРАКТ</w:t>
      </w:r>
      <w:r w:rsidR="006C0652">
        <w:rPr>
          <w:b/>
        </w:rPr>
        <w:t xml:space="preserve">ИЧЕСКОЙ РАБОТЕ </w:t>
      </w:r>
      <w:r w:rsidR="0025433A">
        <w:rPr>
          <w:b/>
        </w:rPr>
        <w:t>№</w:t>
      </w:r>
      <w:r w:rsidR="00E90CDC">
        <w:rPr>
          <w:b/>
        </w:rPr>
        <w:t>5</w:t>
      </w:r>
    </w:p>
    <w:p w14:paraId="235DB197" w14:textId="72B1BE2E" w:rsidR="007D2B5E" w:rsidRDefault="0025433A" w:rsidP="007D2B5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375A80">
        <w:rPr>
          <w:rFonts w:cs="Times New Roman"/>
          <w:szCs w:val="28"/>
        </w:rPr>
        <w:t xml:space="preserve"> дисциплине </w:t>
      </w:r>
      <w:r w:rsidR="00990550" w:rsidRPr="00990550">
        <w:rPr>
          <w:rFonts w:cs="Times New Roman"/>
          <w:szCs w:val="28"/>
        </w:rPr>
        <w:t>“Алгоритмы и структуры данны</w:t>
      </w:r>
      <w:r w:rsidR="00990550">
        <w:rPr>
          <w:rFonts w:cs="Times New Roman"/>
          <w:szCs w:val="28"/>
        </w:rPr>
        <w:t>х</w:t>
      </w:r>
      <w:r w:rsidR="00990550" w:rsidRPr="00990550">
        <w:rPr>
          <w:rFonts w:cs="Times New Roman"/>
          <w:szCs w:val="28"/>
        </w:rPr>
        <w:t>”</w:t>
      </w:r>
    </w:p>
    <w:p w14:paraId="27D9DDBA" w14:textId="5E071F4E" w:rsidR="00990550" w:rsidRPr="00542F01" w:rsidRDefault="00990550" w:rsidP="007D2B5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 w:rsidR="00542F01">
        <w:rPr>
          <w:rFonts w:cs="Times New Roman"/>
          <w:szCs w:val="28"/>
          <w:lang w:val="en-US"/>
        </w:rPr>
        <w:t>21</w:t>
      </w:r>
    </w:p>
    <w:p w14:paraId="5B234117" w14:textId="77777777" w:rsidR="006C0652" w:rsidRDefault="006C0652" w:rsidP="007D2B5E">
      <w:pPr>
        <w:ind w:firstLine="0"/>
        <w:jc w:val="center"/>
        <w:rPr>
          <w:rFonts w:cs="Times New Roman"/>
          <w:szCs w:val="28"/>
        </w:rPr>
      </w:pPr>
    </w:p>
    <w:p w14:paraId="5C72B722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7E885E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E6657C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742F543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0EC8088C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2AFCAA58" w14:textId="77777777" w:rsidR="007D2B5E" w:rsidRPr="00915823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A1FB062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CBE8534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409016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5"/>
        <w:gridCol w:w="1764"/>
        <w:gridCol w:w="3259"/>
      </w:tblGrid>
      <w:tr w:rsidR="007D2B5E" w:rsidRPr="00915823" w14:paraId="10B2B723" w14:textId="77777777" w:rsidTr="009967D8">
        <w:trPr>
          <w:trHeight w:val="267"/>
        </w:trPr>
        <w:tc>
          <w:tcPr>
            <w:tcW w:w="4615" w:type="dxa"/>
          </w:tcPr>
          <w:p w14:paraId="48884481" w14:textId="41D55ADA" w:rsidR="007D2B5E" w:rsidRPr="00990550" w:rsidRDefault="00990550" w:rsidP="003A0FAB">
            <w:pPr>
              <w:ind w:firstLine="0"/>
            </w:pPr>
            <w:r>
              <w:t>Преподаватель</w:t>
            </w:r>
          </w:p>
        </w:tc>
        <w:tc>
          <w:tcPr>
            <w:tcW w:w="1764" w:type="dxa"/>
          </w:tcPr>
          <w:p w14:paraId="2EB8F283" w14:textId="77777777" w:rsidR="007D2B5E" w:rsidRPr="00915823" w:rsidRDefault="007D2B5E" w:rsidP="003A0FAB">
            <w:pPr>
              <w:ind w:firstLine="0"/>
            </w:pPr>
            <w:r w:rsidRPr="00915823">
              <w:t>__________</w:t>
            </w:r>
          </w:p>
        </w:tc>
        <w:tc>
          <w:tcPr>
            <w:tcW w:w="3259" w:type="dxa"/>
          </w:tcPr>
          <w:p w14:paraId="083C69C7" w14:textId="01F72BA8" w:rsidR="007D2B5E" w:rsidRPr="00915823" w:rsidRDefault="00375A80" w:rsidP="003A0FAB">
            <w:pPr>
              <w:ind w:firstLine="0"/>
            </w:pPr>
            <w:proofErr w:type="spellStart"/>
            <w:r>
              <w:t>Матковский</w:t>
            </w:r>
            <w:proofErr w:type="spellEnd"/>
            <w:r w:rsidR="008A765F">
              <w:t xml:space="preserve"> </w:t>
            </w:r>
            <w:r>
              <w:t>И</w:t>
            </w:r>
            <w:r w:rsidR="008A765F">
              <w:t>.В.</w:t>
            </w:r>
          </w:p>
        </w:tc>
      </w:tr>
      <w:tr w:rsidR="007D2B5E" w:rsidRPr="00915823" w14:paraId="1DB1CC6B" w14:textId="77777777" w:rsidTr="003A0FAB">
        <w:tc>
          <w:tcPr>
            <w:tcW w:w="4615" w:type="dxa"/>
          </w:tcPr>
          <w:p w14:paraId="332863E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2F8D5283" w14:textId="0FD6E9B2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  <w:lang w:val="en-US"/>
              </w:rPr>
              <w:t xml:space="preserve">, </w:t>
            </w:r>
            <w:r w:rsidR="008A765F">
              <w:rPr>
                <w:vertAlign w:val="superscript"/>
              </w:rPr>
              <w:t>дата</w:t>
            </w:r>
          </w:p>
        </w:tc>
        <w:tc>
          <w:tcPr>
            <w:tcW w:w="3259" w:type="dxa"/>
          </w:tcPr>
          <w:p w14:paraId="5BA32AE7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67EBBC25" w14:textId="77777777" w:rsidTr="009967D8">
        <w:trPr>
          <w:trHeight w:val="333"/>
        </w:trPr>
        <w:tc>
          <w:tcPr>
            <w:tcW w:w="4615" w:type="dxa"/>
          </w:tcPr>
          <w:p w14:paraId="561F08F9" w14:textId="77777777" w:rsidR="007D2B5E" w:rsidRPr="00915823" w:rsidRDefault="007D2B5E" w:rsidP="003A0FAB">
            <w:pPr>
              <w:ind w:firstLine="0"/>
            </w:pPr>
            <w:r w:rsidRPr="00915823">
              <w:t>Студент КИ</w:t>
            </w:r>
            <w:r>
              <w:t>20</w:t>
            </w:r>
            <w:r w:rsidRPr="00915823">
              <w:t>-0</w:t>
            </w:r>
            <w:r>
              <w:t>7</w:t>
            </w:r>
            <w:r w:rsidRPr="00915823">
              <w:t>Б, 03</w:t>
            </w:r>
            <w:r>
              <w:t>2052463</w:t>
            </w:r>
          </w:p>
        </w:tc>
        <w:tc>
          <w:tcPr>
            <w:tcW w:w="1764" w:type="dxa"/>
          </w:tcPr>
          <w:p w14:paraId="7FA829F8" w14:textId="77777777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  <w:lang w:val="en-US"/>
              </w:rPr>
            </w:pPr>
            <w:r w:rsidRPr="00915823">
              <w:t>__________</w:t>
            </w:r>
          </w:p>
        </w:tc>
        <w:tc>
          <w:tcPr>
            <w:tcW w:w="3259" w:type="dxa"/>
          </w:tcPr>
          <w:p w14:paraId="715F1669" w14:textId="2F3BD31E" w:rsidR="007D2B5E" w:rsidRPr="00915823" w:rsidRDefault="00542F01" w:rsidP="003A0FAB">
            <w:pPr>
              <w:ind w:firstLine="0"/>
            </w:pPr>
            <w:r>
              <w:t>Базаров</w:t>
            </w:r>
            <w:r w:rsidR="007D2B5E">
              <w:t xml:space="preserve"> </w:t>
            </w:r>
            <w:proofErr w:type="gramStart"/>
            <w:r w:rsidR="007D2B5E">
              <w:t>А.С.</w:t>
            </w:r>
            <w:proofErr w:type="gramEnd"/>
          </w:p>
        </w:tc>
      </w:tr>
      <w:tr w:rsidR="007D2B5E" w:rsidRPr="00915823" w14:paraId="41C1C16B" w14:textId="77777777" w:rsidTr="003A0FAB">
        <w:tc>
          <w:tcPr>
            <w:tcW w:w="4615" w:type="dxa"/>
          </w:tcPr>
          <w:p w14:paraId="599DB6F9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12815F01" w14:textId="25C358B0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</w:rPr>
              <w:t>, дата</w:t>
            </w:r>
          </w:p>
        </w:tc>
        <w:tc>
          <w:tcPr>
            <w:tcW w:w="3259" w:type="dxa"/>
          </w:tcPr>
          <w:p w14:paraId="08265619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C4678" w14:textId="77777777" w:rsidTr="003A0FAB">
        <w:tc>
          <w:tcPr>
            <w:tcW w:w="4615" w:type="dxa"/>
          </w:tcPr>
          <w:p w14:paraId="4125F286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67D5D18C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10D4E405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62E9C" w14:textId="77777777" w:rsidTr="003A0FAB">
        <w:tc>
          <w:tcPr>
            <w:tcW w:w="4615" w:type="dxa"/>
          </w:tcPr>
          <w:p w14:paraId="6D683B5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52B958F6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2B96C5FC" w14:textId="77777777" w:rsidR="007D2B5E" w:rsidRPr="00915823" w:rsidRDefault="007D2B5E" w:rsidP="003A0FAB">
            <w:pPr>
              <w:ind w:firstLine="0"/>
            </w:pPr>
          </w:p>
        </w:tc>
      </w:tr>
    </w:tbl>
    <w:p w14:paraId="03A6FD41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384E4D47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  <w:vertAlign w:val="superscript"/>
        </w:rPr>
      </w:pPr>
    </w:p>
    <w:p w14:paraId="2EF76C25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4FC88A1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2F831BE" w14:textId="77777777" w:rsidR="0026368A" w:rsidRDefault="0026368A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77B4061" w14:textId="5D6FC290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DD0AAC" w14:textId="77777777" w:rsidR="00990550" w:rsidRDefault="00990550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737E8B5" w14:textId="36E76915" w:rsidR="009967D8" w:rsidRDefault="009967D8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AB4B928" w14:textId="77777777" w:rsidR="009967D8" w:rsidRPr="00915823" w:rsidRDefault="009967D8" w:rsidP="00990550">
      <w:pPr>
        <w:ind w:firstLine="0"/>
        <w:rPr>
          <w:rFonts w:cs="Times New Roman"/>
          <w:color w:val="000000"/>
          <w:szCs w:val="28"/>
        </w:rPr>
      </w:pPr>
    </w:p>
    <w:p w14:paraId="3E618F4C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Красноярск 202</w:t>
      </w:r>
      <w:r>
        <w:rPr>
          <w:rFonts w:cs="Times New Roman"/>
          <w:color w:val="000000"/>
          <w:szCs w:val="28"/>
        </w:rPr>
        <w:t>1</w:t>
      </w:r>
    </w:p>
    <w:p w14:paraId="3FC32A14" w14:textId="77777777" w:rsidR="007D2B5E" w:rsidRPr="00362A78" w:rsidRDefault="007D2B5E" w:rsidP="007D2B5E">
      <w:pPr>
        <w:ind w:firstLine="0"/>
        <w:jc w:val="center"/>
      </w:pPr>
      <w:r>
        <w:br w:type="page"/>
      </w:r>
      <w:r w:rsidRPr="00362A78">
        <w:rPr>
          <w:b/>
        </w:rPr>
        <w:lastRenderedPageBreak/>
        <w:t>СОДЕРЖАНИЕ</w:t>
      </w:r>
    </w:p>
    <w:sdt>
      <w:sdt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  <w:id w:val="3339603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0"/>
          <w:szCs w:val="22"/>
          <w:lang w:eastAsia="en-US" w:bidi="ar-SA"/>
        </w:rPr>
      </w:sdtEndPr>
      <w:sdtContent>
        <w:p w14:paraId="3D322871" w14:textId="0BFF4E93" w:rsidR="007D2B5E" w:rsidRDefault="002D30CB" w:rsidP="002D30CB">
          <w:pPr>
            <w:pStyle w:val="af9"/>
            <w:tabs>
              <w:tab w:val="left" w:pos="2400"/>
            </w:tabs>
            <w:ind w:firstLine="0"/>
          </w:pPr>
          <w:r>
            <w:rPr>
              <w:rFonts w:ascii="Times New Roman" w:eastAsia="SimSun" w:hAnsi="Times New Roman" w:cs="Lucida Sans"/>
              <w:color w:val="auto"/>
              <w:kern w:val="3"/>
              <w:sz w:val="28"/>
              <w:szCs w:val="24"/>
              <w:lang w:eastAsia="zh-CN" w:bidi="hi-IN"/>
            </w:rPr>
            <w:tab/>
          </w:r>
        </w:p>
        <w:p w14:paraId="0E9739CD" w14:textId="583F12A6" w:rsidR="00615781" w:rsidRDefault="007D2B5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eastAsia="SimSun"/>
              <w:kern w:val="3"/>
              <w:szCs w:val="24"/>
              <w:lang w:eastAsia="zh-CN" w:bidi="hi-IN"/>
            </w:rPr>
            <w:fldChar w:fldCharType="begin"/>
          </w:r>
          <w:r>
            <w:instrText xml:space="preserve"> TOC \o "1-3" \h \z \u </w:instrText>
          </w:r>
          <w:r>
            <w:rPr>
              <w:rFonts w:eastAsia="SimSun"/>
              <w:kern w:val="3"/>
              <w:szCs w:val="24"/>
              <w:lang w:eastAsia="zh-CN" w:bidi="hi-IN"/>
            </w:rPr>
            <w:fldChar w:fldCharType="separate"/>
          </w:r>
          <w:hyperlink w:anchor="_Toc81912682" w:history="1">
            <w:r w:rsidR="00615781" w:rsidRPr="001B6C84">
              <w:rPr>
                <w:rStyle w:val="a9"/>
                <w:noProof/>
                <w:lang w:bidi="hi-IN"/>
              </w:rPr>
              <w:t>1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Задание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_Toc81912682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5A912585" w14:textId="7C00F48E" w:rsidR="00615781" w:rsidRDefault="00B471C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3" w:history="1">
            <w:r w:rsidR="00615781" w:rsidRPr="001B6C84">
              <w:rPr>
                <w:rStyle w:val="a9"/>
                <w:noProof/>
                <w:lang w:bidi="hi-IN"/>
              </w:rPr>
              <w:t>2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Исходный код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_Toc81912683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0D593410" w14:textId="206C708A" w:rsidR="00615781" w:rsidRDefault="00B471CF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4" w:history="1">
            <w:r w:rsidR="00615781" w:rsidRPr="001B6C84">
              <w:rPr>
                <w:rStyle w:val="a9"/>
                <w:noProof/>
                <w:lang w:bidi="hi-IN"/>
              </w:rPr>
              <w:t>3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Результаты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_Toc81912684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5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44511390" w14:textId="322F0E00" w:rsidR="007D2B5E" w:rsidRDefault="007D2B5E" w:rsidP="007D2B5E">
          <w:r>
            <w:rPr>
              <w:b/>
              <w:bCs/>
            </w:rPr>
            <w:fldChar w:fldCharType="end"/>
          </w:r>
        </w:p>
      </w:sdtContent>
    </w:sdt>
    <w:p w14:paraId="75686017" w14:textId="77777777" w:rsidR="007D2B5E" w:rsidRDefault="007D2B5E" w:rsidP="007D2B5E">
      <w:pPr>
        <w:jc w:val="center"/>
        <w:rPr>
          <w:b/>
        </w:rPr>
      </w:pPr>
    </w:p>
    <w:p w14:paraId="403B37F5" w14:textId="77777777" w:rsidR="007D2B5E" w:rsidRPr="00C049F8" w:rsidRDefault="007D2B5E" w:rsidP="007D2B5E">
      <w:pPr>
        <w:spacing w:after="160" w:line="259" w:lineRule="auto"/>
        <w:rPr>
          <w:b/>
          <w:caps/>
        </w:rPr>
      </w:pPr>
      <w:r>
        <w:br w:type="page"/>
      </w:r>
    </w:p>
    <w:p w14:paraId="52EB7811" w14:textId="3081110E" w:rsidR="00990550" w:rsidRDefault="00990550" w:rsidP="00990550">
      <w:pPr>
        <w:pStyle w:val="1"/>
        <w:rPr>
          <w:szCs w:val="28"/>
          <w:lang w:val="ru-RU"/>
        </w:rPr>
      </w:pPr>
      <w:bookmarkStart w:id="0" w:name="_Toc81912682"/>
      <w:r w:rsidRPr="00B927E0">
        <w:rPr>
          <w:szCs w:val="28"/>
          <w:lang w:val="ru-RU"/>
        </w:rPr>
        <w:lastRenderedPageBreak/>
        <w:t>Задание</w:t>
      </w:r>
      <w:bookmarkEnd w:id="0"/>
    </w:p>
    <w:p w14:paraId="6278040D" w14:textId="77777777" w:rsidR="0064552B" w:rsidRPr="0064552B" w:rsidRDefault="0064552B" w:rsidP="0064552B">
      <w:pPr>
        <w:rPr>
          <w:lang w:eastAsia="zh-CN" w:bidi="hi-IN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6"/>
        <w:gridCol w:w="4148"/>
        <w:gridCol w:w="5210"/>
      </w:tblGrid>
      <w:tr w:rsidR="00E90CDC" w14:paraId="1ABBDECE" w14:textId="77777777" w:rsidTr="00E90CDC">
        <w:trPr>
          <w:trHeight w:val="469"/>
        </w:trPr>
        <w:tc>
          <w:tcPr>
            <w:tcW w:w="496" w:type="dxa"/>
          </w:tcPr>
          <w:p w14:paraId="7B9C1CC7" w14:textId="46EBAB46" w:rsidR="00E90CDC" w:rsidRPr="00E90CDC" w:rsidRDefault="00E90CDC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eastAsia="Times New Roman" w:cs="Times New Roman"/>
                <w:color w:val="343A40"/>
                <w:szCs w:val="28"/>
                <w:lang w:eastAsia="ru-RU"/>
              </w:rPr>
              <w:t>№</w:t>
            </w:r>
          </w:p>
        </w:tc>
        <w:tc>
          <w:tcPr>
            <w:tcW w:w="4148" w:type="dxa"/>
          </w:tcPr>
          <w:p w14:paraId="0637E9FA" w14:textId="76165B36" w:rsidR="00E90CDC" w:rsidRPr="00E90CDC" w:rsidRDefault="00E90CDC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cs="Times New Roman"/>
                <w:color w:val="343A40"/>
                <w:szCs w:val="28"/>
                <w:shd w:val="clear" w:color="auto" w:fill="FFFFFF"/>
              </w:rPr>
              <w:t>Первый метод</w:t>
            </w:r>
          </w:p>
        </w:tc>
        <w:tc>
          <w:tcPr>
            <w:tcW w:w="5210" w:type="dxa"/>
          </w:tcPr>
          <w:p w14:paraId="6BE06627" w14:textId="3142E914" w:rsidR="00E90CDC" w:rsidRPr="00E90CDC" w:rsidRDefault="00E90CDC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cs="Times New Roman"/>
                <w:color w:val="343A40"/>
                <w:szCs w:val="28"/>
                <w:shd w:val="clear" w:color="auto" w:fill="FFFFFF"/>
              </w:rPr>
              <w:t>Второй метод</w:t>
            </w:r>
          </w:p>
        </w:tc>
      </w:tr>
      <w:tr w:rsidR="00E90CDC" w14:paraId="58516DBC" w14:textId="77777777" w:rsidTr="00E90CDC">
        <w:trPr>
          <w:trHeight w:val="561"/>
        </w:trPr>
        <w:tc>
          <w:tcPr>
            <w:tcW w:w="496" w:type="dxa"/>
          </w:tcPr>
          <w:p w14:paraId="345F4965" w14:textId="2BFD58A5" w:rsidR="00E90CDC" w:rsidRPr="00E90CDC" w:rsidRDefault="00E90CDC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eastAsia="Times New Roman" w:cs="Times New Roman"/>
                <w:color w:val="343A40"/>
                <w:szCs w:val="28"/>
                <w:lang w:eastAsia="ru-RU"/>
              </w:rPr>
              <w:t>21</w:t>
            </w:r>
          </w:p>
        </w:tc>
        <w:tc>
          <w:tcPr>
            <w:tcW w:w="4148" w:type="dxa"/>
          </w:tcPr>
          <w:p w14:paraId="0B9122C3" w14:textId="0026DDF3" w:rsidR="00E90CDC" w:rsidRPr="00E90CDC" w:rsidRDefault="00E90CDC" w:rsidP="00E90CDC">
            <w:pPr>
              <w:ind w:firstLine="0"/>
              <w:jc w:val="left"/>
              <w:rPr>
                <w:rFonts w:cs="Times New Roman"/>
                <w:color w:val="343A40"/>
                <w:szCs w:val="28"/>
              </w:rPr>
            </w:pPr>
            <w:r w:rsidRPr="00E90CDC">
              <w:rPr>
                <w:rFonts w:cs="Times New Roman"/>
                <w:color w:val="343A40"/>
                <w:szCs w:val="28"/>
              </w:rPr>
              <w:t>Сортировка вставками</w:t>
            </w:r>
          </w:p>
        </w:tc>
        <w:tc>
          <w:tcPr>
            <w:tcW w:w="5210" w:type="dxa"/>
          </w:tcPr>
          <w:p w14:paraId="4AF94824" w14:textId="77154187" w:rsidR="00E90CDC" w:rsidRPr="00E90CDC" w:rsidRDefault="00E90CDC" w:rsidP="00B927E0">
            <w:pPr>
              <w:spacing w:before="100" w:beforeAutospacing="1" w:after="100" w:afterAutospacing="1"/>
              <w:ind w:firstLine="0"/>
              <w:jc w:val="left"/>
              <w:rPr>
                <w:rFonts w:eastAsia="Times New Roman" w:cs="Times New Roman"/>
                <w:color w:val="343A40"/>
                <w:szCs w:val="28"/>
                <w:lang w:eastAsia="ru-RU"/>
              </w:rPr>
            </w:pPr>
            <w:r w:rsidRPr="00E90CDC">
              <w:rPr>
                <w:rFonts w:cs="Times New Roman"/>
                <w:color w:val="343A40"/>
                <w:szCs w:val="28"/>
                <w:shd w:val="clear" w:color="auto" w:fill="FFFFFF"/>
              </w:rPr>
              <w:t>Сортировка кучей</w:t>
            </w:r>
          </w:p>
        </w:tc>
      </w:tr>
    </w:tbl>
    <w:p w14:paraId="2B46947C" w14:textId="2CE62A5B" w:rsidR="00990550" w:rsidRPr="00B927E0" w:rsidRDefault="00990550" w:rsidP="00B927E0">
      <w:pPr>
        <w:shd w:val="clear" w:color="auto" w:fill="FFFFFF"/>
        <w:spacing w:before="100" w:beforeAutospacing="1" w:after="100" w:afterAutospacing="1"/>
        <w:ind w:firstLine="0"/>
        <w:jc w:val="left"/>
        <w:rPr>
          <w:rFonts w:eastAsia="Times New Roman" w:cs="Times New Roman"/>
          <w:color w:val="343A40"/>
          <w:szCs w:val="28"/>
          <w:lang w:eastAsia="ru-RU"/>
        </w:rPr>
      </w:pPr>
    </w:p>
    <w:p w14:paraId="2157033E" w14:textId="65ACDBAF" w:rsidR="00990550" w:rsidRDefault="00990550" w:rsidP="00990550">
      <w:pPr>
        <w:pStyle w:val="1"/>
        <w:rPr>
          <w:szCs w:val="28"/>
          <w:lang w:val="ru-RU"/>
        </w:rPr>
      </w:pPr>
      <w:bookmarkStart w:id="1" w:name="_Toc81912683"/>
      <w:r w:rsidRPr="00B927E0">
        <w:rPr>
          <w:szCs w:val="28"/>
          <w:lang w:val="ru-RU"/>
        </w:rPr>
        <w:t>Исходный код</w:t>
      </w:r>
      <w:bookmarkEnd w:id="1"/>
    </w:p>
    <w:p w14:paraId="32642451" w14:textId="5916EB3A" w:rsidR="00B927E0" w:rsidRPr="003E0E7E" w:rsidRDefault="00B927E0" w:rsidP="00B927E0">
      <w:pPr>
        <w:ind w:firstLine="0"/>
        <w:rPr>
          <w:lang w:val="en-US" w:eastAsia="zh-CN" w:bidi="hi-IN"/>
        </w:rPr>
      </w:pPr>
    </w:p>
    <w:p w14:paraId="5F4AF453" w14:textId="3DB63F59" w:rsidR="00B927E0" w:rsidRPr="00B927E0" w:rsidRDefault="00B927E0" w:rsidP="00B927E0">
      <w:pPr>
        <w:ind w:firstLine="0"/>
        <w:rPr>
          <w:lang w:eastAsia="zh-CN" w:bidi="hi-IN"/>
        </w:rPr>
      </w:pPr>
      <w:r>
        <w:rPr>
          <w:lang w:eastAsia="zh-CN" w:bidi="hi-IN"/>
        </w:rPr>
        <w:t>Программа</w:t>
      </w:r>
      <w:r w:rsidR="0064552B">
        <w:rPr>
          <w:lang w:eastAsia="zh-CN" w:bidi="hi-IN"/>
        </w:rPr>
        <w:t xml:space="preserve"> </w:t>
      </w:r>
      <w:r w:rsidR="003E0E7E">
        <w:rPr>
          <w:lang w:eastAsia="zh-CN" w:bidi="hi-IN"/>
        </w:rPr>
        <w:t>с двумя методами сортировки</w:t>
      </w:r>
      <w:r w:rsidR="004B6B88">
        <w:rPr>
          <w:lang w:eastAsia="zh-CN" w:bidi="hi-IN"/>
        </w:rPr>
        <w:t xml:space="preserve"> (к программе прикреплен файл с массивом чисел)</w:t>
      </w:r>
      <w:r>
        <w:rPr>
          <w:lang w:eastAsia="zh-CN" w:bidi="hi-IN"/>
        </w:rPr>
        <w:t>:</w:t>
      </w:r>
    </w:p>
    <w:p w14:paraId="4D85E6A0" w14:textId="70CB146F" w:rsidR="00990550" w:rsidRDefault="00990550" w:rsidP="00990550">
      <w:pPr>
        <w:rPr>
          <w:lang w:eastAsia="zh-CN" w:bidi="hi-IN"/>
        </w:rPr>
      </w:pPr>
    </w:p>
    <w:p w14:paraId="4325C072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14:paraId="1A549B40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D4A4D1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AC3B31B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AC9BC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printArray(</w:t>
      </w:r>
      <w:proofErr w:type="gramEnd"/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9EA3D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FC282A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069D8C5B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E0E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3E0E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3E0E7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1E4244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E0E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54E12848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D33C7A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40ADC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InsertionSort(</w:t>
      </w:r>
      <w:proofErr w:type="gramEnd"/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E15B09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E3C31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временная переменная для хранения значения элемента сортируемого массива</w:t>
      </w:r>
    </w:p>
    <w:p w14:paraId="7907E80F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 </w:t>
      </w:r>
      <w:r w:rsidRPr="003E0E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3E0E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предыдущего</w:t>
      </w:r>
      <w:r w:rsidRPr="003E0E7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14:paraId="3F5E737F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581A648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4D525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временную переменную текущим значением элемента массива</w:t>
      </w:r>
    </w:p>
    <w:p w14:paraId="7501E719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 - 1; </w:t>
      </w:r>
      <w:r>
        <w:rPr>
          <w:rFonts w:ascii="Consolas" w:hAnsi="Consolas" w:cs="Consolas"/>
          <w:color w:val="008000"/>
          <w:sz w:val="19"/>
          <w:szCs w:val="19"/>
        </w:rPr>
        <w:t>// запоминаем индекс предыдущего элемента массива</w:t>
      </w:r>
    </w:p>
    <w:p w14:paraId="650B9142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индекс не равен 0 и предыдущий элемент массива больше текущего </w:t>
      </w:r>
    </w:p>
    <w:p w14:paraId="07D06F77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50DD94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перестановка элементов массива</w:t>
      </w:r>
    </w:p>
    <w:p w14:paraId="53515D31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710640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9C334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B9288C4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95B01B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91BAAC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B3418A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E5F193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Процедура для преобразования в двоичную кучу поддерева с корневым узлом i, что является</w:t>
      </w:r>
    </w:p>
    <w:p w14:paraId="00714EDA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индексом в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]. n - размер кучи</w:t>
      </w:r>
    </w:p>
    <w:p w14:paraId="15EAA863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4A915D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heapify(</w:t>
      </w:r>
      <w:proofErr w:type="gramEnd"/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B7995A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82FDE3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2F8C1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наибольший элемент как корень</w:t>
      </w:r>
    </w:p>
    <w:p w14:paraId="0D1DF7BB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2 *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r w:rsidRPr="003E0E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3E0E7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2*i + 1</w:t>
      </w:r>
    </w:p>
    <w:p w14:paraId="51B57ED3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 *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 </w:t>
      </w:r>
      <w:r w:rsidRPr="003E0E7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3E0E7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2*i + 2</w:t>
      </w:r>
    </w:p>
    <w:p w14:paraId="3ACF3FD7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0F71E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левый дочерний элемент больше корня</w:t>
      </w:r>
    </w:p>
    <w:p w14:paraId="5AA515D6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[l] &gt;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[largest])</w:t>
      </w:r>
    </w:p>
    <w:p w14:paraId="0A4387B7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l;</w:t>
      </w:r>
    </w:p>
    <w:p w14:paraId="5BBA2A35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F20BF9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правый дочерний элемент больше, чем самый большой элемент на данный момент</w:t>
      </w:r>
    </w:p>
    <w:p w14:paraId="53C20554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[r] &gt;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[largest])</w:t>
      </w:r>
    </w:p>
    <w:p w14:paraId="5553585B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</w:t>
      </w:r>
    </w:p>
    <w:p w14:paraId="79718A06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C908C2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самый большой элемент не корень</w:t>
      </w:r>
    </w:p>
    <w:p w14:paraId="2261C8A1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largest !</w:t>
      </w:r>
      <w:proofErr w:type="gramEnd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5A8D46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EA8687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swap(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[largest]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37C98D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BFE43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Рекурсивно преобразуем в двоичную кучу затронутое поддерево</w:t>
      </w:r>
    </w:p>
    <w:p w14:paraId="4B963A96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27C0F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6E370C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429AE7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3D7E11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Основная функция, выполняющая пирамидальную сортировку</w:t>
      </w:r>
    </w:p>
    <w:p w14:paraId="671A0619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heapSort(</w:t>
      </w:r>
      <w:proofErr w:type="gramEnd"/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8E890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AEC358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Построение кучи (перегруппируем массив)</w:t>
      </w:r>
    </w:p>
    <w:p w14:paraId="3E88B127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2 - 1;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 i--)</w:t>
      </w:r>
    </w:p>
    <w:p w14:paraId="1D010920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14:paraId="4BC7CFF0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8116AF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Один за другим извлекаем элементы из кучи</w:t>
      </w:r>
    </w:p>
    <w:p w14:paraId="32501204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14:paraId="44CFE025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D6CA39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Перемещаем текущий корень в конец</w:t>
      </w:r>
    </w:p>
    <w:p w14:paraId="4C18E44B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71FAE730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840364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вызываем процедуру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уменьшенной куче</w:t>
      </w:r>
    </w:p>
    <w:p w14:paraId="0082DCFD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heapify(</w:t>
      </w:r>
      <w:proofErr w:type="gramEnd"/>
      <w:r w:rsidRPr="003E0E7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, i, 0);</w:t>
      </w:r>
    </w:p>
    <w:p w14:paraId="3764783A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652A41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12D51B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65050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C3EF4B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BFEF1B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E0E7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0E7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4B726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choose;</w:t>
      </w:r>
      <w:proofErr w:type="gramEnd"/>
    </w:p>
    <w:p w14:paraId="18330C91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5CF65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7A242CA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6E904D7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 массива"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B948F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E2EED5D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9550A8F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8300DD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Какой способ сортировки вы выберете?"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5143A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сортировка вставками, 2 - пирамидальная сортировка"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5A4F3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Label:</w:t>
      </w:r>
    </w:p>
    <w:p w14:paraId="36B5DABE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E0E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choose;</w:t>
      </w:r>
      <w:proofErr w:type="gramEnd"/>
    </w:p>
    <w:p w14:paraId="79957B0B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1)</w:t>
      </w:r>
    </w:p>
    <w:p w14:paraId="769E54E5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InsertionSort(</w:t>
      </w:r>
      <w:proofErr w:type="gramEnd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arr, n);</w:t>
      </w:r>
    </w:p>
    <w:p w14:paraId="332BD7CB" w14:textId="77777777" w:rsidR="003E0E7E" w:rsidRP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E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 == 2) </w:t>
      </w:r>
      <w:proofErr w:type="gramStart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heapSort(</w:t>
      </w:r>
      <w:proofErr w:type="gramEnd"/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>arr, n);</w:t>
      </w:r>
    </w:p>
    <w:p w14:paraId="3402514D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E0E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7F5C68C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способ сортировки!"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EBEF5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Label;</w:t>
      </w:r>
    </w:p>
    <w:p w14:paraId="3880652B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B5E3E3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Отсортированный массив"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436F5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4FED3762" w14:textId="77777777" w:rsidR="003E0E7E" w:rsidRDefault="003E0E7E" w:rsidP="003E0E7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25991C" w14:textId="5A729765" w:rsidR="00B927E0" w:rsidRDefault="003E0E7E" w:rsidP="003E0E7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606E5" w14:textId="77777777" w:rsidR="00B927E0" w:rsidRDefault="00B927E0" w:rsidP="00680443">
      <w:pPr>
        <w:ind w:firstLine="0"/>
        <w:rPr>
          <w:lang w:eastAsia="zh-CN" w:bidi="hi-IN"/>
        </w:rPr>
      </w:pPr>
    </w:p>
    <w:p w14:paraId="65E9464C" w14:textId="15BA1630" w:rsidR="00680443" w:rsidRDefault="00EE4174" w:rsidP="00D56C5A">
      <w:pPr>
        <w:pStyle w:val="1"/>
        <w:rPr>
          <w:lang w:val="ru-RU"/>
        </w:rPr>
      </w:pPr>
      <w:r>
        <w:rPr>
          <w:lang w:val="ru-RU"/>
        </w:rPr>
        <w:t>Теоретические оценки сложности</w:t>
      </w:r>
    </w:p>
    <w:p w14:paraId="1EF1E8FC" w14:textId="4183D234" w:rsidR="00EE4174" w:rsidRDefault="00EE4174" w:rsidP="00EE4174">
      <w:pPr>
        <w:rPr>
          <w:lang w:eastAsia="zh-CN" w:bidi="hi-IN"/>
        </w:rPr>
      </w:pPr>
    </w:p>
    <w:p w14:paraId="250BF08F" w14:textId="78D3DF4E" w:rsidR="00EE4174" w:rsidRDefault="00EE4174" w:rsidP="00AE3085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Теоретическая </w:t>
      </w:r>
      <w:r w:rsidR="00082275">
        <w:rPr>
          <w:lang w:eastAsia="zh-CN" w:bidi="hi-IN"/>
        </w:rPr>
        <w:t>сложность</w:t>
      </w:r>
      <w:r w:rsidR="00AC38F9" w:rsidRPr="00AC38F9">
        <w:rPr>
          <w:lang w:eastAsia="zh-CN" w:bidi="hi-IN"/>
        </w:rPr>
        <w:t xml:space="preserve"> </w:t>
      </w:r>
      <w:r w:rsidR="006F1C3C">
        <w:rPr>
          <w:lang w:eastAsia="zh-CN" w:bidi="hi-IN"/>
        </w:rPr>
        <w:t>программы при использовании сортировки вставками</w:t>
      </w:r>
      <w:r w:rsidR="00AE3085">
        <w:rPr>
          <w:lang w:eastAsia="zh-CN" w:bidi="hi-IN"/>
        </w:rPr>
        <w:t xml:space="preserve"> </w:t>
      </w:r>
      <w:r>
        <w:rPr>
          <w:lang w:eastAsia="zh-CN" w:bidi="hi-IN"/>
        </w:rPr>
        <w:t xml:space="preserve">составляет </w:t>
      </w:r>
      <m:oMath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 w:eastAsia="zh-CN" w:bidi="hi-IN"/>
                  </w:rPr>
                </m:ctrlPr>
              </m:sSupPr>
              <m:e>
                <m:r>
                  <w:rPr>
                    <w:rFonts w:ascii="Cambria Math" w:hAnsi="Cambria Math"/>
                    <w:lang w:val="en-US" w:eastAsia="zh-CN" w:bidi="hi-I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 w:bidi="hi-IN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eastAsia="zh-CN" w:bidi="hi-IN"/>
          </w:rPr>
          <m:t>+2*</m:t>
        </m:r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</m:e>
        </m:d>
      </m:oMath>
      <w:r w:rsidR="00082275">
        <w:rPr>
          <w:rFonts w:eastAsiaTheme="minorEastAsia"/>
          <w:lang w:eastAsia="zh-CN" w:bidi="hi-IN"/>
        </w:rPr>
        <w:t xml:space="preserve">, (где </w:t>
      </w:r>
      <w:r w:rsidR="00082275">
        <w:rPr>
          <w:rFonts w:eastAsiaTheme="minorEastAsia"/>
          <w:lang w:val="en-US" w:eastAsia="zh-CN" w:bidi="hi-IN"/>
        </w:rPr>
        <w:t>n</w:t>
      </w:r>
      <w:r w:rsidR="00082275" w:rsidRPr="00082275">
        <w:rPr>
          <w:rFonts w:eastAsiaTheme="minorEastAsia"/>
          <w:lang w:eastAsia="zh-CN" w:bidi="hi-IN"/>
        </w:rPr>
        <w:t xml:space="preserve"> </w:t>
      </w:r>
      <w:r w:rsidR="00082275">
        <w:rPr>
          <w:rFonts w:eastAsiaTheme="minorEastAsia"/>
          <w:lang w:eastAsia="zh-CN" w:bidi="hi-IN"/>
        </w:rPr>
        <w:t xml:space="preserve">– </w:t>
      </w:r>
      <w:r w:rsidR="008E5AAE">
        <w:rPr>
          <w:rFonts w:eastAsiaTheme="minorEastAsia"/>
          <w:lang w:eastAsia="zh-CN" w:bidi="hi-IN"/>
        </w:rPr>
        <w:t>массив чисел</w:t>
      </w:r>
      <w:r w:rsidR="00082275">
        <w:rPr>
          <w:rFonts w:asciiTheme="minorHAnsi" w:eastAsia="Segoe UI Emoji" w:hAnsiTheme="minorHAnsi" w:cs="Segoe UI Emoji"/>
          <w:lang w:eastAsia="zh-CN" w:bidi="hi-IN"/>
        </w:rPr>
        <w:t>)</w:t>
      </w:r>
      <w:r w:rsidR="00082275">
        <w:rPr>
          <w:rFonts w:eastAsiaTheme="minorEastAsia"/>
          <w:lang w:eastAsia="zh-CN" w:bidi="hi-IN"/>
        </w:rPr>
        <w:t xml:space="preserve"> </w:t>
      </w:r>
      <w:r w:rsidR="00DD73FD">
        <w:rPr>
          <w:rFonts w:eastAsiaTheme="minorEastAsia"/>
          <w:lang w:eastAsia="zh-CN" w:bidi="hi-IN"/>
        </w:rPr>
        <w:t>так как мы считываем массив с консоли, сортируем его и выводим.</w:t>
      </w:r>
    </w:p>
    <w:p w14:paraId="0746BA3C" w14:textId="199BA9AE" w:rsidR="006F1C3C" w:rsidRPr="006F1C3C" w:rsidRDefault="006F1C3C" w:rsidP="006F1C3C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lastRenderedPageBreak/>
        <w:t>Теоретическая сложность</w:t>
      </w:r>
      <w:r w:rsidR="00AC38F9" w:rsidRPr="00AC38F9">
        <w:rPr>
          <w:lang w:eastAsia="zh-CN" w:bidi="hi-IN"/>
        </w:rPr>
        <w:t xml:space="preserve"> </w:t>
      </w:r>
      <w:r>
        <w:rPr>
          <w:lang w:eastAsia="zh-CN" w:bidi="hi-IN"/>
        </w:rPr>
        <w:t xml:space="preserve">программы при использовании сортировки </w:t>
      </w:r>
      <w:r w:rsidR="00633BC2">
        <w:rPr>
          <w:lang w:eastAsia="zh-CN" w:bidi="hi-IN"/>
        </w:rPr>
        <w:t>кучей</w:t>
      </w:r>
      <w:r>
        <w:rPr>
          <w:lang w:eastAsia="zh-CN" w:bidi="hi-IN"/>
        </w:rPr>
        <w:t xml:space="preserve"> составляет </w:t>
      </w:r>
      <m:oMath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val="en-US" w:eastAsia="zh-CN" w:bidi="hi-IN"/>
              </w:rPr>
              <m:t>logn</m:t>
            </m:r>
          </m:e>
        </m:d>
        <m:r>
          <w:rPr>
            <w:rFonts w:ascii="Cambria Math" w:hAnsi="Cambria Math"/>
            <w:lang w:eastAsia="zh-CN" w:bidi="hi-IN"/>
          </w:rPr>
          <m:t>+2*</m:t>
        </m:r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</m:e>
        </m:d>
      </m:oMath>
      <w:r>
        <w:rPr>
          <w:rFonts w:eastAsiaTheme="minorEastAsia"/>
          <w:lang w:eastAsia="zh-CN" w:bidi="hi-IN"/>
        </w:rPr>
        <w:t xml:space="preserve">, (где </w:t>
      </w:r>
      <w:r>
        <w:rPr>
          <w:rFonts w:eastAsiaTheme="minorEastAsia"/>
          <w:lang w:val="en-US" w:eastAsia="zh-CN" w:bidi="hi-IN"/>
        </w:rPr>
        <w:t>n</w:t>
      </w:r>
      <w:r w:rsidRPr="00082275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>– массив чисел</w:t>
      </w:r>
      <w:r>
        <w:rPr>
          <w:rFonts w:asciiTheme="minorHAnsi" w:eastAsia="Segoe UI Emoji" w:hAnsiTheme="minorHAnsi" w:cs="Segoe UI Emoji"/>
          <w:lang w:eastAsia="zh-CN" w:bidi="hi-IN"/>
        </w:rPr>
        <w:t>)</w:t>
      </w:r>
      <w:r>
        <w:rPr>
          <w:rFonts w:eastAsiaTheme="minorEastAsia"/>
          <w:lang w:eastAsia="zh-CN" w:bidi="hi-IN"/>
        </w:rPr>
        <w:t xml:space="preserve"> так как </w:t>
      </w:r>
      <w:r w:rsidR="00072EC1">
        <w:rPr>
          <w:rFonts w:eastAsiaTheme="minorEastAsia"/>
          <w:lang w:eastAsia="zh-CN" w:bidi="hi-IN"/>
        </w:rPr>
        <w:t>мы считываем массив с консоли, сортируем его и выводим</w:t>
      </w:r>
      <w:r>
        <w:rPr>
          <w:rFonts w:eastAsiaTheme="minorEastAsia"/>
          <w:lang w:eastAsia="zh-CN" w:bidi="hi-IN"/>
        </w:rPr>
        <w:t xml:space="preserve">. </w:t>
      </w:r>
    </w:p>
    <w:p w14:paraId="47E09900" w14:textId="77777777" w:rsidR="00D56C5A" w:rsidRPr="00990550" w:rsidRDefault="00D56C5A" w:rsidP="00990550">
      <w:pPr>
        <w:rPr>
          <w:lang w:eastAsia="zh-CN" w:bidi="hi-IN"/>
        </w:rPr>
      </w:pPr>
    </w:p>
    <w:p w14:paraId="0E0E76C9" w14:textId="24ED76DF" w:rsidR="00990550" w:rsidRDefault="00990550" w:rsidP="00990550">
      <w:pPr>
        <w:pStyle w:val="1"/>
        <w:rPr>
          <w:lang w:val="ru-RU"/>
        </w:rPr>
      </w:pPr>
      <w:bookmarkStart w:id="2" w:name="_Toc81912684"/>
      <w:r>
        <w:rPr>
          <w:lang w:val="ru-RU"/>
        </w:rPr>
        <w:t>Результаты</w:t>
      </w:r>
      <w:bookmarkEnd w:id="2"/>
    </w:p>
    <w:p w14:paraId="44F619C9" w14:textId="48A8B125" w:rsidR="00990550" w:rsidRDefault="00990550" w:rsidP="00990550">
      <w:pPr>
        <w:rPr>
          <w:lang w:eastAsia="zh-CN" w:bidi="hi-IN"/>
        </w:rPr>
      </w:pPr>
    </w:p>
    <w:p w14:paraId="0AA0BCD9" w14:textId="1639D5F3" w:rsidR="00990550" w:rsidRDefault="00990550" w:rsidP="00990550">
      <w:pPr>
        <w:rPr>
          <w:lang w:eastAsia="zh-CN" w:bidi="hi-IN"/>
        </w:rPr>
      </w:pPr>
      <w:r>
        <w:rPr>
          <w:lang w:eastAsia="zh-CN" w:bidi="hi-IN"/>
        </w:rPr>
        <w:t>Результаты выполнения алгоритма приведены в таблице 1</w:t>
      </w:r>
    </w:p>
    <w:p w14:paraId="43D192FC" w14:textId="5A00A0DE" w:rsidR="00990550" w:rsidRDefault="00990550" w:rsidP="00990550">
      <w:pPr>
        <w:rPr>
          <w:lang w:eastAsia="zh-CN" w:bidi="hi-IN"/>
        </w:rPr>
      </w:pPr>
    </w:p>
    <w:p w14:paraId="000ED713" w14:textId="77777777" w:rsidR="00E90CDC" w:rsidRPr="00990550" w:rsidRDefault="00E90CDC" w:rsidP="00E90CDC">
      <w:pPr>
        <w:rPr>
          <w:lang w:eastAsia="zh-CN" w:bidi="hi-IN"/>
        </w:rPr>
      </w:pPr>
      <w:r>
        <w:rPr>
          <w:lang w:eastAsia="zh-CN" w:bidi="hi-IN"/>
        </w:rPr>
        <w:t xml:space="preserve">Таблица 1 </w:t>
      </w:r>
    </w:p>
    <w:tbl>
      <w:tblPr>
        <w:tblStyle w:val="af2"/>
        <w:tblW w:w="0" w:type="auto"/>
        <w:tblInd w:w="828" w:type="dxa"/>
        <w:tblLook w:val="04A0" w:firstRow="1" w:lastRow="0" w:firstColumn="1" w:lastColumn="0" w:noHBand="0" w:noVBand="1"/>
      </w:tblPr>
      <w:tblGrid>
        <w:gridCol w:w="2610"/>
        <w:gridCol w:w="2790"/>
        <w:gridCol w:w="3408"/>
      </w:tblGrid>
      <w:tr w:rsidR="00E90CDC" w14:paraId="77AA8601" w14:textId="77777777" w:rsidTr="0038431E">
        <w:tc>
          <w:tcPr>
            <w:tcW w:w="2610" w:type="dxa"/>
          </w:tcPr>
          <w:p w14:paraId="545DA355" w14:textId="77777777" w:rsidR="00E90CDC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Количество элементов</w:t>
            </w:r>
          </w:p>
        </w:tc>
        <w:tc>
          <w:tcPr>
            <w:tcW w:w="2790" w:type="dxa"/>
          </w:tcPr>
          <w:p w14:paraId="274FCCE6" w14:textId="0782FA30" w:rsidR="00E90CDC" w:rsidRPr="00990550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Сортировка вставками, время в </w:t>
            </w:r>
            <w:proofErr w:type="spellStart"/>
            <w:r>
              <w:rPr>
                <w:lang w:eastAsia="zh-CN" w:bidi="hi-IN"/>
              </w:rPr>
              <w:t>мс</w:t>
            </w:r>
            <w:proofErr w:type="spellEnd"/>
            <w:r>
              <w:rPr>
                <w:lang w:eastAsia="zh-CN" w:bidi="hi-IN"/>
              </w:rPr>
              <w:t>.</w:t>
            </w:r>
          </w:p>
        </w:tc>
        <w:tc>
          <w:tcPr>
            <w:tcW w:w="3408" w:type="dxa"/>
          </w:tcPr>
          <w:p w14:paraId="3B744C93" w14:textId="37656C60" w:rsidR="00E90CDC" w:rsidRPr="00680443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Сортировка кучей, время</w:t>
            </w:r>
            <w:r w:rsidRPr="00680443">
              <w:rPr>
                <w:lang w:eastAsia="zh-CN" w:bidi="hi-IN"/>
              </w:rPr>
              <w:t xml:space="preserve"> </w:t>
            </w:r>
            <w:r>
              <w:rPr>
                <w:lang w:eastAsia="zh-CN" w:bidi="hi-IN"/>
              </w:rPr>
              <w:t xml:space="preserve">в </w:t>
            </w:r>
            <w:proofErr w:type="spellStart"/>
            <w:r>
              <w:rPr>
                <w:lang w:eastAsia="zh-CN" w:bidi="hi-IN"/>
              </w:rPr>
              <w:t>мс</w:t>
            </w:r>
            <w:proofErr w:type="spellEnd"/>
            <w:r>
              <w:rPr>
                <w:lang w:eastAsia="zh-CN" w:bidi="hi-IN"/>
              </w:rPr>
              <w:t>.</w:t>
            </w:r>
          </w:p>
        </w:tc>
      </w:tr>
      <w:tr w:rsidR="00E90CDC" w14:paraId="77715860" w14:textId="77777777" w:rsidTr="0038431E">
        <w:tc>
          <w:tcPr>
            <w:tcW w:w="2610" w:type="dxa"/>
          </w:tcPr>
          <w:p w14:paraId="63E3D610" w14:textId="77777777" w:rsidR="00E90CDC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</w:t>
            </w:r>
          </w:p>
        </w:tc>
        <w:tc>
          <w:tcPr>
            <w:tcW w:w="2790" w:type="dxa"/>
          </w:tcPr>
          <w:p w14:paraId="36980DD6" w14:textId="4693319C" w:rsidR="00E90CDC" w:rsidRPr="00680443" w:rsidRDefault="00072EC1" w:rsidP="0038431E">
            <w:pPr>
              <w:ind w:firstLine="0"/>
              <w:rPr>
                <w:lang w:eastAsia="zh-CN" w:bidi="hi-IN"/>
              </w:rPr>
            </w:pPr>
            <w:r w:rsidRPr="00072EC1">
              <w:rPr>
                <w:lang w:eastAsia="zh-CN" w:bidi="hi-IN"/>
              </w:rPr>
              <w:t>0,12</w:t>
            </w:r>
          </w:p>
        </w:tc>
        <w:tc>
          <w:tcPr>
            <w:tcW w:w="3408" w:type="dxa"/>
          </w:tcPr>
          <w:p w14:paraId="0257A569" w14:textId="1AB2E5AB" w:rsidR="00E90CDC" w:rsidRDefault="00DD73FD" w:rsidP="0038431E">
            <w:pPr>
              <w:ind w:firstLine="0"/>
              <w:rPr>
                <w:lang w:eastAsia="zh-CN" w:bidi="hi-IN"/>
              </w:rPr>
            </w:pPr>
            <w:r w:rsidRPr="00DD73FD">
              <w:rPr>
                <w:lang w:eastAsia="zh-CN" w:bidi="hi-IN"/>
              </w:rPr>
              <w:t>0,043</w:t>
            </w:r>
          </w:p>
        </w:tc>
      </w:tr>
      <w:tr w:rsidR="00E90CDC" w14:paraId="60BF053D" w14:textId="77777777" w:rsidTr="0038431E">
        <w:tc>
          <w:tcPr>
            <w:tcW w:w="2610" w:type="dxa"/>
          </w:tcPr>
          <w:p w14:paraId="525853A9" w14:textId="539552CF" w:rsidR="00E90CDC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</w:t>
            </w:r>
            <w:r w:rsidR="006F1C3C">
              <w:rPr>
                <w:lang w:eastAsia="zh-CN" w:bidi="hi-IN"/>
              </w:rPr>
              <w:t>0</w:t>
            </w:r>
          </w:p>
        </w:tc>
        <w:tc>
          <w:tcPr>
            <w:tcW w:w="2790" w:type="dxa"/>
          </w:tcPr>
          <w:p w14:paraId="218E63D2" w14:textId="3B41C5E8" w:rsidR="00E90CDC" w:rsidRDefault="00DD73FD" w:rsidP="0038431E">
            <w:pPr>
              <w:ind w:firstLine="0"/>
              <w:rPr>
                <w:lang w:eastAsia="zh-CN" w:bidi="hi-IN"/>
              </w:rPr>
            </w:pPr>
            <w:r w:rsidRPr="00DD73FD">
              <w:rPr>
                <w:lang w:eastAsia="zh-CN" w:bidi="hi-IN"/>
              </w:rPr>
              <w:t>1002</w:t>
            </w:r>
          </w:p>
        </w:tc>
        <w:tc>
          <w:tcPr>
            <w:tcW w:w="3408" w:type="dxa"/>
          </w:tcPr>
          <w:p w14:paraId="6E983891" w14:textId="09DD66BD" w:rsidR="00E90CDC" w:rsidRDefault="00DD73FD" w:rsidP="0038431E">
            <w:pPr>
              <w:ind w:firstLine="0"/>
              <w:rPr>
                <w:lang w:eastAsia="zh-CN" w:bidi="hi-IN"/>
              </w:rPr>
            </w:pPr>
            <w:r w:rsidRPr="00DD73FD">
              <w:rPr>
                <w:lang w:eastAsia="zh-CN" w:bidi="hi-IN"/>
              </w:rPr>
              <w:t>8,91</w:t>
            </w:r>
          </w:p>
        </w:tc>
      </w:tr>
      <w:tr w:rsidR="00E90CDC" w14:paraId="2E7E7283" w14:textId="77777777" w:rsidTr="0038431E">
        <w:tc>
          <w:tcPr>
            <w:tcW w:w="2610" w:type="dxa"/>
          </w:tcPr>
          <w:p w14:paraId="1B38EB06" w14:textId="65523111" w:rsidR="00E90CDC" w:rsidRDefault="00E90CDC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1000</w:t>
            </w:r>
            <w:r w:rsidR="006F1C3C">
              <w:rPr>
                <w:lang w:eastAsia="zh-CN" w:bidi="hi-IN"/>
              </w:rPr>
              <w:t>0</w:t>
            </w:r>
          </w:p>
        </w:tc>
        <w:tc>
          <w:tcPr>
            <w:tcW w:w="2790" w:type="dxa"/>
          </w:tcPr>
          <w:p w14:paraId="719D144D" w14:textId="71181F99" w:rsidR="00E90CDC" w:rsidRDefault="00DD73FD" w:rsidP="0038431E">
            <w:pPr>
              <w:ind w:firstLine="0"/>
              <w:rPr>
                <w:lang w:eastAsia="zh-CN" w:bidi="hi-IN"/>
              </w:rPr>
            </w:pPr>
            <w:r w:rsidRPr="00DD73FD">
              <w:rPr>
                <w:lang w:eastAsia="zh-CN" w:bidi="hi-IN"/>
              </w:rPr>
              <w:t>100020</w:t>
            </w:r>
          </w:p>
        </w:tc>
        <w:tc>
          <w:tcPr>
            <w:tcW w:w="3408" w:type="dxa"/>
          </w:tcPr>
          <w:p w14:paraId="3220C6FC" w14:textId="7BF16F6A" w:rsidR="00E90CDC" w:rsidRDefault="00DD73FD" w:rsidP="0038431E">
            <w:pPr>
              <w:ind w:firstLine="0"/>
              <w:rPr>
                <w:lang w:eastAsia="zh-CN" w:bidi="hi-IN"/>
              </w:rPr>
            </w:pPr>
            <w:r w:rsidRPr="00DD73FD">
              <w:rPr>
                <w:lang w:eastAsia="zh-CN" w:bidi="hi-IN"/>
              </w:rPr>
              <w:t>112,1</w:t>
            </w:r>
          </w:p>
        </w:tc>
      </w:tr>
    </w:tbl>
    <w:p w14:paraId="65283DE3" w14:textId="175DA07D" w:rsidR="00990550" w:rsidRPr="00990550" w:rsidRDefault="00990550" w:rsidP="00926BA7">
      <w:pPr>
        <w:ind w:firstLine="0"/>
        <w:rPr>
          <w:lang w:eastAsia="zh-CN" w:bidi="hi-IN"/>
        </w:rPr>
      </w:pPr>
    </w:p>
    <w:sectPr w:rsidR="00990550" w:rsidRPr="00990550" w:rsidSect="00170194">
      <w:footerReference w:type="default" r:id="rId8"/>
      <w:pgSz w:w="11906" w:h="16838"/>
      <w:pgMar w:top="851" w:right="567" w:bottom="1134" w:left="1701" w:header="113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CC55" w14:textId="77777777" w:rsidR="00B471CF" w:rsidRDefault="00B471CF" w:rsidP="00120432">
      <w:r>
        <w:separator/>
      </w:r>
    </w:p>
  </w:endnote>
  <w:endnote w:type="continuationSeparator" w:id="0">
    <w:p w14:paraId="4B372C85" w14:textId="77777777" w:rsidR="00B471CF" w:rsidRDefault="00B471CF" w:rsidP="0012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6923"/>
      <w:docPartObj>
        <w:docPartGallery w:val="Page Numbers (Bottom of Page)"/>
        <w:docPartUnique/>
      </w:docPartObj>
    </w:sdtPr>
    <w:sdtEndPr/>
    <w:sdtContent>
      <w:p w14:paraId="28EC102C" w14:textId="282BE6E0" w:rsidR="002E4062" w:rsidRDefault="002E406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CACC6" w14:textId="77777777" w:rsidR="00D570F8" w:rsidRDefault="00D570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01A8" w14:textId="77777777" w:rsidR="00B471CF" w:rsidRDefault="00B471CF" w:rsidP="00120432">
      <w:r>
        <w:separator/>
      </w:r>
    </w:p>
  </w:footnote>
  <w:footnote w:type="continuationSeparator" w:id="0">
    <w:p w14:paraId="52D84DBC" w14:textId="77777777" w:rsidR="00B471CF" w:rsidRDefault="00B471CF" w:rsidP="0012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C6"/>
    <w:multiLevelType w:val="hybridMultilevel"/>
    <w:tmpl w:val="30C0B3DE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2067F9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E7766"/>
    <w:multiLevelType w:val="multilevel"/>
    <w:tmpl w:val="8F6A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2217"/>
    <w:multiLevelType w:val="multilevel"/>
    <w:tmpl w:val="EBE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37BFC"/>
    <w:multiLevelType w:val="hybridMultilevel"/>
    <w:tmpl w:val="889AE254"/>
    <w:lvl w:ilvl="0" w:tplc="9D0410D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AB4528B"/>
    <w:multiLevelType w:val="hybridMultilevel"/>
    <w:tmpl w:val="E466A026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C2A5494"/>
    <w:multiLevelType w:val="hybridMultilevel"/>
    <w:tmpl w:val="6004D9CA"/>
    <w:lvl w:ilvl="0" w:tplc="421ED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E00BA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81ABF"/>
    <w:multiLevelType w:val="hybridMultilevel"/>
    <w:tmpl w:val="A1EED83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73C084C"/>
    <w:multiLevelType w:val="multilevel"/>
    <w:tmpl w:val="E362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CC970D2"/>
    <w:multiLevelType w:val="multilevel"/>
    <w:tmpl w:val="EB26D9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E6E08D7"/>
    <w:multiLevelType w:val="multilevel"/>
    <w:tmpl w:val="B282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A30CE"/>
    <w:multiLevelType w:val="multilevel"/>
    <w:tmpl w:val="0B6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18D7"/>
    <w:multiLevelType w:val="hybridMultilevel"/>
    <w:tmpl w:val="38DA791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0771F0A"/>
    <w:multiLevelType w:val="hybridMultilevel"/>
    <w:tmpl w:val="D00E2900"/>
    <w:lvl w:ilvl="0" w:tplc="04E876F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F04CB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1224D"/>
    <w:multiLevelType w:val="hybridMultilevel"/>
    <w:tmpl w:val="30F0DF7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DB1866"/>
    <w:multiLevelType w:val="hybridMultilevel"/>
    <w:tmpl w:val="74902A8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D20A0"/>
    <w:multiLevelType w:val="multilevel"/>
    <w:tmpl w:val="2B9671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19" w15:restartNumberingAfterBreak="0">
    <w:nsid w:val="274671ED"/>
    <w:multiLevelType w:val="hybridMultilevel"/>
    <w:tmpl w:val="79CC072A"/>
    <w:lvl w:ilvl="0" w:tplc="06D8CEE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CC22F2"/>
    <w:multiLevelType w:val="hybridMultilevel"/>
    <w:tmpl w:val="A80E92E2"/>
    <w:lvl w:ilvl="0" w:tplc="9D0410D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667302"/>
    <w:multiLevelType w:val="multilevel"/>
    <w:tmpl w:val="3BE64EBE"/>
    <w:lvl w:ilvl="0">
      <w:start w:val="1"/>
      <w:numFmt w:val="decimal"/>
      <w:pStyle w:val="1"/>
      <w:lvlText w:val="%1"/>
      <w:lvlJc w:val="left"/>
      <w:pPr>
        <w:ind w:left="369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1191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5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5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9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3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5" w:hanging="340"/>
      </w:pPr>
      <w:rPr>
        <w:rFonts w:hint="default"/>
      </w:rPr>
    </w:lvl>
  </w:abstractNum>
  <w:abstractNum w:abstractNumId="22" w15:restartNumberingAfterBreak="0">
    <w:nsid w:val="34E03D2F"/>
    <w:multiLevelType w:val="hybridMultilevel"/>
    <w:tmpl w:val="98E4CA94"/>
    <w:lvl w:ilvl="0" w:tplc="8D20B162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5854CF"/>
    <w:multiLevelType w:val="hybridMultilevel"/>
    <w:tmpl w:val="C592EC42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8F6A3D"/>
    <w:multiLevelType w:val="multilevel"/>
    <w:tmpl w:val="0C0478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25" w15:restartNumberingAfterBreak="0">
    <w:nsid w:val="446B10AD"/>
    <w:multiLevelType w:val="multilevel"/>
    <w:tmpl w:val="CAA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863BB"/>
    <w:multiLevelType w:val="hybridMultilevel"/>
    <w:tmpl w:val="8410CA5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8A222F1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AF55D3"/>
    <w:multiLevelType w:val="hybridMultilevel"/>
    <w:tmpl w:val="796A553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67DB4"/>
    <w:multiLevelType w:val="hybridMultilevel"/>
    <w:tmpl w:val="2424D90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23C048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26DA7"/>
    <w:multiLevelType w:val="multilevel"/>
    <w:tmpl w:val="D18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F1BE8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7609B2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B32D2"/>
    <w:multiLevelType w:val="hybridMultilevel"/>
    <w:tmpl w:val="9F4488DC"/>
    <w:lvl w:ilvl="0" w:tplc="9D0410DE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5" w15:restartNumberingAfterBreak="0">
    <w:nsid w:val="6677380B"/>
    <w:multiLevelType w:val="hybridMultilevel"/>
    <w:tmpl w:val="8FC8885C"/>
    <w:lvl w:ilvl="0" w:tplc="9D0410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8915641"/>
    <w:multiLevelType w:val="multilevel"/>
    <w:tmpl w:val="6FE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C36D1"/>
    <w:multiLevelType w:val="hybridMultilevel"/>
    <w:tmpl w:val="5C489572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6E935301"/>
    <w:multiLevelType w:val="hybridMultilevel"/>
    <w:tmpl w:val="9D2C3254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6EB55370"/>
    <w:multiLevelType w:val="hybridMultilevel"/>
    <w:tmpl w:val="8AE60334"/>
    <w:lvl w:ilvl="0" w:tplc="58587C2A">
      <w:start w:val="1"/>
      <w:numFmt w:val="decimal"/>
      <w:pStyle w:val="a0"/>
      <w:lvlText w:val="%1"/>
      <w:lvlJc w:val="left"/>
      <w:pPr>
        <w:ind w:left="1713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19D739C"/>
    <w:multiLevelType w:val="hybridMultilevel"/>
    <w:tmpl w:val="E68070D0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4B47A7D"/>
    <w:multiLevelType w:val="multilevel"/>
    <w:tmpl w:val="9D068C7E"/>
    <w:lvl w:ilvl="0">
      <w:start w:val="1"/>
      <w:numFmt w:val="lowerLetter"/>
      <w:lvlText w:val="%1."/>
      <w:lvlJc w:val="center"/>
      <w:pPr>
        <w:ind w:left="1353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5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rFonts w:hint="default"/>
      </w:rPr>
    </w:lvl>
  </w:abstractNum>
  <w:abstractNum w:abstractNumId="42" w15:restartNumberingAfterBreak="0">
    <w:nsid w:val="755B7452"/>
    <w:multiLevelType w:val="multilevel"/>
    <w:tmpl w:val="9FD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C3D42"/>
    <w:multiLevelType w:val="multilevel"/>
    <w:tmpl w:val="A768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D0066"/>
    <w:multiLevelType w:val="hybridMultilevel"/>
    <w:tmpl w:val="4E8CCB5C"/>
    <w:lvl w:ilvl="0" w:tplc="D6ECB2FE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701F"/>
    <w:multiLevelType w:val="hybridMultilevel"/>
    <w:tmpl w:val="0648309A"/>
    <w:lvl w:ilvl="0" w:tplc="53B24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44"/>
  </w:num>
  <w:num w:numId="3">
    <w:abstractNumId w:val="21"/>
  </w:num>
  <w:num w:numId="4">
    <w:abstractNumId w:val="13"/>
  </w:num>
  <w:num w:numId="5">
    <w:abstractNumId w:val="27"/>
  </w:num>
  <w:num w:numId="6">
    <w:abstractNumId w:val="7"/>
  </w:num>
  <w:num w:numId="7">
    <w:abstractNumId w:val="30"/>
  </w:num>
  <w:num w:numId="8">
    <w:abstractNumId w:val="33"/>
  </w:num>
  <w:num w:numId="9">
    <w:abstractNumId w:val="4"/>
  </w:num>
  <w:num w:numId="10">
    <w:abstractNumId w:val="35"/>
  </w:num>
  <w:num w:numId="11">
    <w:abstractNumId w:val="37"/>
  </w:num>
  <w:num w:numId="12">
    <w:abstractNumId w:val="26"/>
  </w:num>
  <w:num w:numId="13">
    <w:abstractNumId w:val="40"/>
  </w:num>
  <w:num w:numId="14">
    <w:abstractNumId w:val="34"/>
  </w:num>
  <w:num w:numId="15">
    <w:abstractNumId w:val="0"/>
  </w:num>
  <w:num w:numId="16">
    <w:abstractNumId w:val="8"/>
  </w:num>
  <w:num w:numId="17">
    <w:abstractNumId w:val="38"/>
  </w:num>
  <w:num w:numId="18">
    <w:abstractNumId w:val="29"/>
  </w:num>
  <w:num w:numId="19">
    <w:abstractNumId w:val="17"/>
  </w:num>
  <w:num w:numId="20">
    <w:abstractNumId w:val="14"/>
  </w:num>
  <w:num w:numId="21">
    <w:abstractNumId w:val="6"/>
  </w:num>
  <w:num w:numId="22">
    <w:abstractNumId w:val="1"/>
  </w:num>
  <w:num w:numId="23">
    <w:abstractNumId w:val="32"/>
  </w:num>
  <w:num w:numId="24">
    <w:abstractNumId w:val="16"/>
  </w:num>
  <w:num w:numId="25">
    <w:abstractNumId w:val="28"/>
  </w:num>
  <w:num w:numId="26">
    <w:abstractNumId w:val="39"/>
  </w:num>
  <w:num w:numId="27">
    <w:abstractNumId w:val="9"/>
  </w:num>
  <w:num w:numId="28">
    <w:abstractNumId w:val="4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3"/>
  </w:num>
  <w:num w:numId="32">
    <w:abstractNumId w:val="2"/>
  </w:num>
  <w:num w:numId="33">
    <w:abstractNumId w:val="36"/>
  </w:num>
  <w:num w:numId="34">
    <w:abstractNumId w:val="11"/>
  </w:num>
  <w:num w:numId="35">
    <w:abstractNumId w:val="12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1"/>
  </w:num>
  <w:num w:numId="39">
    <w:abstractNumId w:val="3"/>
  </w:num>
  <w:num w:numId="40">
    <w:abstractNumId w:val="41"/>
  </w:num>
  <w:num w:numId="41">
    <w:abstractNumId w:val="24"/>
  </w:num>
  <w:num w:numId="42">
    <w:abstractNumId w:val="18"/>
  </w:num>
  <w:num w:numId="43">
    <w:abstractNumId w:val="20"/>
  </w:num>
  <w:num w:numId="44">
    <w:abstractNumId w:val="22"/>
  </w:num>
  <w:num w:numId="45">
    <w:abstractNumId w:val="10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45"/>
  </w:num>
  <w:num w:numId="50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AB"/>
    <w:rsid w:val="00001830"/>
    <w:rsid w:val="00011D18"/>
    <w:rsid w:val="00024A3B"/>
    <w:rsid w:val="000336E1"/>
    <w:rsid w:val="00034A7D"/>
    <w:rsid w:val="00063702"/>
    <w:rsid w:val="00072EC1"/>
    <w:rsid w:val="00075DF7"/>
    <w:rsid w:val="00075F0A"/>
    <w:rsid w:val="000779D8"/>
    <w:rsid w:val="00082275"/>
    <w:rsid w:val="00096224"/>
    <w:rsid w:val="000976D1"/>
    <w:rsid w:val="000A4F4F"/>
    <w:rsid w:val="000B1316"/>
    <w:rsid w:val="000B6A41"/>
    <w:rsid w:val="000C50B4"/>
    <w:rsid w:val="000C760C"/>
    <w:rsid w:val="000C7D36"/>
    <w:rsid w:val="000E6969"/>
    <w:rsid w:val="000E7DFD"/>
    <w:rsid w:val="000F3E7E"/>
    <w:rsid w:val="000F4C5E"/>
    <w:rsid w:val="001005E3"/>
    <w:rsid w:val="00102A31"/>
    <w:rsid w:val="00105DBF"/>
    <w:rsid w:val="0011651D"/>
    <w:rsid w:val="00120432"/>
    <w:rsid w:val="00136106"/>
    <w:rsid w:val="0013762B"/>
    <w:rsid w:val="00141C09"/>
    <w:rsid w:val="00146D0B"/>
    <w:rsid w:val="00152EE2"/>
    <w:rsid w:val="00154E32"/>
    <w:rsid w:val="001567FE"/>
    <w:rsid w:val="00161768"/>
    <w:rsid w:val="00163BDA"/>
    <w:rsid w:val="00166F1F"/>
    <w:rsid w:val="00170194"/>
    <w:rsid w:val="0017060F"/>
    <w:rsid w:val="00182909"/>
    <w:rsid w:val="001A55A8"/>
    <w:rsid w:val="001B0F12"/>
    <w:rsid w:val="001C1E97"/>
    <w:rsid w:val="001C2744"/>
    <w:rsid w:val="001C28F4"/>
    <w:rsid w:val="001C45AA"/>
    <w:rsid w:val="001C4BEB"/>
    <w:rsid w:val="001C67E4"/>
    <w:rsid w:val="001D3C66"/>
    <w:rsid w:val="001D5A2A"/>
    <w:rsid w:val="001D7E73"/>
    <w:rsid w:val="001E1672"/>
    <w:rsid w:val="001E5D7B"/>
    <w:rsid w:val="001F732F"/>
    <w:rsid w:val="00203278"/>
    <w:rsid w:val="00215A28"/>
    <w:rsid w:val="00220C2C"/>
    <w:rsid w:val="00223B32"/>
    <w:rsid w:val="00224E41"/>
    <w:rsid w:val="002320C5"/>
    <w:rsid w:val="00252661"/>
    <w:rsid w:val="00252767"/>
    <w:rsid w:val="0025433A"/>
    <w:rsid w:val="00260D0D"/>
    <w:rsid w:val="0026368A"/>
    <w:rsid w:val="0026440E"/>
    <w:rsid w:val="00273572"/>
    <w:rsid w:val="002738D1"/>
    <w:rsid w:val="002768BF"/>
    <w:rsid w:val="002A0D30"/>
    <w:rsid w:val="002A5F07"/>
    <w:rsid w:val="002B525B"/>
    <w:rsid w:val="002B73E3"/>
    <w:rsid w:val="002C4853"/>
    <w:rsid w:val="002D09BC"/>
    <w:rsid w:val="002D30CB"/>
    <w:rsid w:val="002E3F4E"/>
    <w:rsid w:val="002E4062"/>
    <w:rsid w:val="002E7082"/>
    <w:rsid w:val="002F3657"/>
    <w:rsid w:val="002F6796"/>
    <w:rsid w:val="00302C94"/>
    <w:rsid w:val="00302CDB"/>
    <w:rsid w:val="00303DD9"/>
    <w:rsid w:val="00306644"/>
    <w:rsid w:val="00312521"/>
    <w:rsid w:val="003164E2"/>
    <w:rsid w:val="00330B77"/>
    <w:rsid w:val="0034156E"/>
    <w:rsid w:val="003417C0"/>
    <w:rsid w:val="00345174"/>
    <w:rsid w:val="00362EBF"/>
    <w:rsid w:val="00366F1F"/>
    <w:rsid w:val="00375A80"/>
    <w:rsid w:val="00383F91"/>
    <w:rsid w:val="00384B64"/>
    <w:rsid w:val="00395E49"/>
    <w:rsid w:val="003A0EC8"/>
    <w:rsid w:val="003A2BCC"/>
    <w:rsid w:val="003A2F12"/>
    <w:rsid w:val="003A74EF"/>
    <w:rsid w:val="003B0251"/>
    <w:rsid w:val="003D2545"/>
    <w:rsid w:val="003D5E4E"/>
    <w:rsid w:val="003E0E7E"/>
    <w:rsid w:val="003E7139"/>
    <w:rsid w:val="003F2900"/>
    <w:rsid w:val="003F47E1"/>
    <w:rsid w:val="00402EF8"/>
    <w:rsid w:val="00406426"/>
    <w:rsid w:val="004171BD"/>
    <w:rsid w:val="00425918"/>
    <w:rsid w:val="00432183"/>
    <w:rsid w:val="004466D4"/>
    <w:rsid w:val="004515DC"/>
    <w:rsid w:val="004516B5"/>
    <w:rsid w:val="00453B63"/>
    <w:rsid w:val="00457730"/>
    <w:rsid w:val="00462A3B"/>
    <w:rsid w:val="0048028D"/>
    <w:rsid w:val="004835A3"/>
    <w:rsid w:val="00484C85"/>
    <w:rsid w:val="004A2DAE"/>
    <w:rsid w:val="004B00E1"/>
    <w:rsid w:val="004B08B2"/>
    <w:rsid w:val="004B4AF0"/>
    <w:rsid w:val="004B6B88"/>
    <w:rsid w:val="004C433F"/>
    <w:rsid w:val="004D2C99"/>
    <w:rsid w:val="004D510F"/>
    <w:rsid w:val="004D581A"/>
    <w:rsid w:val="004E5C05"/>
    <w:rsid w:val="004F0571"/>
    <w:rsid w:val="004F0CF8"/>
    <w:rsid w:val="004F332C"/>
    <w:rsid w:val="0051548E"/>
    <w:rsid w:val="005202C0"/>
    <w:rsid w:val="00524922"/>
    <w:rsid w:val="00531F27"/>
    <w:rsid w:val="00532F7E"/>
    <w:rsid w:val="00540CDA"/>
    <w:rsid w:val="00542F01"/>
    <w:rsid w:val="00551DE7"/>
    <w:rsid w:val="00576B53"/>
    <w:rsid w:val="00580C41"/>
    <w:rsid w:val="00587345"/>
    <w:rsid w:val="00595725"/>
    <w:rsid w:val="00595FF1"/>
    <w:rsid w:val="005973EE"/>
    <w:rsid w:val="005A3609"/>
    <w:rsid w:val="005C287B"/>
    <w:rsid w:val="005C3846"/>
    <w:rsid w:val="005C6818"/>
    <w:rsid w:val="005D3A8C"/>
    <w:rsid w:val="005E097B"/>
    <w:rsid w:val="005F1523"/>
    <w:rsid w:val="005F1A76"/>
    <w:rsid w:val="00604234"/>
    <w:rsid w:val="00604892"/>
    <w:rsid w:val="00615781"/>
    <w:rsid w:val="00616C04"/>
    <w:rsid w:val="00621044"/>
    <w:rsid w:val="00621D48"/>
    <w:rsid w:val="006229D9"/>
    <w:rsid w:val="00630B22"/>
    <w:rsid w:val="006330B2"/>
    <w:rsid w:val="00633BC2"/>
    <w:rsid w:val="0064552B"/>
    <w:rsid w:val="00645BEE"/>
    <w:rsid w:val="00646F12"/>
    <w:rsid w:val="00652828"/>
    <w:rsid w:val="00661F6F"/>
    <w:rsid w:val="006628A8"/>
    <w:rsid w:val="006739C6"/>
    <w:rsid w:val="00673E63"/>
    <w:rsid w:val="00680443"/>
    <w:rsid w:val="0068061E"/>
    <w:rsid w:val="006916BC"/>
    <w:rsid w:val="00696B07"/>
    <w:rsid w:val="006A373C"/>
    <w:rsid w:val="006B19C0"/>
    <w:rsid w:val="006B4AE0"/>
    <w:rsid w:val="006B7BE2"/>
    <w:rsid w:val="006C0652"/>
    <w:rsid w:val="006D0ADE"/>
    <w:rsid w:val="006D585D"/>
    <w:rsid w:val="006E5DEA"/>
    <w:rsid w:val="006F076B"/>
    <w:rsid w:val="006F1C3C"/>
    <w:rsid w:val="006F2A3F"/>
    <w:rsid w:val="006F3054"/>
    <w:rsid w:val="006F4698"/>
    <w:rsid w:val="006F5C0D"/>
    <w:rsid w:val="007058C3"/>
    <w:rsid w:val="007112AB"/>
    <w:rsid w:val="00711806"/>
    <w:rsid w:val="007121B1"/>
    <w:rsid w:val="007209CC"/>
    <w:rsid w:val="00722A10"/>
    <w:rsid w:val="00724099"/>
    <w:rsid w:val="0073151C"/>
    <w:rsid w:val="00736C43"/>
    <w:rsid w:val="00741704"/>
    <w:rsid w:val="007536B2"/>
    <w:rsid w:val="00753C4C"/>
    <w:rsid w:val="00756B91"/>
    <w:rsid w:val="0076249B"/>
    <w:rsid w:val="00762522"/>
    <w:rsid w:val="00763CF9"/>
    <w:rsid w:val="00766108"/>
    <w:rsid w:val="00767F31"/>
    <w:rsid w:val="007752D4"/>
    <w:rsid w:val="00785271"/>
    <w:rsid w:val="00793A72"/>
    <w:rsid w:val="007A76CA"/>
    <w:rsid w:val="007B7BE2"/>
    <w:rsid w:val="007C0496"/>
    <w:rsid w:val="007C5039"/>
    <w:rsid w:val="007C71D2"/>
    <w:rsid w:val="007D2B5E"/>
    <w:rsid w:val="007D60F6"/>
    <w:rsid w:val="008019DB"/>
    <w:rsid w:val="0080374A"/>
    <w:rsid w:val="008120F2"/>
    <w:rsid w:val="0081270F"/>
    <w:rsid w:val="00814254"/>
    <w:rsid w:val="008155CC"/>
    <w:rsid w:val="008244AA"/>
    <w:rsid w:val="008349A1"/>
    <w:rsid w:val="00835CF9"/>
    <w:rsid w:val="00840F2F"/>
    <w:rsid w:val="0084168E"/>
    <w:rsid w:val="00842453"/>
    <w:rsid w:val="008465D0"/>
    <w:rsid w:val="00846DE7"/>
    <w:rsid w:val="008503BB"/>
    <w:rsid w:val="00854485"/>
    <w:rsid w:val="0086080E"/>
    <w:rsid w:val="008618EF"/>
    <w:rsid w:val="00861D77"/>
    <w:rsid w:val="0087414E"/>
    <w:rsid w:val="008800EE"/>
    <w:rsid w:val="00896C1C"/>
    <w:rsid w:val="008A2DE0"/>
    <w:rsid w:val="008A765F"/>
    <w:rsid w:val="008B0092"/>
    <w:rsid w:val="008B1B2A"/>
    <w:rsid w:val="008C68C3"/>
    <w:rsid w:val="008C6978"/>
    <w:rsid w:val="008D5EC7"/>
    <w:rsid w:val="008E02D3"/>
    <w:rsid w:val="008E5529"/>
    <w:rsid w:val="008E5AAE"/>
    <w:rsid w:val="008F4EC0"/>
    <w:rsid w:val="009003E2"/>
    <w:rsid w:val="0090269D"/>
    <w:rsid w:val="00904E31"/>
    <w:rsid w:val="0090531E"/>
    <w:rsid w:val="00920C1B"/>
    <w:rsid w:val="00921B56"/>
    <w:rsid w:val="009241F7"/>
    <w:rsid w:val="00926BA7"/>
    <w:rsid w:val="00933110"/>
    <w:rsid w:val="0093611B"/>
    <w:rsid w:val="00946374"/>
    <w:rsid w:val="00953865"/>
    <w:rsid w:val="009546C0"/>
    <w:rsid w:val="00961308"/>
    <w:rsid w:val="00970A1B"/>
    <w:rsid w:val="009749D6"/>
    <w:rsid w:val="009819EF"/>
    <w:rsid w:val="00983B42"/>
    <w:rsid w:val="00985AF9"/>
    <w:rsid w:val="0098624A"/>
    <w:rsid w:val="00990550"/>
    <w:rsid w:val="009967D8"/>
    <w:rsid w:val="0099786C"/>
    <w:rsid w:val="009A4BDD"/>
    <w:rsid w:val="009C603C"/>
    <w:rsid w:val="009E41FD"/>
    <w:rsid w:val="009F130C"/>
    <w:rsid w:val="009F3D75"/>
    <w:rsid w:val="009F492C"/>
    <w:rsid w:val="00A1128B"/>
    <w:rsid w:val="00A239A3"/>
    <w:rsid w:val="00A24A75"/>
    <w:rsid w:val="00A43569"/>
    <w:rsid w:val="00A446D3"/>
    <w:rsid w:val="00A51B9C"/>
    <w:rsid w:val="00A5469B"/>
    <w:rsid w:val="00A64B5A"/>
    <w:rsid w:val="00A6537A"/>
    <w:rsid w:val="00A70C68"/>
    <w:rsid w:val="00A71B33"/>
    <w:rsid w:val="00A80504"/>
    <w:rsid w:val="00A84C33"/>
    <w:rsid w:val="00A9096A"/>
    <w:rsid w:val="00A96671"/>
    <w:rsid w:val="00A97534"/>
    <w:rsid w:val="00AA326E"/>
    <w:rsid w:val="00AA68F0"/>
    <w:rsid w:val="00AB06D8"/>
    <w:rsid w:val="00AB16A7"/>
    <w:rsid w:val="00AB55E0"/>
    <w:rsid w:val="00AC0263"/>
    <w:rsid w:val="00AC357D"/>
    <w:rsid w:val="00AC38F9"/>
    <w:rsid w:val="00AD2896"/>
    <w:rsid w:val="00AE0E28"/>
    <w:rsid w:val="00AE0EC1"/>
    <w:rsid w:val="00AE3085"/>
    <w:rsid w:val="00AE3BF5"/>
    <w:rsid w:val="00AE481E"/>
    <w:rsid w:val="00AE6E4A"/>
    <w:rsid w:val="00B00267"/>
    <w:rsid w:val="00B00D94"/>
    <w:rsid w:val="00B014F7"/>
    <w:rsid w:val="00B14229"/>
    <w:rsid w:val="00B34919"/>
    <w:rsid w:val="00B34EDC"/>
    <w:rsid w:val="00B374E7"/>
    <w:rsid w:val="00B4376A"/>
    <w:rsid w:val="00B471CF"/>
    <w:rsid w:val="00B506CB"/>
    <w:rsid w:val="00B54DB6"/>
    <w:rsid w:val="00B62F25"/>
    <w:rsid w:val="00B85CB8"/>
    <w:rsid w:val="00B917D9"/>
    <w:rsid w:val="00B927E0"/>
    <w:rsid w:val="00BB2DC0"/>
    <w:rsid w:val="00BC2040"/>
    <w:rsid w:val="00BD260A"/>
    <w:rsid w:val="00BD7583"/>
    <w:rsid w:val="00BE5668"/>
    <w:rsid w:val="00BF011D"/>
    <w:rsid w:val="00BF2A91"/>
    <w:rsid w:val="00C00BA9"/>
    <w:rsid w:val="00C04D32"/>
    <w:rsid w:val="00C04DA1"/>
    <w:rsid w:val="00C06CD7"/>
    <w:rsid w:val="00C10B71"/>
    <w:rsid w:val="00C14DEF"/>
    <w:rsid w:val="00C152DF"/>
    <w:rsid w:val="00C1707D"/>
    <w:rsid w:val="00C1790A"/>
    <w:rsid w:val="00C22F13"/>
    <w:rsid w:val="00C33599"/>
    <w:rsid w:val="00C4149A"/>
    <w:rsid w:val="00C43DFC"/>
    <w:rsid w:val="00C44F34"/>
    <w:rsid w:val="00C46D11"/>
    <w:rsid w:val="00C55233"/>
    <w:rsid w:val="00C56D59"/>
    <w:rsid w:val="00C65413"/>
    <w:rsid w:val="00C70194"/>
    <w:rsid w:val="00C705C0"/>
    <w:rsid w:val="00C769B5"/>
    <w:rsid w:val="00C77A31"/>
    <w:rsid w:val="00C93746"/>
    <w:rsid w:val="00C93AB4"/>
    <w:rsid w:val="00C94318"/>
    <w:rsid w:val="00CA01F0"/>
    <w:rsid w:val="00CB2082"/>
    <w:rsid w:val="00CB2136"/>
    <w:rsid w:val="00CB3F2D"/>
    <w:rsid w:val="00CD0819"/>
    <w:rsid w:val="00CD4CFD"/>
    <w:rsid w:val="00CD5737"/>
    <w:rsid w:val="00CE600C"/>
    <w:rsid w:val="00CF3051"/>
    <w:rsid w:val="00D10888"/>
    <w:rsid w:val="00D20CE7"/>
    <w:rsid w:val="00D2211A"/>
    <w:rsid w:val="00D24552"/>
    <w:rsid w:val="00D32454"/>
    <w:rsid w:val="00D35B18"/>
    <w:rsid w:val="00D4063B"/>
    <w:rsid w:val="00D56C5A"/>
    <w:rsid w:val="00D56DF5"/>
    <w:rsid w:val="00D56E88"/>
    <w:rsid w:val="00D570F8"/>
    <w:rsid w:val="00D628BA"/>
    <w:rsid w:val="00D63D65"/>
    <w:rsid w:val="00D83016"/>
    <w:rsid w:val="00D84D0C"/>
    <w:rsid w:val="00D8668F"/>
    <w:rsid w:val="00D87D7A"/>
    <w:rsid w:val="00D92FB4"/>
    <w:rsid w:val="00D96E8E"/>
    <w:rsid w:val="00DA4211"/>
    <w:rsid w:val="00DB18D1"/>
    <w:rsid w:val="00DB7719"/>
    <w:rsid w:val="00DB7DDC"/>
    <w:rsid w:val="00DC17A1"/>
    <w:rsid w:val="00DC1878"/>
    <w:rsid w:val="00DC6A8F"/>
    <w:rsid w:val="00DC7607"/>
    <w:rsid w:val="00DD2F95"/>
    <w:rsid w:val="00DD33E1"/>
    <w:rsid w:val="00DD73FD"/>
    <w:rsid w:val="00DE0B1D"/>
    <w:rsid w:val="00DE1C4E"/>
    <w:rsid w:val="00DE6429"/>
    <w:rsid w:val="00DF0362"/>
    <w:rsid w:val="00DF35B8"/>
    <w:rsid w:val="00DF7400"/>
    <w:rsid w:val="00E114C2"/>
    <w:rsid w:val="00E12098"/>
    <w:rsid w:val="00E13845"/>
    <w:rsid w:val="00E1527B"/>
    <w:rsid w:val="00E17873"/>
    <w:rsid w:val="00E20107"/>
    <w:rsid w:val="00E255B5"/>
    <w:rsid w:val="00E271D4"/>
    <w:rsid w:val="00E31A80"/>
    <w:rsid w:val="00E31AAB"/>
    <w:rsid w:val="00E31F50"/>
    <w:rsid w:val="00E32E44"/>
    <w:rsid w:val="00E46A85"/>
    <w:rsid w:val="00E50D07"/>
    <w:rsid w:val="00E56D17"/>
    <w:rsid w:val="00E651F9"/>
    <w:rsid w:val="00E71FC6"/>
    <w:rsid w:val="00E801BF"/>
    <w:rsid w:val="00E87EB4"/>
    <w:rsid w:val="00E90CDC"/>
    <w:rsid w:val="00E96026"/>
    <w:rsid w:val="00EA072A"/>
    <w:rsid w:val="00EB43DF"/>
    <w:rsid w:val="00EB656E"/>
    <w:rsid w:val="00EC2EBC"/>
    <w:rsid w:val="00EC63BF"/>
    <w:rsid w:val="00EE4174"/>
    <w:rsid w:val="00EF0BF6"/>
    <w:rsid w:val="00EF1793"/>
    <w:rsid w:val="00EF7CBD"/>
    <w:rsid w:val="00F0052D"/>
    <w:rsid w:val="00F14174"/>
    <w:rsid w:val="00F17EBD"/>
    <w:rsid w:val="00F20259"/>
    <w:rsid w:val="00F36615"/>
    <w:rsid w:val="00F36D94"/>
    <w:rsid w:val="00F42BF6"/>
    <w:rsid w:val="00F46C9E"/>
    <w:rsid w:val="00F57525"/>
    <w:rsid w:val="00F662D3"/>
    <w:rsid w:val="00F66CF2"/>
    <w:rsid w:val="00F67435"/>
    <w:rsid w:val="00F7343E"/>
    <w:rsid w:val="00F912CF"/>
    <w:rsid w:val="00FA148D"/>
    <w:rsid w:val="00FA5304"/>
    <w:rsid w:val="00FA722F"/>
    <w:rsid w:val="00FA7A67"/>
    <w:rsid w:val="00FD521E"/>
    <w:rsid w:val="00FD70F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8C5F2"/>
  <w15:docId w15:val="{0E0DA3EE-11D2-4AB1-9EA8-C622E9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148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qFormat/>
    <w:rsid w:val="00616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nhideWhenUsed/>
    <w:rsid w:val="00220C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0">
    <w:name w:val="heading 3"/>
    <w:basedOn w:val="a1"/>
    <w:next w:val="a1"/>
    <w:link w:val="31"/>
    <w:rsid w:val="00E31AAB"/>
    <w:pPr>
      <w:keepNext/>
      <w:spacing w:before="140"/>
      <w:outlineLvl w:val="2"/>
    </w:pPr>
    <w:rPr>
      <w:rFonts w:eastAsia="Noto Sans CJK SC Regular" w:cs="FreeSans"/>
      <w:b/>
      <w:bCs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E31AA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636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B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61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"/>
    <w:basedOn w:val="a1"/>
    <w:next w:val="a1"/>
    <w:link w:val="a6"/>
    <w:qFormat/>
    <w:rsid w:val="00711806"/>
    <w:pPr>
      <w:keepNext/>
      <w:pageBreakBefore/>
      <w:ind w:firstLine="0"/>
      <w:outlineLvl w:val="0"/>
    </w:pPr>
    <w:rPr>
      <w:b/>
      <w:caps/>
    </w:rPr>
  </w:style>
  <w:style w:type="paragraph" w:customStyle="1" w:styleId="1">
    <w:name w:val="1 Подзаголовок"/>
    <w:next w:val="a1"/>
    <w:link w:val="13"/>
    <w:autoRedefine/>
    <w:qFormat/>
    <w:rsid w:val="00A51B9C"/>
    <w:pPr>
      <w:numPr>
        <w:numId w:val="3"/>
      </w:numPr>
      <w:spacing w:after="0" w:line="240" w:lineRule="auto"/>
      <w:ind w:left="709" w:firstLine="0"/>
      <w:contextualSpacing/>
      <w:outlineLvl w:val="0"/>
    </w:pPr>
    <w:rPr>
      <w:rFonts w:ascii="Times New Roman" w:eastAsia="SimSun" w:hAnsi="Times New Roman" w:cs="Lucida Sans"/>
      <w:b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6">
    <w:name w:val="ЗАГОЛОВОК Знак"/>
    <w:basedOn w:val="a2"/>
    <w:link w:val="a5"/>
    <w:rsid w:val="00711806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paragraph" w:styleId="a7">
    <w:name w:val="List Paragraph"/>
    <w:basedOn w:val="a1"/>
    <w:link w:val="a8"/>
    <w:uiPriority w:val="34"/>
    <w:qFormat/>
    <w:rsid w:val="002E7082"/>
    <w:pPr>
      <w:ind w:left="720"/>
    </w:pPr>
  </w:style>
  <w:style w:type="character" w:customStyle="1" w:styleId="13">
    <w:name w:val="1 Подзаголовок Знак"/>
    <w:basedOn w:val="a6"/>
    <w:link w:val="1"/>
    <w:rsid w:val="00A51B9C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2">
    <w:name w:val="2 Подподзаголовок"/>
    <w:basedOn w:val="1"/>
    <w:next w:val="a1"/>
    <w:link w:val="22"/>
    <w:qFormat/>
    <w:rsid w:val="00D63D65"/>
    <w:pPr>
      <w:numPr>
        <w:ilvl w:val="1"/>
      </w:numPr>
      <w:ind w:left="709" w:firstLine="0"/>
      <w:outlineLvl w:val="1"/>
    </w:pPr>
  </w:style>
  <w:style w:type="character" w:styleId="a9">
    <w:name w:val="Hyperlink"/>
    <w:basedOn w:val="a2"/>
    <w:uiPriority w:val="99"/>
    <w:unhideWhenUsed/>
    <w:rsid w:val="000C7D36"/>
    <w:rPr>
      <w:color w:val="0563C1" w:themeColor="hyperlink"/>
      <w:u w:val="single"/>
    </w:rPr>
  </w:style>
  <w:style w:type="character" w:customStyle="1" w:styleId="22">
    <w:name w:val="2 Подподзаголовок Знак"/>
    <w:basedOn w:val="13"/>
    <w:link w:val="2"/>
    <w:rsid w:val="00D63D65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aa">
    <w:name w:val="Рисунок"/>
    <w:next w:val="a1"/>
    <w:link w:val="ab"/>
    <w:qFormat/>
    <w:rsid w:val="0081270F"/>
    <w:pPr>
      <w:spacing w:after="0" w:line="240" w:lineRule="auto"/>
      <w:contextualSpacing/>
      <w:jc w:val="center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c">
    <w:name w:val="header"/>
    <w:basedOn w:val="a1"/>
    <w:link w:val="ad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b">
    <w:name w:val="Рисунок Знак"/>
    <w:basedOn w:val="a2"/>
    <w:link w:val="aa"/>
    <w:rsid w:val="0081270F"/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d">
    <w:name w:val="Верхний колонтитул Знак"/>
    <w:basedOn w:val="a2"/>
    <w:link w:val="ac"/>
    <w:uiPriority w:val="99"/>
    <w:rsid w:val="00120432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20432"/>
    <w:rPr>
      <w:rFonts w:ascii="Times New Roman" w:hAnsi="Times New Roman"/>
      <w:sz w:val="28"/>
    </w:rPr>
  </w:style>
  <w:style w:type="paragraph" w:styleId="af0">
    <w:name w:val="caption"/>
    <w:basedOn w:val="a1"/>
    <w:next w:val="a1"/>
    <w:uiPriority w:val="35"/>
    <w:unhideWhenUsed/>
    <w:qFormat/>
    <w:rsid w:val="00120432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1"/>
    <w:uiPriority w:val="99"/>
    <w:unhideWhenUsed/>
    <w:rsid w:val="00C7019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table" w:styleId="af2">
    <w:name w:val="Table Grid"/>
    <w:basedOn w:val="a3"/>
    <w:uiPriority w:val="39"/>
    <w:rsid w:val="006F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3"/>
    <w:uiPriority w:val="40"/>
    <w:rsid w:val="006F4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1">
    <w:name w:val="Заголовок 3 Знак"/>
    <w:basedOn w:val="a2"/>
    <w:link w:val="30"/>
    <w:rsid w:val="00E31AAB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link w:val="Standard0"/>
    <w:rsid w:val="00E31A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E31AAB"/>
    <w:pPr>
      <w:suppressLineNumbers/>
    </w:pPr>
  </w:style>
  <w:style w:type="paragraph" w:customStyle="1" w:styleId="af3">
    <w:name w:val="Содержимое таблицы"/>
    <w:basedOn w:val="Standard"/>
    <w:qFormat/>
    <w:rsid w:val="00E31AAB"/>
    <w:pPr>
      <w:suppressLineNumbers/>
      <w:suppressAutoHyphens w:val="0"/>
      <w:autoSpaceDN/>
      <w:textAlignment w:val="auto"/>
    </w:pPr>
    <w:rPr>
      <w:kern w:val="2"/>
    </w:rPr>
  </w:style>
  <w:style w:type="paragraph" w:customStyle="1" w:styleId="af4">
    <w:name w:val="ГОСТ ПУНКТЫ"/>
    <w:basedOn w:val="a5"/>
    <w:next w:val="a1"/>
    <w:link w:val="af5"/>
    <w:qFormat/>
    <w:rsid w:val="00302C94"/>
    <w:pPr>
      <w:jc w:val="center"/>
    </w:pPr>
  </w:style>
  <w:style w:type="paragraph" w:customStyle="1" w:styleId="10">
    <w:name w:val="Список 1"/>
    <w:link w:val="15"/>
    <w:autoRedefine/>
    <w:qFormat/>
    <w:rsid w:val="00220C2C"/>
    <w:pPr>
      <w:numPr>
        <w:numId w:val="2"/>
      </w:numPr>
      <w:spacing w:after="0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af5">
    <w:name w:val="ГОСТ ПУНКТЫ Знак"/>
    <w:basedOn w:val="a6"/>
    <w:link w:val="af4"/>
    <w:rsid w:val="00302C94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E31AAB"/>
    <w:rPr>
      <w:rFonts w:asciiTheme="majorHAnsi" w:eastAsiaTheme="majorEastAsia" w:hAnsiTheme="majorHAnsi" w:cs="Mangal"/>
      <w:i/>
      <w:iCs/>
      <w:color w:val="2E74B5" w:themeColor="accent1" w:themeShade="BF"/>
      <w:kern w:val="3"/>
      <w:sz w:val="28"/>
      <w:szCs w:val="24"/>
      <w:lang w:eastAsia="zh-CN" w:bidi="hi-IN"/>
    </w:rPr>
  </w:style>
  <w:style w:type="character" w:customStyle="1" w:styleId="a8">
    <w:name w:val="Абзац списка Знак"/>
    <w:basedOn w:val="a2"/>
    <w:link w:val="a7"/>
    <w:uiPriority w:val="34"/>
    <w:rsid w:val="00E31AAB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15">
    <w:name w:val="Список 1 Знак"/>
    <w:basedOn w:val="a8"/>
    <w:link w:val="10"/>
    <w:rsid w:val="003A0EC8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styleId="af6">
    <w:name w:val="Placeholder Text"/>
    <w:basedOn w:val="a2"/>
    <w:uiPriority w:val="99"/>
    <w:semiHidden/>
    <w:rsid w:val="00CD0819"/>
    <w:rPr>
      <w:color w:val="808080"/>
    </w:rPr>
  </w:style>
  <w:style w:type="paragraph" w:customStyle="1" w:styleId="msonormal0">
    <w:name w:val="msonormal"/>
    <w:basedOn w:val="a1"/>
    <w:rsid w:val="009F3D75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af7">
    <w:name w:val="Таблица"/>
    <w:basedOn w:val="a1"/>
    <w:link w:val="af8"/>
    <w:qFormat/>
    <w:rsid w:val="006F2A3F"/>
    <w:pPr>
      <w:ind w:firstLine="0"/>
      <w:jc w:val="left"/>
    </w:pPr>
    <w:rPr>
      <w:sz w:val="24"/>
    </w:rPr>
  </w:style>
  <w:style w:type="paragraph" w:styleId="af9">
    <w:name w:val="TOC Heading"/>
    <w:basedOn w:val="11"/>
    <w:next w:val="a1"/>
    <w:uiPriority w:val="39"/>
    <w:unhideWhenUsed/>
    <w:qFormat/>
    <w:rsid w:val="00EF1793"/>
    <w:pPr>
      <w:spacing w:line="259" w:lineRule="auto"/>
      <w:outlineLvl w:val="9"/>
    </w:pPr>
    <w:rPr>
      <w:lang w:eastAsia="ru-RU"/>
    </w:rPr>
  </w:style>
  <w:style w:type="character" w:customStyle="1" w:styleId="af8">
    <w:name w:val="Таблица Знак"/>
    <w:basedOn w:val="a2"/>
    <w:link w:val="af7"/>
    <w:rsid w:val="006F2A3F"/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48028D"/>
    <w:pPr>
      <w:tabs>
        <w:tab w:val="left" w:pos="1540"/>
        <w:tab w:val="right" w:leader="dot" w:pos="9638"/>
      </w:tabs>
      <w:spacing w:after="100"/>
    </w:pPr>
    <w:rPr>
      <w:rFonts w:cs="Mangal"/>
    </w:rPr>
  </w:style>
  <w:style w:type="paragraph" w:styleId="16">
    <w:name w:val="toc 1"/>
    <w:basedOn w:val="a1"/>
    <w:next w:val="a1"/>
    <w:autoRedefine/>
    <w:uiPriority w:val="39"/>
    <w:unhideWhenUsed/>
    <w:rsid w:val="0026440E"/>
    <w:pPr>
      <w:tabs>
        <w:tab w:val="right" w:leader="dot" w:pos="9628"/>
      </w:tabs>
      <w:spacing w:after="100"/>
      <w:ind w:firstLine="0"/>
    </w:pPr>
    <w:rPr>
      <w:rFonts w:cs="Mangal"/>
    </w:rPr>
  </w:style>
  <w:style w:type="paragraph" w:styleId="23">
    <w:name w:val="toc 2"/>
    <w:basedOn w:val="a1"/>
    <w:next w:val="a1"/>
    <w:autoRedefine/>
    <w:uiPriority w:val="39"/>
    <w:unhideWhenUsed/>
    <w:rsid w:val="00646F12"/>
    <w:pPr>
      <w:tabs>
        <w:tab w:val="right" w:leader="dot" w:pos="9628"/>
      </w:tabs>
      <w:spacing w:after="100"/>
      <w:ind w:firstLine="426"/>
    </w:pPr>
    <w:rPr>
      <w:rFonts w:cs="Mangal"/>
    </w:rPr>
  </w:style>
  <w:style w:type="paragraph" w:customStyle="1" w:styleId="afa">
    <w:name w:val="Подпись рисунков"/>
    <w:basedOn w:val="a1"/>
    <w:link w:val="afb"/>
    <w:rsid w:val="001F732F"/>
    <w:pPr>
      <w:spacing w:before="120" w:after="240"/>
      <w:contextualSpacing/>
      <w:jc w:val="center"/>
    </w:pPr>
    <w:rPr>
      <w:sz w:val="24"/>
    </w:rPr>
  </w:style>
  <w:style w:type="character" w:customStyle="1" w:styleId="afb">
    <w:name w:val="Подпись рисунков Знак"/>
    <w:basedOn w:val="a2"/>
    <w:link w:val="afa"/>
    <w:rsid w:val="001F732F"/>
    <w:rPr>
      <w:rFonts w:ascii="Times New Roman" w:hAnsi="Times New Roman"/>
      <w:sz w:val="24"/>
    </w:rPr>
  </w:style>
  <w:style w:type="character" w:customStyle="1" w:styleId="21">
    <w:name w:val="Заголовок 2 Знак"/>
    <w:basedOn w:val="a2"/>
    <w:link w:val="20"/>
    <w:uiPriority w:val="9"/>
    <w:rsid w:val="00220C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afc">
    <w:name w:val="Body Text"/>
    <w:basedOn w:val="a1"/>
    <w:link w:val="afd"/>
    <w:uiPriority w:val="1"/>
    <w:qFormat/>
    <w:rsid w:val="00220C2C"/>
    <w:pPr>
      <w:ind w:left="101"/>
    </w:pPr>
    <w:rPr>
      <w:rFonts w:eastAsia="Times New Roman"/>
      <w:szCs w:val="28"/>
    </w:rPr>
  </w:style>
  <w:style w:type="character" w:customStyle="1" w:styleId="afd">
    <w:name w:val="Основной текст Знак"/>
    <w:basedOn w:val="a2"/>
    <w:link w:val="afc"/>
    <w:uiPriority w:val="1"/>
    <w:rsid w:val="00220C2C"/>
    <w:rPr>
      <w:rFonts w:ascii="Times New Roman" w:eastAsia="Times New Roman" w:hAnsi="Times New Roman"/>
      <w:sz w:val="28"/>
      <w:szCs w:val="28"/>
    </w:rPr>
  </w:style>
  <w:style w:type="paragraph" w:customStyle="1" w:styleId="afe">
    <w:name w:val="Чертежный"/>
    <w:rsid w:val="00220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">
    <w:name w:val="FollowedHyperlink"/>
    <w:basedOn w:val="a2"/>
    <w:uiPriority w:val="99"/>
    <w:semiHidden/>
    <w:unhideWhenUsed/>
    <w:rsid w:val="00102A31"/>
    <w:rPr>
      <w:color w:val="954F72" w:themeColor="followedHyperlink"/>
      <w:u w:val="single"/>
    </w:rPr>
  </w:style>
  <w:style w:type="paragraph" w:customStyle="1" w:styleId="3">
    <w:name w:val="3 Подзаголовок"/>
    <w:basedOn w:val="2"/>
    <w:next w:val="a1"/>
    <w:link w:val="33"/>
    <w:qFormat/>
    <w:rsid w:val="0026440E"/>
    <w:pPr>
      <w:numPr>
        <w:ilvl w:val="2"/>
      </w:numPr>
      <w:outlineLvl w:val="2"/>
    </w:pPr>
  </w:style>
  <w:style w:type="paragraph" w:styleId="aff0">
    <w:name w:val="endnote text"/>
    <w:basedOn w:val="a1"/>
    <w:link w:val="aff1"/>
    <w:uiPriority w:val="99"/>
    <w:semiHidden/>
    <w:unhideWhenUsed/>
    <w:rsid w:val="003F47E1"/>
    <w:rPr>
      <w:sz w:val="20"/>
      <w:szCs w:val="20"/>
    </w:rPr>
  </w:style>
  <w:style w:type="character" w:customStyle="1" w:styleId="33">
    <w:name w:val="3 Подзаголовок Знак"/>
    <w:basedOn w:val="22"/>
    <w:link w:val="3"/>
    <w:rsid w:val="0026440E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F47E1"/>
    <w:rPr>
      <w:rFonts w:ascii="Times New Roman" w:hAnsi="Times New Roman"/>
      <w:sz w:val="20"/>
      <w:szCs w:val="20"/>
    </w:rPr>
  </w:style>
  <w:style w:type="character" w:styleId="aff2">
    <w:name w:val="endnote reference"/>
    <w:basedOn w:val="a2"/>
    <w:uiPriority w:val="99"/>
    <w:semiHidden/>
    <w:unhideWhenUsed/>
    <w:rsid w:val="003F47E1"/>
    <w:rPr>
      <w:vertAlign w:val="superscript"/>
    </w:rPr>
  </w:style>
  <w:style w:type="paragraph" w:customStyle="1" w:styleId="a0">
    <w:name w:val="Код"/>
    <w:basedOn w:val="Standard"/>
    <w:link w:val="aff3"/>
    <w:qFormat/>
    <w:rsid w:val="00FA148D"/>
    <w:pPr>
      <w:numPr>
        <w:numId w:val="26"/>
      </w:numPr>
      <w:suppressAutoHyphens w:val="0"/>
      <w:ind w:left="357" w:hanging="357"/>
    </w:pPr>
    <w:rPr>
      <w:rFonts w:ascii="Courier New" w:hAnsi="Courier New" w:cs="Times New Roman"/>
      <w:b/>
      <w:bCs/>
      <w:color w:val="000000"/>
      <w:sz w:val="18"/>
      <w:szCs w:val="28"/>
    </w:rPr>
  </w:style>
  <w:style w:type="character" w:customStyle="1" w:styleId="Standard0">
    <w:name w:val="Standard Знак"/>
    <w:basedOn w:val="a2"/>
    <w:link w:val="Standard"/>
    <w:rsid w:val="00FA148D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Код Знак"/>
    <w:basedOn w:val="Standard0"/>
    <w:link w:val="a0"/>
    <w:rsid w:val="00FA148D"/>
    <w:rPr>
      <w:rFonts w:ascii="Courier New" w:eastAsia="SimSun" w:hAnsi="Courier New" w:cs="Times New Roman"/>
      <w:b/>
      <w:bCs/>
      <w:color w:val="000000"/>
      <w:kern w:val="3"/>
      <w:sz w:val="18"/>
      <w:szCs w:val="28"/>
      <w:lang w:eastAsia="zh-CN" w:bidi="hi-IN"/>
    </w:rPr>
  </w:style>
  <w:style w:type="character" w:styleId="aff4">
    <w:name w:val="annotation reference"/>
    <w:basedOn w:val="a2"/>
    <w:uiPriority w:val="99"/>
    <w:semiHidden/>
    <w:unhideWhenUsed/>
    <w:rsid w:val="00AE6E4A"/>
    <w:rPr>
      <w:sz w:val="16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AE6E4A"/>
    <w:rPr>
      <w:sz w:val="20"/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AE6E4A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E6E4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AE6E4A"/>
    <w:rPr>
      <w:rFonts w:ascii="Times New Roman" w:hAnsi="Times New Roman"/>
      <w:b/>
      <w:bCs/>
      <w:sz w:val="20"/>
      <w:szCs w:val="20"/>
    </w:rPr>
  </w:style>
  <w:style w:type="paragraph" w:styleId="aff9">
    <w:name w:val="Balloon Text"/>
    <w:basedOn w:val="a1"/>
    <w:link w:val="affa"/>
    <w:uiPriority w:val="99"/>
    <w:semiHidden/>
    <w:unhideWhenUsed/>
    <w:rsid w:val="00AE6E4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AE6E4A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2"/>
    <w:link w:val="9"/>
    <w:rsid w:val="007D2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7">
    <w:name w:val="Обычный1"/>
    <w:basedOn w:val="a1"/>
    <w:link w:val="CharChar"/>
    <w:rsid w:val="007D2B5E"/>
    <w:pPr>
      <w:spacing w:line="360" w:lineRule="auto"/>
      <w:ind w:firstLine="851"/>
    </w:pPr>
    <w:rPr>
      <w:rFonts w:eastAsia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7"/>
    <w:rsid w:val="007D2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No Spacing"/>
    <w:aliases w:val="Подзаголовочный"/>
    <w:next w:val="a1"/>
    <w:link w:val="affc"/>
    <w:uiPriority w:val="1"/>
    <w:qFormat/>
    <w:rsid w:val="007D2B5E"/>
    <w:pPr>
      <w:spacing w:after="0" w:line="240" w:lineRule="auto"/>
      <w:ind w:left="720" w:hanging="360"/>
      <w:outlineLvl w:val="0"/>
    </w:pPr>
    <w:rPr>
      <w:rFonts w:ascii="Times New Roman" w:hAnsi="Times New Roman"/>
      <w:b/>
      <w:sz w:val="28"/>
    </w:rPr>
  </w:style>
  <w:style w:type="paragraph" w:styleId="affd">
    <w:name w:val="Title"/>
    <w:aliases w:val="Текст для изображения"/>
    <w:basedOn w:val="a1"/>
    <w:next w:val="a1"/>
    <w:link w:val="affe"/>
    <w:uiPriority w:val="10"/>
    <w:qFormat/>
    <w:rsid w:val="007D2B5E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ffe">
    <w:name w:val="Заголовок Знак"/>
    <w:aliases w:val="Текст для изображения Знак"/>
    <w:basedOn w:val="a2"/>
    <w:link w:val="affd"/>
    <w:uiPriority w:val="10"/>
    <w:rsid w:val="007D2B5E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">
    <w:name w:val="Subtitle"/>
    <w:basedOn w:val="a1"/>
    <w:next w:val="a1"/>
    <w:link w:val="afff"/>
    <w:uiPriority w:val="11"/>
    <w:qFormat/>
    <w:rsid w:val="007D2B5E"/>
    <w:pPr>
      <w:numPr>
        <w:numId w:val="44"/>
      </w:numPr>
      <w:outlineLvl w:val="2"/>
    </w:pPr>
    <w:rPr>
      <w:rFonts w:eastAsiaTheme="minorEastAsia"/>
      <w:spacing w:val="15"/>
    </w:rPr>
  </w:style>
  <w:style w:type="character" w:customStyle="1" w:styleId="afff">
    <w:name w:val="Подзаголовок Знак"/>
    <w:basedOn w:val="a2"/>
    <w:link w:val="a"/>
    <w:uiPriority w:val="11"/>
    <w:rsid w:val="007D2B5E"/>
    <w:rPr>
      <w:rFonts w:ascii="Times New Roman" w:eastAsiaTheme="minorEastAsia" w:hAnsi="Times New Roman"/>
      <w:spacing w:val="15"/>
      <w:sz w:val="28"/>
    </w:rPr>
  </w:style>
  <w:style w:type="character" w:customStyle="1" w:styleId="affc">
    <w:name w:val="Без интервала Знак"/>
    <w:aliases w:val="Подзаголовочный Знак"/>
    <w:basedOn w:val="a2"/>
    <w:link w:val="affb"/>
    <w:uiPriority w:val="1"/>
    <w:rsid w:val="007D2B5E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2"/>
    <w:link w:val="5"/>
    <w:uiPriority w:val="9"/>
    <w:rsid w:val="0026368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fff0">
    <w:name w:val="Unresolved Mention"/>
    <w:basedOn w:val="a2"/>
    <w:uiPriority w:val="99"/>
    <w:semiHidden/>
    <w:unhideWhenUsed/>
    <w:rsid w:val="002E4062"/>
    <w:rPr>
      <w:color w:val="605E5C"/>
      <w:shd w:val="clear" w:color="auto" w:fill="E1DFDD"/>
    </w:rPr>
  </w:style>
  <w:style w:type="character" w:styleId="afff1">
    <w:name w:val="Emphasis"/>
    <w:qFormat/>
    <w:rsid w:val="00604234"/>
    <w:rPr>
      <w:i/>
      <w:iCs/>
    </w:rPr>
  </w:style>
  <w:style w:type="paragraph" w:customStyle="1" w:styleId="TableHeading">
    <w:name w:val="Table Heading"/>
    <w:basedOn w:val="TableContents"/>
    <w:qFormat/>
    <w:rsid w:val="00604234"/>
    <w:pPr>
      <w:autoSpaceDN/>
      <w:jc w:val="center"/>
      <w:textAlignment w:val="auto"/>
    </w:pPr>
    <w:rPr>
      <w:rFonts w:eastAsia="Noto Sans CJK SC Regular" w:cs="FreeSans"/>
      <w:b/>
      <w:bCs/>
      <w:kern w:val="2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DB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7D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AEEF-9254-4092-B993-F80384B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стиль.dotx</Template>
  <TotalTime>842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Boss Russian</cp:lastModifiedBy>
  <cp:revision>93</cp:revision>
  <cp:lastPrinted>2021-07-05T08:52:00Z</cp:lastPrinted>
  <dcterms:created xsi:type="dcterms:W3CDTF">2021-03-30T12:52:00Z</dcterms:created>
  <dcterms:modified xsi:type="dcterms:W3CDTF">2021-12-11T17:35:00Z</dcterms:modified>
</cp:coreProperties>
</file>