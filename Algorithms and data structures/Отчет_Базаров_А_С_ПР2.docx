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761" w14:textId="77777777" w:rsidR="007D2B5E" w:rsidRPr="00915823" w:rsidRDefault="007D2B5E" w:rsidP="007D2B5E">
      <w:pPr>
        <w:ind w:firstLine="0"/>
        <w:jc w:val="center"/>
      </w:pPr>
      <w:r w:rsidRPr="00915823">
        <w:t>Федеральное государственное автономное</w:t>
      </w:r>
    </w:p>
    <w:p w14:paraId="36B8B13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образовательное учреждение</w:t>
      </w:r>
    </w:p>
    <w:p w14:paraId="66738A4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высшего образования</w:t>
      </w:r>
    </w:p>
    <w:p w14:paraId="798CDD4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«СИБИРСКИЙ ФЕДЕРАЛЬНЫЙ УНИВЕРСИТЕТ»</w:t>
      </w:r>
    </w:p>
    <w:p w14:paraId="2C129117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Институт Космических и информационных технологий</w:t>
      </w:r>
    </w:p>
    <w:p w14:paraId="5F54E929" w14:textId="6437D46A" w:rsidR="007D2B5E" w:rsidRDefault="0026368A" w:rsidP="0026368A">
      <w:pPr>
        <w:ind w:firstLine="0"/>
        <w:jc w:val="center"/>
        <w:rPr>
          <w:rFonts w:cs="Times New Roman"/>
          <w:color w:val="000000"/>
          <w:szCs w:val="28"/>
        </w:rPr>
      </w:pPr>
      <w:r w:rsidRPr="00641699">
        <w:rPr>
          <w:rFonts w:cs="Times New Roman"/>
          <w:color w:val="000000"/>
          <w:szCs w:val="28"/>
        </w:rPr>
        <w:t>Кафедра вычислительной техники</w:t>
      </w:r>
    </w:p>
    <w:p w14:paraId="5781A083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2F79A88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0FF01E30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09C2D58F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1287725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395D1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B47EF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7779448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80841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A5862CF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BD39429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EE7D77D" w14:textId="7598E876" w:rsidR="007D2B5E" w:rsidRPr="00005B8F" w:rsidRDefault="008A765F" w:rsidP="007D2B5E">
      <w:pPr>
        <w:ind w:firstLine="0"/>
        <w:jc w:val="center"/>
        <w:rPr>
          <w:b/>
        </w:rPr>
      </w:pPr>
      <w:r>
        <w:rPr>
          <w:b/>
        </w:rPr>
        <w:t xml:space="preserve">ОТЧЕТ </w:t>
      </w:r>
      <w:r w:rsidR="00615781">
        <w:rPr>
          <w:b/>
        </w:rPr>
        <w:t>П</w:t>
      </w:r>
      <w:r>
        <w:rPr>
          <w:b/>
        </w:rPr>
        <w:t>О ПРАКТ</w:t>
      </w:r>
      <w:r w:rsidR="006C0652">
        <w:rPr>
          <w:b/>
        </w:rPr>
        <w:t xml:space="preserve">ИЧЕСКОЙ РАБОТЕ </w:t>
      </w:r>
      <w:r w:rsidR="0025433A">
        <w:rPr>
          <w:b/>
        </w:rPr>
        <w:t>№</w:t>
      </w:r>
      <w:r w:rsidR="00005B8F" w:rsidRPr="00005B8F">
        <w:rPr>
          <w:b/>
        </w:rPr>
        <w:t>2</w:t>
      </w:r>
    </w:p>
    <w:p w14:paraId="235DB197" w14:textId="72B1BE2E" w:rsidR="007D2B5E" w:rsidRDefault="0025433A" w:rsidP="007D2B5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375A80">
        <w:rPr>
          <w:rFonts w:cs="Times New Roman"/>
          <w:szCs w:val="28"/>
        </w:rPr>
        <w:t xml:space="preserve"> дисциплине </w:t>
      </w:r>
      <w:r w:rsidR="00990550" w:rsidRPr="00990550">
        <w:rPr>
          <w:rFonts w:cs="Times New Roman"/>
          <w:szCs w:val="28"/>
        </w:rPr>
        <w:t>“Алгоритмы и структуры данны</w:t>
      </w:r>
      <w:r w:rsidR="00990550">
        <w:rPr>
          <w:rFonts w:cs="Times New Roman"/>
          <w:szCs w:val="28"/>
        </w:rPr>
        <w:t>х</w:t>
      </w:r>
      <w:r w:rsidR="00990550" w:rsidRPr="00990550">
        <w:rPr>
          <w:rFonts w:cs="Times New Roman"/>
          <w:szCs w:val="28"/>
        </w:rPr>
        <w:t>”</w:t>
      </w:r>
    </w:p>
    <w:p w14:paraId="27D9DDBA" w14:textId="5E071F4E" w:rsidR="00990550" w:rsidRPr="00542F01" w:rsidRDefault="00990550" w:rsidP="007D2B5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 w:rsidR="00542F01">
        <w:rPr>
          <w:rFonts w:cs="Times New Roman"/>
          <w:szCs w:val="28"/>
          <w:lang w:val="en-US"/>
        </w:rPr>
        <w:t>21</w:t>
      </w:r>
    </w:p>
    <w:p w14:paraId="5B234117" w14:textId="77777777" w:rsidR="006C0652" w:rsidRDefault="006C0652" w:rsidP="007D2B5E">
      <w:pPr>
        <w:ind w:firstLine="0"/>
        <w:jc w:val="center"/>
        <w:rPr>
          <w:rFonts w:cs="Times New Roman"/>
          <w:szCs w:val="28"/>
        </w:rPr>
      </w:pPr>
    </w:p>
    <w:p w14:paraId="5C72B722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7E885E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E6657C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742F543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0EC8088C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2AFCAA58" w14:textId="77777777" w:rsidR="007D2B5E" w:rsidRPr="00915823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A1FB062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CBE8534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409016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5"/>
        <w:gridCol w:w="1764"/>
        <w:gridCol w:w="3259"/>
      </w:tblGrid>
      <w:tr w:rsidR="007D2B5E" w:rsidRPr="00915823" w14:paraId="10B2B723" w14:textId="77777777" w:rsidTr="009967D8">
        <w:trPr>
          <w:trHeight w:val="267"/>
        </w:trPr>
        <w:tc>
          <w:tcPr>
            <w:tcW w:w="4615" w:type="dxa"/>
          </w:tcPr>
          <w:p w14:paraId="48884481" w14:textId="41D55ADA" w:rsidR="007D2B5E" w:rsidRPr="00990550" w:rsidRDefault="00990550" w:rsidP="003A0FAB">
            <w:pPr>
              <w:ind w:firstLine="0"/>
            </w:pPr>
            <w:r>
              <w:t>Преподаватель</w:t>
            </w:r>
          </w:p>
        </w:tc>
        <w:tc>
          <w:tcPr>
            <w:tcW w:w="1764" w:type="dxa"/>
          </w:tcPr>
          <w:p w14:paraId="2EB8F283" w14:textId="77777777" w:rsidR="007D2B5E" w:rsidRPr="00915823" w:rsidRDefault="007D2B5E" w:rsidP="003A0FAB">
            <w:pPr>
              <w:ind w:firstLine="0"/>
            </w:pPr>
            <w:r w:rsidRPr="00915823">
              <w:t>__________</w:t>
            </w:r>
          </w:p>
        </w:tc>
        <w:tc>
          <w:tcPr>
            <w:tcW w:w="3259" w:type="dxa"/>
          </w:tcPr>
          <w:p w14:paraId="083C69C7" w14:textId="01F72BA8" w:rsidR="007D2B5E" w:rsidRPr="00915823" w:rsidRDefault="00375A80" w:rsidP="003A0FAB">
            <w:pPr>
              <w:ind w:firstLine="0"/>
            </w:pPr>
            <w:r>
              <w:t>Матковский</w:t>
            </w:r>
            <w:r w:rsidR="008A765F">
              <w:t xml:space="preserve"> </w:t>
            </w:r>
            <w:r>
              <w:t>И</w:t>
            </w:r>
            <w:r w:rsidR="008A765F">
              <w:t>.В.</w:t>
            </w:r>
          </w:p>
        </w:tc>
      </w:tr>
      <w:tr w:rsidR="007D2B5E" w:rsidRPr="00915823" w14:paraId="1DB1CC6B" w14:textId="77777777" w:rsidTr="003A0FAB">
        <w:tc>
          <w:tcPr>
            <w:tcW w:w="4615" w:type="dxa"/>
          </w:tcPr>
          <w:p w14:paraId="332863E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2F8D5283" w14:textId="0FD6E9B2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  <w:lang w:val="en-US"/>
              </w:rPr>
              <w:t xml:space="preserve">, </w:t>
            </w:r>
            <w:r w:rsidR="008A765F">
              <w:rPr>
                <w:vertAlign w:val="superscript"/>
              </w:rPr>
              <w:t>дата</w:t>
            </w:r>
          </w:p>
        </w:tc>
        <w:tc>
          <w:tcPr>
            <w:tcW w:w="3259" w:type="dxa"/>
          </w:tcPr>
          <w:p w14:paraId="5BA32AE7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67EBBC25" w14:textId="77777777" w:rsidTr="009967D8">
        <w:trPr>
          <w:trHeight w:val="333"/>
        </w:trPr>
        <w:tc>
          <w:tcPr>
            <w:tcW w:w="4615" w:type="dxa"/>
          </w:tcPr>
          <w:p w14:paraId="561F08F9" w14:textId="77777777" w:rsidR="007D2B5E" w:rsidRPr="00915823" w:rsidRDefault="007D2B5E" w:rsidP="003A0FAB">
            <w:pPr>
              <w:ind w:firstLine="0"/>
            </w:pPr>
            <w:r w:rsidRPr="00915823">
              <w:t>Студент КИ</w:t>
            </w:r>
            <w:r>
              <w:t>20</w:t>
            </w:r>
            <w:r w:rsidRPr="00915823">
              <w:t>-0</w:t>
            </w:r>
            <w:r>
              <w:t>7</w:t>
            </w:r>
            <w:r w:rsidRPr="00915823">
              <w:t>Б, 03</w:t>
            </w:r>
            <w:r>
              <w:t>2052463</w:t>
            </w:r>
          </w:p>
        </w:tc>
        <w:tc>
          <w:tcPr>
            <w:tcW w:w="1764" w:type="dxa"/>
          </w:tcPr>
          <w:p w14:paraId="7FA829F8" w14:textId="77777777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  <w:lang w:val="en-US"/>
              </w:rPr>
            </w:pPr>
            <w:r w:rsidRPr="00915823">
              <w:t>__________</w:t>
            </w:r>
          </w:p>
        </w:tc>
        <w:tc>
          <w:tcPr>
            <w:tcW w:w="3259" w:type="dxa"/>
          </w:tcPr>
          <w:p w14:paraId="715F1669" w14:textId="2F3BD31E" w:rsidR="007D2B5E" w:rsidRPr="00915823" w:rsidRDefault="00542F01" w:rsidP="003A0FAB">
            <w:pPr>
              <w:ind w:firstLine="0"/>
            </w:pPr>
            <w:r>
              <w:t>Базаров</w:t>
            </w:r>
            <w:r w:rsidR="007D2B5E">
              <w:t xml:space="preserve"> А.С.</w:t>
            </w:r>
          </w:p>
        </w:tc>
      </w:tr>
      <w:tr w:rsidR="007D2B5E" w:rsidRPr="00915823" w14:paraId="41C1C16B" w14:textId="77777777" w:rsidTr="003A0FAB">
        <w:tc>
          <w:tcPr>
            <w:tcW w:w="4615" w:type="dxa"/>
          </w:tcPr>
          <w:p w14:paraId="599DB6F9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12815F01" w14:textId="25C358B0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</w:rPr>
              <w:t>, дата</w:t>
            </w:r>
          </w:p>
        </w:tc>
        <w:tc>
          <w:tcPr>
            <w:tcW w:w="3259" w:type="dxa"/>
          </w:tcPr>
          <w:p w14:paraId="08265619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C4678" w14:textId="77777777" w:rsidTr="003A0FAB">
        <w:tc>
          <w:tcPr>
            <w:tcW w:w="4615" w:type="dxa"/>
          </w:tcPr>
          <w:p w14:paraId="4125F286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67D5D18C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10D4E405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62E9C" w14:textId="77777777" w:rsidTr="003A0FAB">
        <w:tc>
          <w:tcPr>
            <w:tcW w:w="4615" w:type="dxa"/>
          </w:tcPr>
          <w:p w14:paraId="6D683B5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52B958F6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2B96C5FC" w14:textId="77777777" w:rsidR="007D2B5E" w:rsidRPr="00915823" w:rsidRDefault="007D2B5E" w:rsidP="003A0FAB">
            <w:pPr>
              <w:ind w:firstLine="0"/>
            </w:pPr>
          </w:p>
        </w:tc>
      </w:tr>
    </w:tbl>
    <w:p w14:paraId="03A6FD41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384E4D47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  <w:vertAlign w:val="superscript"/>
        </w:rPr>
      </w:pPr>
    </w:p>
    <w:p w14:paraId="2EF76C25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4FC88A1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2F831BE" w14:textId="77777777" w:rsidR="0026368A" w:rsidRDefault="0026368A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77B4061" w14:textId="5D6FC290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DD0AAC" w14:textId="77777777" w:rsidR="00990550" w:rsidRDefault="00990550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737E8B5" w14:textId="36E76915" w:rsidR="009967D8" w:rsidRDefault="009967D8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AB4B928" w14:textId="77777777" w:rsidR="009967D8" w:rsidRPr="00915823" w:rsidRDefault="009967D8" w:rsidP="00990550">
      <w:pPr>
        <w:ind w:firstLine="0"/>
        <w:rPr>
          <w:rFonts w:cs="Times New Roman"/>
          <w:color w:val="000000"/>
          <w:szCs w:val="28"/>
        </w:rPr>
      </w:pPr>
    </w:p>
    <w:p w14:paraId="3E618F4C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Красноярск 202</w:t>
      </w:r>
      <w:r>
        <w:rPr>
          <w:rFonts w:cs="Times New Roman"/>
          <w:color w:val="000000"/>
          <w:szCs w:val="28"/>
        </w:rPr>
        <w:t>1</w:t>
      </w:r>
    </w:p>
    <w:p w14:paraId="3FC32A14" w14:textId="77777777" w:rsidR="007D2B5E" w:rsidRPr="00362A78" w:rsidRDefault="007D2B5E" w:rsidP="007D2B5E">
      <w:pPr>
        <w:ind w:firstLine="0"/>
        <w:jc w:val="center"/>
      </w:pPr>
      <w:r>
        <w:br w:type="page"/>
      </w:r>
      <w:r w:rsidRPr="00362A78">
        <w:rPr>
          <w:b/>
        </w:rPr>
        <w:lastRenderedPageBreak/>
        <w:t>СОДЕРЖАНИЕ</w:t>
      </w:r>
    </w:p>
    <w:sdt>
      <w:sdt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  <w:id w:val="3339603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0"/>
          <w:szCs w:val="22"/>
          <w:lang w:eastAsia="en-US" w:bidi="ar-SA"/>
        </w:rPr>
      </w:sdtEndPr>
      <w:sdtContent>
        <w:p w14:paraId="3D322871" w14:textId="0BFF4E93" w:rsidR="007D2B5E" w:rsidRDefault="002D30CB" w:rsidP="002D30CB">
          <w:pPr>
            <w:pStyle w:val="af9"/>
            <w:tabs>
              <w:tab w:val="left" w:pos="2400"/>
            </w:tabs>
            <w:ind w:firstLine="0"/>
          </w:pPr>
          <w:r>
            <w:rPr>
              <w:rFonts w:ascii="Times New Roman" w:eastAsia="SimSun" w:hAnsi="Times New Roman" w:cs="Lucida Sans"/>
              <w:color w:val="auto"/>
              <w:kern w:val="3"/>
              <w:sz w:val="28"/>
              <w:szCs w:val="24"/>
              <w:lang w:eastAsia="zh-CN" w:bidi="hi-IN"/>
            </w:rPr>
            <w:tab/>
          </w:r>
        </w:p>
        <w:p w14:paraId="0E9739CD" w14:textId="583F12A6" w:rsidR="00615781" w:rsidRDefault="007D2B5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eastAsia="SimSun"/>
              <w:kern w:val="3"/>
              <w:szCs w:val="24"/>
              <w:lang w:eastAsia="zh-CN" w:bidi="hi-IN"/>
            </w:rPr>
            <w:fldChar w:fldCharType="begin"/>
          </w:r>
          <w:r>
            <w:instrText xml:space="preserve"> TOC \o "1-3" \h \z \u </w:instrText>
          </w:r>
          <w:r>
            <w:rPr>
              <w:rFonts w:eastAsia="SimSun"/>
              <w:kern w:val="3"/>
              <w:szCs w:val="24"/>
              <w:lang w:eastAsia="zh-CN" w:bidi="hi-IN"/>
            </w:rPr>
            <w:fldChar w:fldCharType="separate"/>
          </w:r>
          <w:hyperlink w:anchor="_Toc81912682" w:history="1">
            <w:r w:rsidR="00615781" w:rsidRPr="001B6C84">
              <w:rPr>
                <w:rStyle w:val="a9"/>
                <w:noProof/>
                <w:lang w:bidi="hi-IN"/>
              </w:rPr>
              <w:t>1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Задание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_Toc81912682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5A912585" w14:textId="7C00F48E" w:rsidR="00615781" w:rsidRDefault="00B823FD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3" w:history="1">
            <w:r w:rsidR="00615781" w:rsidRPr="001B6C84">
              <w:rPr>
                <w:rStyle w:val="a9"/>
                <w:noProof/>
                <w:lang w:bidi="hi-IN"/>
              </w:rPr>
              <w:t>2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Исходный код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_Toc81912683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0D593410" w14:textId="206C708A" w:rsidR="00615781" w:rsidRDefault="00B823FD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4" w:history="1">
            <w:r w:rsidR="00615781" w:rsidRPr="001B6C84">
              <w:rPr>
                <w:rStyle w:val="a9"/>
                <w:noProof/>
                <w:lang w:bidi="hi-IN"/>
              </w:rPr>
              <w:t>3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Результаты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_Toc81912684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5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44511390" w14:textId="322F0E00" w:rsidR="007D2B5E" w:rsidRDefault="007D2B5E" w:rsidP="007D2B5E">
          <w:r>
            <w:rPr>
              <w:b/>
              <w:bCs/>
            </w:rPr>
            <w:fldChar w:fldCharType="end"/>
          </w:r>
        </w:p>
      </w:sdtContent>
    </w:sdt>
    <w:p w14:paraId="75686017" w14:textId="77777777" w:rsidR="007D2B5E" w:rsidRDefault="007D2B5E" w:rsidP="007D2B5E">
      <w:pPr>
        <w:jc w:val="center"/>
        <w:rPr>
          <w:b/>
        </w:rPr>
      </w:pPr>
    </w:p>
    <w:p w14:paraId="403B37F5" w14:textId="77777777" w:rsidR="007D2B5E" w:rsidRPr="00C049F8" w:rsidRDefault="007D2B5E" w:rsidP="007D2B5E">
      <w:pPr>
        <w:spacing w:after="160" w:line="259" w:lineRule="auto"/>
        <w:rPr>
          <w:b/>
          <w:caps/>
        </w:rPr>
      </w:pPr>
      <w:r>
        <w:br w:type="page"/>
      </w:r>
    </w:p>
    <w:p w14:paraId="2B46947C" w14:textId="3A0039BE" w:rsidR="00990550" w:rsidRDefault="00990550" w:rsidP="009C136F">
      <w:pPr>
        <w:pStyle w:val="1"/>
        <w:rPr>
          <w:szCs w:val="28"/>
          <w:lang w:val="ru-RU"/>
        </w:rPr>
      </w:pPr>
      <w:bookmarkStart w:id="0" w:name="_Toc81912682"/>
      <w:r w:rsidRPr="00B927E0">
        <w:rPr>
          <w:szCs w:val="28"/>
          <w:lang w:val="ru-RU"/>
        </w:rPr>
        <w:lastRenderedPageBreak/>
        <w:t>Задание</w:t>
      </w:r>
      <w:bookmarkEnd w:id="0"/>
    </w:p>
    <w:p w14:paraId="35B40DEF" w14:textId="77777777" w:rsidR="00FA405A" w:rsidRPr="00FA405A" w:rsidRDefault="00FA405A" w:rsidP="00FA405A">
      <w:pPr>
        <w:rPr>
          <w:rFonts w:cs="Times New Roman"/>
          <w:szCs w:val="28"/>
          <w:lang w:eastAsia="zh-CN" w:bidi="hi-I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338"/>
        <w:gridCol w:w="2516"/>
      </w:tblGrid>
      <w:tr w:rsidR="00FA405A" w:rsidRPr="00FA405A" w14:paraId="5CD237C0" w14:textId="77777777" w:rsidTr="00FA405A">
        <w:tc>
          <w:tcPr>
            <w:tcW w:w="733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047"/>
            </w:tblGrid>
            <w:tr w:rsidR="00FA405A" w:rsidRPr="00FA405A" w14:paraId="3F2EFD1B" w14:textId="77777777" w:rsidTr="00FA405A">
              <w:trPr>
                <w:tblHeader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95D58A9" w14:textId="77777777" w:rsidR="00FA405A" w:rsidRPr="00FA405A" w:rsidRDefault="00FA405A" w:rsidP="00FA405A">
                  <w:pPr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color w:val="343A40"/>
                      <w:szCs w:val="28"/>
                      <w:lang w:eastAsia="ru-RU"/>
                    </w:rPr>
                  </w:pPr>
                  <w:r w:rsidRPr="00FA405A">
                    <w:rPr>
                      <w:rFonts w:eastAsia="Times New Roman" w:cs="Times New Roman"/>
                      <w:b/>
                      <w:bCs/>
                      <w:color w:val="343A40"/>
                      <w:szCs w:val="28"/>
                      <w:lang w:eastAsia="ru-RU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1F272E" w14:textId="77777777" w:rsidR="00FA405A" w:rsidRPr="00FA405A" w:rsidRDefault="00FA405A" w:rsidP="00FA405A">
                  <w:pPr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color w:val="343A40"/>
                      <w:szCs w:val="28"/>
                      <w:lang w:eastAsia="ru-RU"/>
                    </w:rPr>
                  </w:pPr>
                  <w:r w:rsidRPr="00FA405A">
                    <w:rPr>
                      <w:rFonts w:eastAsia="Times New Roman" w:cs="Times New Roman"/>
                      <w:b/>
                      <w:bCs/>
                      <w:color w:val="343A40"/>
                      <w:szCs w:val="28"/>
                      <w:lang w:eastAsia="ru-RU"/>
                    </w:rPr>
                    <w:t>Задание</w:t>
                  </w:r>
                </w:p>
              </w:tc>
            </w:tr>
          </w:tbl>
          <w:p w14:paraId="66F2BA8F" w14:textId="77777777" w:rsidR="00FA405A" w:rsidRPr="00FA405A" w:rsidRDefault="00FA405A" w:rsidP="009C136F">
            <w:pPr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</w:p>
        </w:tc>
        <w:tc>
          <w:tcPr>
            <w:tcW w:w="2516" w:type="dxa"/>
          </w:tcPr>
          <w:p w14:paraId="08EBE58E" w14:textId="79973457" w:rsidR="00FA405A" w:rsidRPr="00FA405A" w:rsidRDefault="00FA405A" w:rsidP="009C136F">
            <w:pPr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FA405A">
              <w:rPr>
                <w:rFonts w:cs="Times New Roman"/>
                <w:b/>
                <w:bCs/>
                <w:color w:val="343A40"/>
                <w:szCs w:val="28"/>
                <w:shd w:val="clear" w:color="auto" w:fill="FFFFFF"/>
              </w:rPr>
              <w:t>Структуры данных</w:t>
            </w:r>
          </w:p>
        </w:tc>
      </w:tr>
      <w:tr w:rsidR="00FA405A" w:rsidRPr="00FA405A" w14:paraId="6C65778B" w14:textId="77777777" w:rsidTr="00FA405A">
        <w:tc>
          <w:tcPr>
            <w:tcW w:w="7338" w:type="dxa"/>
          </w:tcPr>
          <w:p w14:paraId="07B19F50" w14:textId="739EAE6E" w:rsidR="00FA405A" w:rsidRPr="00FA405A" w:rsidRDefault="00FA405A" w:rsidP="009C136F">
            <w:pPr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FA405A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Разделить числовую последовательность на 2 – из четных и из нечетных элементов исходной.</w:t>
            </w:r>
          </w:p>
        </w:tc>
        <w:tc>
          <w:tcPr>
            <w:tcW w:w="2516" w:type="dxa"/>
          </w:tcPr>
          <w:p w14:paraId="44397C61" w14:textId="5D193BA4" w:rsidR="00FA405A" w:rsidRPr="00FA405A" w:rsidRDefault="00FA405A" w:rsidP="009C136F">
            <w:pPr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FA405A">
              <w:rPr>
                <w:rFonts w:cs="Times New Roman"/>
                <w:color w:val="333333"/>
                <w:szCs w:val="28"/>
                <w:shd w:val="clear" w:color="auto" w:fill="FFFFFF"/>
              </w:rPr>
              <w:t>Очередь/стек</w:t>
            </w:r>
          </w:p>
        </w:tc>
      </w:tr>
    </w:tbl>
    <w:p w14:paraId="5307D5EB" w14:textId="77777777" w:rsidR="00FA405A" w:rsidRPr="009C136F" w:rsidRDefault="00FA405A" w:rsidP="009C136F">
      <w:pPr>
        <w:ind w:firstLine="0"/>
        <w:jc w:val="left"/>
        <w:rPr>
          <w:rFonts w:eastAsia="Times New Roman" w:cs="Times New Roman"/>
          <w:color w:val="343A40"/>
          <w:szCs w:val="28"/>
          <w:lang w:eastAsia="ru-RU"/>
        </w:rPr>
      </w:pPr>
    </w:p>
    <w:p w14:paraId="5BBF6C05" w14:textId="77777777" w:rsidR="009C136F" w:rsidRPr="009C136F" w:rsidRDefault="009C136F" w:rsidP="009C136F">
      <w:pPr>
        <w:ind w:firstLine="0"/>
        <w:jc w:val="left"/>
        <w:rPr>
          <w:rFonts w:eastAsia="Times New Roman" w:cs="Times New Roman"/>
          <w:color w:val="343A40"/>
          <w:sz w:val="23"/>
          <w:szCs w:val="23"/>
          <w:lang w:eastAsia="ru-RU"/>
        </w:rPr>
      </w:pPr>
    </w:p>
    <w:p w14:paraId="2157033E" w14:textId="65ACDBAF" w:rsidR="00990550" w:rsidRDefault="00990550" w:rsidP="00990550">
      <w:pPr>
        <w:pStyle w:val="1"/>
        <w:rPr>
          <w:szCs w:val="28"/>
          <w:lang w:val="ru-RU"/>
        </w:rPr>
      </w:pPr>
      <w:bookmarkStart w:id="1" w:name="_Toc81912683"/>
      <w:r w:rsidRPr="00B927E0">
        <w:rPr>
          <w:szCs w:val="28"/>
          <w:lang w:val="ru-RU"/>
        </w:rPr>
        <w:t>Исходный код</w:t>
      </w:r>
      <w:bookmarkEnd w:id="1"/>
    </w:p>
    <w:p w14:paraId="32642451" w14:textId="5916EB3A" w:rsidR="00B927E0" w:rsidRDefault="00B927E0" w:rsidP="00B927E0">
      <w:pPr>
        <w:ind w:firstLine="0"/>
        <w:rPr>
          <w:lang w:eastAsia="zh-CN" w:bidi="hi-IN"/>
        </w:rPr>
      </w:pPr>
    </w:p>
    <w:p w14:paraId="5F4AF453" w14:textId="7BD2043A" w:rsidR="00B927E0" w:rsidRPr="00B927E0" w:rsidRDefault="00B927E0" w:rsidP="00B927E0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Программа </w:t>
      </w:r>
      <w:r w:rsidR="009C136F">
        <w:rPr>
          <w:lang w:eastAsia="zh-CN" w:bidi="hi-IN"/>
        </w:rPr>
        <w:t>со стеком</w:t>
      </w:r>
      <w:r>
        <w:rPr>
          <w:lang w:eastAsia="zh-CN" w:bidi="hi-IN"/>
        </w:rPr>
        <w:t>:</w:t>
      </w:r>
    </w:p>
    <w:p w14:paraId="4D85E6A0" w14:textId="70CB146F" w:rsidR="00990550" w:rsidRDefault="00990550" w:rsidP="00990550">
      <w:pPr>
        <w:rPr>
          <w:lang w:eastAsia="zh-CN" w:bidi="hi-IN"/>
        </w:rPr>
      </w:pPr>
    </w:p>
    <w:p w14:paraId="0B297686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&lt;clocale&gt;</w:t>
      </w:r>
    </w:p>
    <w:p w14:paraId="50B49E23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C238C0B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AC047FB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9634AF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Описание узла</w:t>
      </w:r>
    </w:p>
    <w:p w14:paraId="067008E0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11310D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  <w:r>
        <w:rPr>
          <w:rFonts w:ascii="Consolas" w:hAnsi="Consolas" w:cs="Consolas"/>
          <w:color w:val="008000"/>
          <w:sz w:val="19"/>
          <w:szCs w:val="19"/>
        </w:rPr>
        <w:t>// Информационное поле</w:t>
      </w:r>
    </w:p>
    <w:p w14:paraId="159371A1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link; </w:t>
      </w:r>
      <w:r>
        <w:rPr>
          <w:rFonts w:ascii="Consolas" w:hAnsi="Consolas" w:cs="Consolas"/>
          <w:color w:val="008000"/>
          <w:sz w:val="19"/>
          <w:szCs w:val="19"/>
        </w:rPr>
        <w:t>// Поле для связи с другим узлом</w:t>
      </w:r>
    </w:p>
    <w:p w14:paraId="547ADFEA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ECF737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4BF58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BD3596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D922F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9C13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DF4FB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36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* eventop, *oddtop, *evenk, *oddk;</w:t>
      </w:r>
    </w:p>
    <w:p w14:paraId="3BCC2E34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w, count; </w:t>
      </w:r>
      <w:r>
        <w:rPr>
          <w:rFonts w:ascii="Consolas" w:hAnsi="Consolas" w:cs="Consolas"/>
          <w:color w:val="008000"/>
          <w:sz w:val="19"/>
          <w:szCs w:val="19"/>
        </w:rPr>
        <w:t>// Буферная переменная</w:t>
      </w:r>
    </w:p>
    <w:p w14:paraId="231565D2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Стек четный пустой</w:t>
      </w:r>
    </w:p>
    <w:p w14:paraId="06EFF678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oddtop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Стек нечетный пустой</w:t>
      </w:r>
    </w:p>
    <w:p w14:paraId="3ECF1084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Построение стека */</w:t>
      </w:r>
    </w:p>
    <w:p w14:paraId="28B97743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"Сколько элементов вы хотите ввести?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120FA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7FAF648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41C6EB84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60C1C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254B49E4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% 2 == 0) {</w:t>
      </w:r>
    </w:p>
    <w:p w14:paraId="545E80C0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Выделение динамической памяти</w:t>
      </w:r>
    </w:p>
    <w:p w14:paraId="487E262F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evenk-&gt;link = eventop; </w:t>
      </w:r>
      <w:r>
        <w:rPr>
          <w:rFonts w:ascii="Consolas" w:hAnsi="Consolas" w:cs="Consolas"/>
          <w:color w:val="008000"/>
          <w:sz w:val="19"/>
          <w:szCs w:val="19"/>
        </w:rPr>
        <w:t>// Связь с предыдущим узлом</w:t>
      </w:r>
    </w:p>
    <w:p w14:paraId="2A8BAA26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evenk-&gt;value = w; </w:t>
      </w:r>
      <w:r>
        <w:rPr>
          <w:rFonts w:ascii="Consolas" w:hAnsi="Consolas" w:cs="Consolas"/>
          <w:color w:val="008000"/>
          <w:sz w:val="19"/>
          <w:szCs w:val="19"/>
        </w:rPr>
        <w:t>// Записываем в информационное поле введенное число</w:t>
      </w:r>
    </w:p>
    <w:p w14:paraId="4B0B3BCF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eventop = evenk; </w:t>
      </w:r>
      <w:r>
        <w:rPr>
          <w:rFonts w:ascii="Consolas" w:hAnsi="Consolas" w:cs="Consolas"/>
          <w:color w:val="008000"/>
          <w:sz w:val="19"/>
          <w:szCs w:val="19"/>
        </w:rPr>
        <w:t>// Вершина стека перемещается на вновь созданный узел</w:t>
      </w:r>
    </w:p>
    <w:p w14:paraId="09026365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ABE273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1B1790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oddk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Выделение динамической памяти</w:t>
      </w:r>
    </w:p>
    <w:p w14:paraId="4663DB95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oddk-&gt;link = oddtop; </w:t>
      </w:r>
      <w:r>
        <w:rPr>
          <w:rFonts w:ascii="Consolas" w:hAnsi="Consolas" w:cs="Consolas"/>
          <w:color w:val="008000"/>
          <w:sz w:val="19"/>
          <w:szCs w:val="19"/>
        </w:rPr>
        <w:t>// Связь с предыдущим узлом</w:t>
      </w:r>
    </w:p>
    <w:p w14:paraId="7FEBCF06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oddk-&gt;value = w; </w:t>
      </w:r>
      <w:r>
        <w:rPr>
          <w:rFonts w:ascii="Consolas" w:hAnsi="Consolas" w:cs="Consolas"/>
          <w:color w:val="008000"/>
          <w:sz w:val="19"/>
          <w:szCs w:val="19"/>
        </w:rPr>
        <w:t>// Записываем в информационное поле введенное число</w:t>
      </w:r>
    </w:p>
    <w:p w14:paraId="1472089A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oddtop = oddk; </w:t>
      </w:r>
      <w:r>
        <w:rPr>
          <w:rFonts w:ascii="Consolas" w:hAnsi="Consolas" w:cs="Consolas"/>
          <w:color w:val="008000"/>
          <w:sz w:val="19"/>
          <w:szCs w:val="19"/>
        </w:rPr>
        <w:t>// Вершина стека перемещается на вновь созданный узел</w:t>
      </w:r>
    </w:p>
    <w:p w14:paraId="75C0B350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C0D2E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828722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871311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"Четный Стек"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F36CC9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evenk = eventop;</w:t>
      </w:r>
    </w:p>
    <w:p w14:paraId="32A12D5E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(evenk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не достигли конца стека</w:t>
      </w:r>
    </w:p>
    <w:p w14:paraId="6C563A86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101C8B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evenk-&gt;value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3CFB2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evenk = evenk-&gt;link; </w:t>
      </w:r>
      <w:r>
        <w:rPr>
          <w:rFonts w:ascii="Consolas" w:hAnsi="Consolas" w:cs="Consolas"/>
          <w:color w:val="008000"/>
          <w:sz w:val="19"/>
          <w:szCs w:val="19"/>
        </w:rPr>
        <w:t>// Перемещение к следующему узлу</w:t>
      </w:r>
    </w:p>
    <w:p w14:paraId="64E3B947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47BBED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F5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01327D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F5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Нечетный</w:t>
      </w:r>
      <w:r w:rsidRPr="00FF53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FF53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FAB284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oddk = oddtop;</w:t>
      </w:r>
    </w:p>
    <w:p w14:paraId="129F21E9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(oddk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не достигли конца стека</w:t>
      </w:r>
    </w:p>
    <w:p w14:paraId="7DE4A4B5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8FB561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oddk-&gt;value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E2D5E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oddk = oddk-&gt;link; </w:t>
      </w:r>
      <w:r>
        <w:rPr>
          <w:rFonts w:ascii="Consolas" w:hAnsi="Consolas" w:cs="Consolas"/>
          <w:color w:val="008000"/>
          <w:sz w:val="19"/>
          <w:szCs w:val="19"/>
        </w:rPr>
        <w:t>// Перемещение к следующему узлу</w:t>
      </w:r>
    </w:p>
    <w:p w14:paraId="598F54E6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B8EF2B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BA73652" w14:textId="53BC28E0" w:rsidR="00B927E0" w:rsidRPr="009C136F" w:rsidRDefault="009C136F" w:rsidP="009C136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3E280C" w14:textId="2F178C3A" w:rsidR="00B927E0" w:rsidRPr="009C136F" w:rsidRDefault="00B927E0" w:rsidP="00680443">
      <w:pPr>
        <w:ind w:firstLine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Программа</w:t>
      </w:r>
      <w:r w:rsidRPr="009C136F">
        <w:rPr>
          <w:rFonts w:cs="Times New Roman"/>
          <w:color w:val="000000"/>
          <w:szCs w:val="28"/>
          <w:lang w:val="en-US"/>
        </w:rPr>
        <w:t xml:space="preserve"> </w:t>
      </w:r>
      <w:r w:rsidR="009C136F">
        <w:rPr>
          <w:rFonts w:cs="Times New Roman"/>
          <w:color w:val="000000"/>
          <w:szCs w:val="28"/>
        </w:rPr>
        <w:t>с</w:t>
      </w:r>
      <w:r w:rsidR="009C136F" w:rsidRPr="009C136F">
        <w:rPr>
          <w:rFonts w:cs="Times New Roman"/>
          <w:color w:val="000000"/>
          <w:szCs w:val="28"/>
          <w:lang w:val="en-US"/>
        </w:rPr>
        <w:t xml:space="preserve"> </w:t>
      </w:r>
      <w:r w:rsidR="009C136F">
        <w:rPr>
          <w:rFonts w:cs="Times New Roman"/>
          <w:color w:val="000000"/>
          <w:szCs w:val="28"/>
        </w:rPr>
        <w:t>очередью</w:t>
      </w:r>
    </w:p>
    <w:p w14:paraId="6D66D30F" w14:textId="1CBBC948" w:rsidR="00B927E0" w:rsidRPr="009C136F" w:rsidRDefault="00B927E0" w:rsidP="0068044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AEE1F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14:paraId="7B9E00DC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9403CF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4632133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64E3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  <w:r w:rsidRPr="009C13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39143D9E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CB87A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  <w:r>
        <w:rPr>
          <w:rFonts w:ascii="Consolas" w:hAnsi="Consolas" w:cs="Consolas"/>
          <w:color w:val="008000"/>
          <w:sz w:val="19"/>
          <w:szCs w:val="19"/>
        </w:rPr>
        <w:t>// Информационное поле</w:t>
      </w:r>
    </w:p>
    <w:p w14:paraId="298E179C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link; </w:t>
      </w:r>
      <w:r>
        <w:rPr>
          <w:rFonts w:ascii="Consolas" w:hAnsi="Consolas" w:cs="Consolas"/>
          <w:color w:val="008000"/>
          <w:sz w:val="19"/>
          <w:szCs w:val="19"/>
        </w:rPr>
        <w:t>// Поле для связи с другим узлом</w:t>
      </w:r>
    </w:p>
    <w:p w14:paraId="4B2C75BE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ADCB1A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54617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6EA930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D5F32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9C13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9C2F4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53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evenk; </w:t>
      </w:r>
      <w:r w:rsidRPr="00FF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Рабочий</w:t>
      </w:r>
      <w:r w:rsidRPr="00FF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14:paraId="7358D08C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evenl, * evenr; </w:t>
      </w:r>
      <w:r>
        <w:rPr>
          <w:rFonts w:ascii="Consolas" w:hAnsi="Consolas" w:cs="Consolas"/>
          <w:color w:val="008000"/>
          <w:sz w:val="19"/>
          <w:szCs w:val="19"/>
        </w:rPr>
        <w:t>// Левый и правый указатели</w:t>
      </w:r>
    </w:p>
    <w:p w14:paraId="314576C2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oddk; </w:t>
      </w:r>
      <w:r>
        <w:rPr>
          <w:rFonts w:ascii="Consolas" w:hAnsi="Consolas" w:cs="Consolas"/>
          <w:color w:val="008000"/>
          <w:sz w:val="19"/>
          <w:szCs w:val="19"/>
        </w:rPr>
        <w:t>// Рабочий указатель</w:t>
      </w:r>
    </w:p>
    <w:p w14:paraId="50E9B988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oddl, * oddr; </w:t>
      </w:r>
      <w:r>
        <w:rPr>
          <w:rFonts w:ascii="Consolas" w:hAnsi="Consolas" w:cs="Consolas"/>
          <w:color w:val="008000"/>
          <w:sz w:val="19"/>
          <w:szCs w:val="19"/>
        </w:rPr>
        <w:t>// Левый и правый указатели</w:t>
      </w:r>
    </w:p>
    <w:p w14:paraId="317F7411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w; </w:t>
      </w:r>
      <w:r w:rsidRPr="009C13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Буферная</w:t>
      </w:r>
      <w:r w:rsidRPr="009C13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</w:p>
    <w:p w14:paraId="01948BF8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even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odd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CA49C3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30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элементов вы хотите ввести?_"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C9F2B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30F33E6A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Создание пеpвого узла</w:t>
      </w:r>
    </w:p>
    <w:p w14:paraId="7EAE43D8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четное число:"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D9F6A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530D">
        <w:rPr>
          <w:rFonts w:ascii="Consolas" w:hAnsi="Consolas" w:cs="Consolas"/>
          <w:color w:val="008080"/>
          <w:sz w:val="19"/>
          <w:szCs w:val="19"/>
        </w:rPr>
        <w:t>&gt;&gt;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FF530D">
        <w:rPr>
          <w:rFonts w:ascii="Consolas" w:hAnsi="Consolas" w:cs="Consolas"/>
          <w:color w:val="000000"/>
          <w:sz w:val="19"/>
          <w:szCs w:val="19"/>
        </w:rPr>
        <w:t>;</w:t>
      </w:r>
    </w:p>
    <w:p w14:paraId="4E899FB7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evenk =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11337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evenk-&gt;link = </w:t>
      </w:r>
      <w:r w:rsidRPr="009C13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ACF63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evenk-&gt;value = w;</w:t>
      </w:r>
    </w:p>
    <w:p w14:paraId="6BC301D2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>evenl = evenr = evenk;</w:t>
      </w:r>
    </w:p>
    <w:p w14:paraId="3329D4F8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нечетное число:"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BF559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530D">
        <w:rPr>
          <w:rFonts w:ascii="Consolas" w:hAnsi="Consolas" w:cs="Consolas"/>
          <w:color w:val="008080"/>
          <w:sz w:val="19"/>
          <w:szCs w:val="19"/>
        </w:rPr>
        <w:t>&gt;&gt;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FF530D">
        <w:rPr>
          <w:rFonts w:ascii="Consolas" w:hAnsi="Consolas" w:cs="Consolas"/>
          <w:color w:val="000000"/>
          <w:sz w:val="19"/>
          <w:szCs w:val="19"/>
        </w:rPr>
        <w:t>;</w:t>
      </w:r>
    </w:p>
    <w:p w14:paraId="1F604D92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oddk =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CA5A4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oddk-&gt;link = </w:t>
      </w:r>
      <w:r w:rsidRPr="009C13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B68FB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oddk-&gt;value = w;</w:t>
      </w:r>
    </w:p>
    <w:p w14:paraId="12B74E50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>oddl = oddr = oddk;</w:t>
      </w:r>
    </w:p>
    <w:p w14:paraId="1D440079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остальных узлов очереди</w:t>
      </w:r>
    </w:p>
    <w:p w14:paraId="54D2D847" w14:textId="77777777" w:rsidR="009C136F" w:rsidRPr="00FF530D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= 2;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FF530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530D">
        <w:rPr>
          <w:rFonts w:ascii="Consolas" w:hAnsi="Consolas" w:cs="Consolas"/>
          <w:color w:val="000000"/>
          <w:sz w:val="19"/>
          <w:szCs w:val="19"/>
        </w:rPr>
        <w:t>++)</w:t>
      </w:r>
    </w:p>
    <w:p w14:paraId="37C01015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30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5CBDF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B0679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7D942F56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% 2 == 0) {</w:t>
      </w:r>
    </w:p>
    <w:p w14:paraId="38E8FF36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evenk =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395F4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evenk-&gt;link = </w:t>
      </w:r>
      <w:r w:rsidRPr="009C13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C9B98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evenk-&gt;value = w;</w:t>
      </w:r>
    </w:p>
    <w:p w14:paraId="6D19C38C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evenr-&gt;link = evenk;</w:t>
      </w:r>
    </w:p>
    <w:p w14:paraId="106FCDF2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evenr = evenk;</w:t>
      </w:r>
    </w:p>
    <w:p w14:paraId="2C3C7FAD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AE39F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FB0115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oddk =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576EB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oddk-&gt;link = </w:t>
      </w:r>
      <w:r w:rsidRPr="009C13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FEB9C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oddk-&gt;value = w;</w:t>
      </w:r>
    </w:p>
    <w:p w14:paraId="2D4EC280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oddr-&gt;link = oddk;</w:t>
      </w:r>
    </w:p>
    <w:p w14:paraId="418861AC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oddr = oddk;</w:t>
      </w:r>
    </w:p>
    <w:p w14:paraId="2817CDAA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9C5DB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6826E5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содержимого очереди</w:t>
      </w:r>
    </w:p>
    <w:p w14:paraId="61A8EBD7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evenk = evenl;</w:t>
      </w:r>
    </w:p>
    <w:p w14:paraId="286C9057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Четная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EA2F65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(evenk != </w:t>
      </w:r>
      <w:r w:rsidRPr="009C13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293512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E5C54A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cout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evenk-&gt;value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E61E0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evenk = evenk-&gt;link;</w:t>
      </w:r>
    </w:p>
    <w:p w14:paraId="228DBED8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DF3099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evenk = evenl; </w:t>
      </w:r>
    </w:p>
    <w:p w14:paraId="3758260A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B819E9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oddk = oddl;</w:t>
      </w:r>
    </w:p>
    <w:p w14:paraId="70C6D609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Нечетная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0E01AC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3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(oddk != </w:t>
      </w:r>
      <w:r w:rsidRPr="009C13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2D444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75F1B1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oddk-&gt;value </w:t>
      </w:r>
      <w:r w:rsidRPr="009C1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3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60DF6" w14:textId="77777777" w:rsidR="009C136F" w:rsidRP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oddk = oddk-&gt;link;</w:t>
      </w:r>
    </w:p>
    <w:p w14:paraId="1912571C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1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47E3F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oddk = oddl;</w:t>
      </w:r>
    </w:p>
    <w:p w14:paraId="148C361E" w14:textId="77777777" w:rsidR="009C136F" w:rsidRDefault="009C136F" w:rsidP="009C13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25991C" w14:textId="6204E0DB" w:rsidR="00B927E0" w:rsidRPr="00DA5C79" w:rsidRDefault="009C136F" w:rsidP="009C136F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606E5" w14:textId="77777777" w:rsidR="00B927E0" w:rsidRDefault="00B927E0" w:rsidP="00680443">
      <w:pPr>
        <w:ind w:firstLine="0"/>
        <w:rPr>
          <w:lang w:eastAsia="zh-CN" w:bidi="hi-IN"/>
        </w:rPr>
      </w:pPr>
    </w:p>
    <w:p w14:paraId="65E9464C" w14:textId="15BA1630" w:rsidR="00680443" w:rsidRDefault="00EE4174" w:rsidP="00D56C5A">
      <w:pPr>
        <w:pStyle w:val="1"/>
        <w:rPr>
          <w:lang w:val="ru-RU"/>
        </w:rPr>
      </w:pPr>
      <w:r>
        <w:rPr>
          <w:lang w:val="ru-RU"/>
        </w:rPr>
        <w:t>Теоретические оценки сложности</w:t>
      </w:r>
    </w:p>
    <w:p w14:paraId="1EF1E8FC" w14:textId="4183D234" w:rsidR="00EE4174" w:rsidRDefault="00EE4174" w:rsidP="00EE4174">
      <w:pPr>
        <w:rPr>
          <w:lang w:eastAsia="zh-CN" w:bidi="hi-IN"/>
        </w:rPr>
      </w:pPr>
    </w:p>
    <w:p w14:paraId="7923F9BE" w14:textId="6ADDBEE4" w:rsidR="00EE4174" w:rsidRPr="00B36F73" w:rsidRDefault="00EE4174" w:rsidP="00EE4174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Теоретическая сложность </w:t>
      </w:r>
      <w:r w:rsidR="00F85B28">
        <w:rPr>
          <w:lang w:eastAsia="zh-CN" w:bidi="hi-IN"/>
        </w:rPr>
        <w:t>программы со стеком составляет</w:t>
      </w:r>
      <w:r>
        <w:rPr>
          <w:lang w:eastAsia="zh-CN" w:bidi="hi-IN"/>
        </w:rPr>
        <w:t xml:space="preserve"> </w:t>
      </w:r>
      <m:oMath>
        <m:r>
          <w:rPr>
            <w:rFonts w:ascii="Cambria Math" w:hAnsi="Cambria Math"/>
            <w:lang w:eastAsia="zh-CN" w:bidi="hi-IN"/>
          </w:rPr>
          <m:t>О(</m:t>
        </m:r>
        <m:r>
          <w:rPr>
            <w:rFonts w:ascii="Cambria Math" w:hAnsi="Cambria Math"/>
            <w:lang w:eastAsia="zh-CN" w:bidi="hi-IN"/>
          </w:rPr>
          <m:t>2</m:t>
        </m:r>
        <m:r>
          <w:rPr>
            <w:rFonts w:ascii="Cambria Math" w:hAnsi="Cambria Math"/>
            <w:lang w:val="en-US" w:eastAsia="zh-CN" w:bidi="hi-IN"/>
          </w:rPr>
          <m:t>n</m:t>
        </m:r>
        <m:r>
          <w:rPr>
            <w:rFonts w:ascii="Cambria Math" w:hAnsi="Cambria Math"/>
            <w:lang w:eastAsia="zh-CN" w:bidi="hi-IN"/>
          </w:rPr>
          <m:t>+</m:t>
        </m:r>
        <m:r>
          <w:rPr>
            <w:rFonts w:ascii="Cambria Math" w:hAnsi="Cambria Math"/>
            <w:lang w:eastAsia="zh-CN" w:bidi="hi-IN"/>
          </w:rPr>
          <m:t>4</m:t>
        </m:r>
        <m:r>
          <w:rPr>
            <w:rFonts w:ascii="Cambria Math" w:hAnsi="Cambria Math"/>
            <w:lang w:eastAsia="zh-CN" w:bidi="hi-IN"/>
          </w:rPr>
          <m:t>)</m:t>
        </m:r>
      </m:oMath>
      <w:r w:rsidRPr="00EE4174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 xml:space="preserve">так как </w:t>
      </w:r>
      <w:r w:rsidR="00B36F73">
        <w:rPr>
          <w:rFonts w:eastAsiaTheme="minorEastAsia"/>
          <w:lang w:eastAsia="zh-CN" w:bidi="hi-IN"/>
        </w:rPr>
        <w:t xml:space="preserve">программа </w:t>
      </w:r>
      <w:r w:rsidR="00673933">
        <w:rPr>
          <w:rFonts w:eastAsiaTheme="minorEastAsia"/>
          <w:lang w:eastAsia="zh-CN" w:bidi="hi-IN"/>
        </w:rPr>
        <w:t>разделяет поступающий поток чисел сразу на два стека – четный и нечетный</w:t>
      </w:r>
      <w:r w:rsidR="00063702">
        <w:rPr>
          <w:rFonts w:eastAsiaTheme="minorEastAsia"/>
          <w:lang w:eastAsia="zh-CN" w:bidi="hi-IN"/>
        </w:rPr>
        <w:t xml:space="preserve">. </w:t>
      </w:r>
    </w:p>
    <w:p w14:paraId="449EA92A" w14:textId="562D28B1" w:rsidR="00673933" w:rsidRPr="00B36F73" w:rsidRDefault="00673933" w:rsidP="00673933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Теоретическая сложность программы со </w:t>
      </w:r>
      <w:r>
        <w:rPr>
          <w:lang w:eastAsia="zh-CN" w:bidi="hi-IN"/>
        </w:rPr>
        <w:t>очередью</w:t>
      </w:r>
      <w:r>
        <w:rPr>
          <w:lang w:eastAsia="zh-CN" w:bidi="hi-IN"/>
        </w:rPr>
        <w:t xml:space="preserve"> составляет </w:t>
      </w:r>
      <m:oMath>
        <m:r>
          <w:rPr>
            <w:rFonts w:ascii="Cambria Math" w:hAnsi="Cambria Math"/>
            <w:lang w:eastAsia="zh-CN" w:bidi="hi-IN"/>
          </w:rPr>
          <m:t>О(2</m:t>
        </m:r>
        <m:r>
          <w:rPr>
            <w:rFonts w:ascii="Cambria Math" w:hAnsi="Cambria Math"/>
            <w:lang w:val="en-US" w:eastAsia="zh-CN" w:bidi="hi-IN"/>
          </w:rPr>
          <m:t>n</m:t>
        </m:r>
        <m:r>
          <w:rPr>
            <w:rFonts w:ascii="Cambria Math" w:hAnsi="Cambria Math"/>
            <w:lang w:eastAsia="zh-CN" w:bidi="hi-IN"/>
          </w:rPr>
          <m:t>+</m:t>
        </m:r>
        <m:r>
          <w:rPr>
            <w:rFonts w:ascii="Cambria Math" w:hAnsi="Cambria Math"/>
            <w:lang w:eastAsia="zh-CN" w:bidi="hi-IN"/>
          </w:rPr>
          <m:t>5</m:t>
        </m:r>
        <m:r>
          <w:rPr>
            <w:rFonts w:ascii="Cambria Math" w:hAnsi="Cambria Math"/>
            <w:lang w:eastAsia="zh-CN" w:bidi="hi-IN"/>
          </w:rPr>
          <m:t>)</m:t>
        </m:r>
      </m:oMath>
      <w:r w:rsidRPr="00EE4174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 xml:space="preserve">так как программа разделяет поступающий поток чисел сразу на </w:t>
      </w:r>
      <w:r>
        <w:rPr>
          <w:rFonts w:eastAsiaTheme="minorEastAsia"/>
          <w:lang w:eastAsia="zh-CN" w:bidi="hi-IN"/>
        </w:rPr>
        <w:t>две очереди</w:t>
      </w:r>
      <w:r>
        <w:rPr>
          <w:rFonts w:eastAsiaTheme="minorEastAsia"/>
          <w:lang w:eastAsia="zh-CN" w:bidi="hi-IN"/>
        </w:rPr>
        <w:t xml:space="preserve"> – четн</w:t>
      </w:r>
      <w:r>
        <w:rPr>
          <w:rFonts w:eastAsiaTheme="minorEastAsia"/>
          <w:lang w:eastAsia="zh-CN" w:bidi="hi-IN"/>
        </w:rPr>
        <w:t>ая</w:t>
      </w:r>
      <w:r>
        <w:rPr>
          <w:rFonts w:eastAsiaTheme="minorEastAsia"/>
          <w:lang w:eastAsia="zh-CN" w:bidi="hi-IN"/>
        </w:rPr>
        <w:t xml:space="preserve"> и нечетн</w:t>
      </w:r>
      <w:r>
        <w:rPr>
          <w:rFonts w:eastAsiaTheme="minorEastAsia"/>
          <w:lang w:eastAsia="zh-CN" w:bidi="hi-IN"/>
        </w:rPr>
        <w:t>ая</w:t>
      </w:r>
      <w:r>
        <w:rPr>
          <w:rFonts w:eastAsiaTheme="minorEastAsia"/>
          <w:lang w:eastAsia="zh-CN" w:bidi="hi-IN"/>
        </w:rPr>
        <w:t xml:space="preserve">. </w:t>
      </w:r>
    </w:p>
    <w:p w14:paraId="47E09900" w14:textId="77777777" w:rsidR="00D56C5A" w:rsidRPr="00990550" w:rsidRDefault="00D56C5A" w:rsidP="00990550">
      <w:pPr>
        <w:rPr>
          <w:lang w:eastAsia="zh-CN" w:bidi="hi-IN"/>
        </w:rPr>
      </w:pPr>
    </w:p>
    <w:p w14:paraId="0E0E76C9" w14:textId="24ED76DF" w:rsidR="00990550" w:rsidRDefault="00990550" w:rsidP="00990550">
      <w:pPr>
        <w:pStyle w:val="1"/>
        <w:rPr>
          <w:lang w:val="ru-RU"/>
        </w:rPr>
      </w:pPr>
      <w:bookmarkStart w:id="2" w:name="_Toc81912684"/>
      <w:r>
        <w:rPr>
          <w:lang w:val="ru-RU"/>
        </w:rPr>
        <w:t>Результаты</w:t>
      </w:r>
      <w:bookmarkEnd w:id="2"/>
    </w:p>
    <w:p w14:paraId="44F619C9" w14:textId="48A8B125" w:rsidR="00990550" w:rsidRDefault="00990550" w:rsidP="00990550">
      <w:pPr>
        <w:rPr>
          <w:lang w:eastAsia="zh-CN" w:bidi="hi-IN"/>
        </w:rPr>
      </w:pPr>
    </w:p>
    <w:p w14:paraId="0AA0BCD9" w14:textId="1639D5F3" w:rsidR="00990550" w:rsidRDefault="00990550" w:rsidP="00990550">
      <w:pPr>
        <w:rPr>
          <w:lang w:eastAsia="zh-CN" w:bidi="hi-IN"/>
        </w:rPr>
      </w:pPr>
      <w:r>
        <w:rPr>
          <w:lang w:eastAsia="zh-CN" w:bidi="hi-IN"/>
        </w:rPr>
        <w:t>Результаты выполнения алгоритма приведены в таблице 1</w:t>
      </w:r>
    </w:p>
    <w:p w14:paraId="43D192FC" w14:textId="5A00A0DE" w:rsidR="00990550" w:rsidRDefault="00990550" w:rsidP="00990550">
      <w:pPr>
        <w:rPr>
          <w:lang w:eastAsia="zh-CN" w:bidi="hi-IN"/>
        </w:rPr>
      </w:pPr>
    </w:p>
    <w:p w14:paraId="7DE2AA4E" w14:textId="3917CFD7" w:rsidR="00990550" w:rsidRPr="00990550" w:rsidRDefault="00990550" w:rsidP="00990550">
      <w:pPr>
        <w:rPr>
          <w:lang w:eastAsia="zh-CN" w:bidi="hi-IN"/>
        </w:rPr>
      </w:pPr>
      <w:bookmarkStart w:id="3" w:name="_Hlk88019030"/>
      <w:r>
        <w:rPr>
          <w:lang w:eastAsia="zh-CN" w:bidi="hi-IN"/>
        </w:rPr>
        <w:t xml:space="preserve">Таблица 1 </w:t>
      </w:r>
    </w:p>
    <w:tbl>
      <w:tblPr>
        <w:tblStyle w:val="af2"/>
        <w:tblW w:w="0" w:type="auto"/>
        <w:tblInd w:w="828" w:type="dxa"/>
        <w:tblLook w:val="04A0" w:firstRow="1" w:lastRow="0" w:firstColumn="1" w:lastColumn="0" w:noHBand="0" w:noVBand="1"/>
      </w:tblPr>
      <w:tblGrid>
        <w:gridCol w:w="2610"/>
        <w:gridCol w:w="2790"/>
        <w:gridCol w:w="3408"/>
      </w:tblGrid>
      <w:tr w:rsidR="00990550" w14:paraId="2CB77A31" w14:textId="77777777" w:rsidTr="00990550">
        <w:tc>
          <w:tcPr>
            <w:tcW w:w="2610" w:type="dxa"/>
          </w:tcPr>
          <w:p w14:paraId="7ACD02F4" w14:textId="507B0D2F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Количество элементов</w:t>
            </w:r>
          </w:p>
        </w:tc>
        <w:tc>
          <w:tcPr>
            <w:tcW w:w="2790" w:type="dxa"/>
          </w:tcPr>
          <w:p w14:paraId="25F734E4" w14:textId="3FDF7A53" w:rsidR="00990550" w:rsidRPr="00990550" w:rsidRDefault="00FA405A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Очередь</w:t>
            </w:r>
            <w:r w:rsidR="009E41FD">
              <w:rPr>
                <w:lang w:eastAsia="zh-CN" w:bidi="hi-IN"/>
              </w:rPr>
              <w:t>, время в мс</w:t>
            </w:r>
            <w:r w:rsidR="00680443">
              <w:rPr>
                <w:lang w:eastAsia="zh-CN" w:bidi="hi-IN"/>
              </w:rPr>
              <w:t>.</w:t>
            </w:r>
          </w:p>
        </w:tc>
        <w:tc>
          <w:tcPr>
            <w:tcW w:w="3408" w:type="dxa"/>
          </w:tcPr>
          <w:p w14:paraId="17B4D830" w14:textId="6391E72F" w:rsidR="00990550" w:rsidRPr="00680443" w:rsidRDefault="00FA405A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Стек</w:t>
            </w:r>
            <w:r w:rsidR="00680443">
              <w:rPr>
                <w:lang w:eastAsia="zh-CN" w:bidi="hi-IN"/>
              </w:rPr>
              <w:t>, время</w:t>
            </w:r>
            <w:r w:rsidR="00680443" w:rsidRPr="00680443">
              <w:rPr>
                <w:lang w:eastAsia="zh-CN" w:bidi="hi-IN"/>
              </w:rPr>
              <w:t xml:space="preserve"> </w:t>
            </w:r>
            <w:r w:rsidR="00680443">
              <w:rPr>
                <w:lang w:eastAsia="zh-CN" w:bidi="hi-IN"/>
              </w:rPr>
              <w:t>в мс.</w:t>
            </w:r>
          </w:p>
        </w:tc>
      </w:tr>
      <w:tr w:rsidR="00990550" w14:paraId="569B6D5A" w14:textId="77777777" w:rsidTr="00990550">
        <w:tc>
          <w:tcPr>
            <w:tcW w:w="2610" w:type="dxa"/>
          </w:tcPr>
          <w:p w14:paraId="15D77256" w14:textId="7A24C6EB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</w:p>
        </w:tc>
        <w:tc>
          <w:tcPr>
            <w:tcW w:w="2790" w:type="dxa"/>
          </w:tcPr>
          <w:p w14:paraId="0549FA21" w14:textId="5DA7691D" w:rsidR="00990550" w:rsidRPr="00680443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0.00</w:t>
            </w:r>
            <w:r w:rsidR="00673933">
              <w:rPr>
                <w:lang w:eastAsia="zh-CN" w:bidi="hi-IN"/>
              </w:rPr>
              <w:t>24</w:t>
            </w:r>
          </w:p>
        </w:tc>
        <w:tc>
          <w:tcPr>
            <w:tcW w:w="3408" w:type="dxa"/>
          </w:tcPr>
          <w:p w14:paraId="020D6FE6" w14:textId="79FB5EA9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0.00</w:t>
            </w:r>
            <w:r w:rsidR="00673933">
              <w:rPr>
                <w:lang w:eastAsia="zh-CN" w:bidi="hi-IN"/>
              </w:rPr>
              <w:t>25</w:t>
            </w:r>
          </w:p>
        </w:tc>
      </w:tr>
      <w:tr w:rsidR="00990550" w14:paraId="4D1BC037" w14:textId="77777777" w:rsidTr="00990550">
        <w:tc>
          <w:tcPr>
            <w:tcW w:w="2610" w:type="dxa"/>
          </w:tcPr>
          <w:p w14:paraId="23BEFB73" w14:textId="3C2848CF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</w:t>
            </w:r>
          </w:p>
        </w:tc>
        <w:tc>
          <w:tcPr>
            <w:tcW w:w="2790" w:type="dxa"/>
          </w:tcPr>
          <w:p w14:paraId="70C137E0" w14:textId="748F0473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</w:t>
            </w:r>
            <w:r w:rsidR="00673933">
              <w:rPr>
                <w:lang w:eastAsia="zh-CN" w:bidi="hi-IN"/>
              </w:rPr>
              <w:t>0204</w:t>
            </w:r>
          </w:p>
        </w:tc>
        <w:tc>
          <w:tcPr>
            <w:tcW w:w="3408" w:type="dxa"/>
          </w:tcPr>
          <w:p w14:paraId="3F89890E" w14:textId="3236AE82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0.0</w:t>
            </w:r>
            <w:r w:rsidR="00673933">
              <w:rPr>
                <w:lang w:eastAsia="zh-CN" w:bidi="hi-IN"/>
              </w:rPr>
              <w:t>205</w:t>
            </w:r>
          </w:p>
        </w:tc>
      </w:tr>
      <w:tr w:rsidR="00990550" w14:paraId="38B9A229" w14:textId="77777777" w:rsidTr="00990550">
        <w:tc>
          <w:tcPr>
            <w:tcW w:w="2610" w:type="dxa"/>
          </w:tcPr>
          <w:p w14:paraId="3CA9E0F6" w14:textId="6ABC8CD5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1000</w:t>
            </w:r>
          </w:p>
        </w:tc>
        <w:tc>
          <w:tcPr>
            <w:tcW w:w="2790" w:type="dxa"/>
          </w:tcPr>
          <w:p w14:paraId="5C28152F" w14:textId="47A3225B" w:rsidR="00990550" w:rsidRDefault="0067393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</w:t>
            </w:r>
            <w:r w:rsidR="00680443">
              <w:rPr>
                <w:lang w:eastAsia="zh-CN" w:bidi="hi-IN"/>
              </w:rPr>
              <w:t>.</w:t>
            </w:r>
            <w:r>
              <w:rPr>
                <w:lang w:eastAsia="zh-CN" w:bidi="hi-IN"/>
              </w:rPr>
              <w:t>2004</w:t>
            </w:r>
          </w:p>
        </w:tc>
        <w:tc>
          <w:tcPr>
            <w:tcW w:w="3408" w:type="dxa"/>
          </w:tcPr>
          <w:p w14:paraId="08C1816C" w14:textId="36D3C79F" w:rsidR="00990550" w:rsidRDefault="0067393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</w:t>
            </w:r>
            <w:r w:rsidR="00680443">
              <w:rPr>
                <w:lang w:eastAsia="zh-CN" w:bidi="hi-IN"/>
              </w:rPr>
              <w:t>.</w:t>
            </w:r>
            <w:r>
              <w:rPr>
                <w:lang w:eastAsia="zh-CN" w:bidi="hi-IN"/>
              </w:rPr>
              <w:t>2005</w:t>
            </w:r>
          </w:p>
        </w:tc>
      </w:tr>
      <w:bookmarkEnd w:id="3"/>
    </w:tbl>
    <w:p w14:paraId="65283DE3" w14:textId="175DA07D" w:rsidR="00990550" w:rsidRPr="00581179" w:rsidRDefault="00990550" w:rsidP="00990550">
      <w:pPr>
        <w:rPr>
          <w:lang w:val="en-US" w:eastAsia="zh-CN" w:bidi="hi-IN"/>
        </w:rPr>
      </w:pPr>
    </w:p>
    <w:sectPr w:rsidR="00990550" w:rsidRPr="00581179" w:rsidSect="00170194">
      <w:footerReference w:type="default" r:id="rId8"/>
      <w:pgSz w:w="11906" w:h="16838"/>
      <w:pgMar w:top="851" w:right="567" w:bottom="1134" w:left="1701" w:header="113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B89E" w14:textId="77777777" w:rsidR="00B823FD" w:rsidRDefault="00B823FD" w:rsidP="00120432">
      <w:r>
        <w:separator/>
      </w:r>
    </w:p>
  </w:endnote>
  <w:endnote w:type="continuationSeparator" w:id="0">
    <w:p w14:paraId="7AEDBF7C" w14:textId="77777777" w:rsidR="00B823FD" w:rsidRDefault="00B823FD" w:rsidP="0012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6923"/>
      <w:docPartObj>
        <w:docPartGallery w:val="Page Numbers (Bottom of Page)"/>
        <w:docPartUnique/>
      </w:docPartObj>
    </w:sdtPr>
    <w:sdtEndPr/>
    <w:sdtContent>
      <w:p w14:paraId="28EC102C" w14:textId="282BE6E0" w:rsidR="002E4062" w:rsidRDefault="002E406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CACC6" w14:textId="77777777" w:rsidR="00D570F8" w:rsidRDefault="00D570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3439" w14:textId="77777777" w:rsidR="00B823FD" w:rsidRDefault="00B823FD" w:rsidP="00120432">
      <w:r>
        <w:separator/>
      </w:r>
    </w:p>
  </w:footnote>
  <w:footnote w:type="continuationSeparator" w:id="0">
    <w:p w14:paraId="6853D475" w14:textId="77777777" w:rsidR="00B823FD" w:rsidRDefault="00B823FD" w:rsidP="0012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C6"/>
    <w:multiLevelType w:val="hybridMultilevel"/>
    <w:tmpl w:val="30C0B3DE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2067F9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E7766"/>
    <w:multiLevelType w:val="multilevel"/>
    <w:tmpl w:val="8F6A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2217"/>
    <w:multiLevelType w:val="multilevel"/>
    <w:tmpl w:val="EBE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37BFC"/>
    <w:multiLevelType w:val="hybridMultilevel"/>
    <w:tmpl w:val="889AE254"/>
    <w:lvl w:ilvl="0" w:tplc="9D0410D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AB4528B"/>
    <w:multiLevelType w:val="hybridMultilevel"/>
    <w:tmpl w:val="E466A026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C2A5494"/>
    <w:multiLevelType w:val="hybridMultilevel"/>
    <w:tmpl w:val="6004D9CA"/>
    <w:lvl w:ilvl="0" w:tplc="421ED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E00BA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81ABF"/>
    <w:multiLevelType w:val="hybridMultilevel"/>
    <w:tmpl w:val="A1EED83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73C084C"/>
    <w:multiLevelType w:val="multilevel"/>
    <w:tmpl w:val="E362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CC970D2"/>
    <w:multiLevelType w:val="multilevel"/>
    <w:tmpl w:val="EB26D9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E6E08D7"/>
    <w:multiLevelType w:val="multilevel"/>
    <w:tmpl w:val="B282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A30CE"/>
    <w:multiLevelType w:val="multilevel"/>
    <w:tmpl w:val="0B6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18D7"/>
    <w:multiLevelType w:val="hybridMultilevel"/>
    <w:tmpl w:val="38DA791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0771F0A"/>
    <w:multiLevelType w:val="hybridMultilevel"/>
    <w:tmpl w:val="D00E2900"/>
    <w:lvl w:ilvl="0" w:tplc="04E876F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F04CB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1224D"/>
    <w:multiLevelType w:val="hybridMultilevel"/>
    <w:tmpl w:val="30F0DF7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DB1866"/>
    <w:multiLevelType w:val="hybridMultilevel"/>
    <w:tmpl w:val="74902A8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D20A0"/>
    <w:multiLevelType w:val="multilevel"/>
    <w:tmpl w:val="2B9671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19" w15:restartNumberingAfterBreak="0">
    <w:nsid w:val="274671ED"/>
    <w:multiLevelType w:val="hybridMultilevel"/>
    <w:tmpl w:val="79CC072A"/>
    <w:lvl w:ilvl="0" w:tplc="06D8CEE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CC22F2"/>
    <w:multiLevelType w:val="hybridMultilevel"/>
    <w:tmpl w:val="A80E92E2"/>
    <w:lvl w:ilvl="0" w:tplc="9D0410D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667302"/>
    <w:multiLevelType w:val="multilevel"/>
    <w:tmpl w:val="3BE64EBE"/>
    <w:lvl w:ilvl="0">
      <w:start w:val="1"/>
      <w:numFmt w:val="decimal"/>
      <w:pStyle w:val="1"/>
      <w:lvlText w:val="%1"/>
      <w:lvlJc w:val="left"/>
      <w:pPr>
        <w:ind w:left="369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1191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5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5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9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3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5" w:hanging="340"/>
      </w:pPr>
      <w:rPr>
        <w:rFonts w:hint="default"/>
      </w:rPr>
    </w:lvl>
  </w:abstractNum>
  <w:abstractNum w:abstractNumId="22" w15:restartNumberingAfterBreak="0">
    <w:nsid w:val="34E03D2F"/>
    <w:multiLevelType w:val="hybridMultilevel"/>
    <w:tmpl w:val="98E4CA94"/>
    <w:lvl w:ilvl="0" w:tplc="8D20B162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5854CF"/>
    <w:multiLevelType w:val="hybridMultilevel"/>
    <w:tmpl w:val="C592EC42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8F6A3D"/>
    <w:multiLevelType w:val="multilevel"/>
    <w:tmpl w:val="0C0478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25" w15:restartNumberingAfterBreak="0">
    <w:nsid w:val="446B10AD"/>
    <w:multiLevelType w:val="multilevel"/>
    <w:tmpl w:val="CAA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863BB"/>
    <w:multiLevelType w:val="hybridMultilevel"/>
    <w:tmpl w:val="8410CA5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8A222F1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AF55D3"/>
    <w:multiLevelType w:val="hybridMultilevel"/>
    <w:tmpl w:val="796A553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67DB4"/>
    <w:multiLevelType w:val="hybridMultilevel"/>
    <w:tmpl w:val="2424D90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23C048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26DA7"/>
    <w:multiLevelType w:val="multilevel"/>
    <w:tmpl w:val="D18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F1BE8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7609B2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B32D2"/>
    <w:multiLevelType w:val="hybridMultilevel"/>
    <w:tmpl w:val="9F4488DC"/>
    <w:lvl w:ilvl="0" w:tplc="9D0410DE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5" w15:restartNumberingAfterBreak="0">
    <w:nsid w:val="6677380B"/>
    <w:multiLevelType w:val="hybridMultilevel"/>
    <w:tmpl w:val="8FC8885C"/>
    <w:lvl w:ilvl="0" w:tplc="9D0410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8915641"/>
    <w:multiLevelType w:val="multilevel"/>
    <w:tmpl w:val="6FE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C36D1"/>
    <w:multiLevelType w:val="hybridMultilevel"/>
    <w:tmpl w:val="5C489572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6E935301"/>
    <w:multiLevelType w:val="hybridMultilevel"/>
    <w:tmpl w:val="9D2C3254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6EB55370"/>
    <w:multiLevelType w:val="hybridMultilevel"/>
    <w:tmpl w:val="8AE60334"/>
    <w:lvl w:ilvl="0" w:tplc="58587C2A">
      <w:start w:val="1"/>
      <w:numFmt w:val="decimal"/>
      <w:pStyle w:val="a0"/>
      <w:lvlText w:val="%1"/>
      <w:lvlJc w:val="left"/>
      <w:pPr>
        <w:ind w:left="1713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19D739C"/>
    <w:multiLevelType w:val="hybridMultilevel"/>
    <w:tmpl w:val="E68070D0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4B47A7D"/>
    <w:multiLevelType w:val="multilevel"/>
    <w:tmpl w:val="9D068C7E"/>
    <w:lvl w:ilvl="0">
      <w:start w:val="1"/>
      <w:numFmt w:val="lowerLetter"/>
      <w:lvlText w:val="%1."/>
      <w:lvlJc w:val="center"/>
      <w:pPr>
        <w:ind w:left="1353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5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rFonts w:hint="default"/>
      </w:rPr>
    </w:lvl>
  </w:abstractNum>
  <w:abstractNum w:abstractNumId="42" w15:restartNumberingAfterBreak="0">
    <w:nsid w:val="755B7452"/>
    <w:multiLevelType w:val="multilevel"/>
    <w:tmpl w:val="9FD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C3D42"/>
    <w:multiLevelType w:val="multilevel"/>
    <w:tmpl w:val="A768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D0066"/>
    <w:multiLevelType w:val="hybridMultilevel"/>
    <w:tmpl w:val="4E8CCB5C"/>
    <w:lvl w:ilvl="0" w:tplc="D6ECB2FE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701F"/>
    <w:multiLevelType w:val="hybridMultilevel"/>
    <w:tmpl w:val="0648309A"/>
    <w:lvl w:ilvl="0" w:tplc="53B24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44"/>
  </w:num>
  <w:num w:numId="3">
    <w:abstractNumId w:val="21"/>
  </w:num>
  <w:num w:numId="4">
    <w:abstractNumId w:val="13"/>
  </w:num>
  <w:num w:numId="5">
    <w:abstractNumId w:val="27"/>
  </w:num>
  <w:num w:numId="6">
    <w:abstractNumId w:val="7"/>
  </w:num>
  <w:num w:numId="7">
    <w:abstractNumId w:val="30"/>
  </w:num>
  <w:num w:numId="8">
    <w:abstractNumId w:val="33"/>
  </w:num>
  <w:num w:numId="9">
    <w:abstractNumId w:val="4"/>
  </w:num>
  <w:num w:numId="10">
    <w:abstractNumId w:val="35"/>
  </w:num>
  <w:num w:numId="11">
    <w:abstractNumId w:val="37"/>
  </w:num>
  <w:num w:numId="12">
    <w:abstractNumId w:val="26"/>
  </w:num>
  <w:num w:numId="13">
    <w:abstractNumId w:val="40"/>
  </w:num>
  <w:num w:numId="14">
    <w:abstractNumId w:val="34"/>
  </w:num>
  <w:num w:numId="15">
    <w:abstractNumId w:val="0"/>
  </w:num>
  <w:num w:numId="16">
    <w:abstractNumId w:val="8"/>
  </w:num>
  <w:num w:numId="17">
    <w:abstractNumId w:val="38"/>
  </w:num>
  <w:num w:numId="18">
    <w:abstractNumId w:val="29"/>
  </w:num>
  <w:num w:numId="19">
    <w:abstractNumId w:val="17"/>
  </w:num>
  <w:num w:numId="20">
    <w:abstractNumId w:val="14"/>
  </w:num>
  <w:num w:numId="21">
    <w:abstractNumId w:val="6"/>
  </w:num>
  <w:num w:numId="22">
    <w:abstractNumId w:val="1"/>
  </w:num>
  <w:num w:numId="23">
    <w:abstractNumId w:val="32"/>
  </w:num>
  <w:num w:numId="24">
    <w:abstractNumId w:val="16"/>
  </w:num>
  <w:num w:numId="25">
    <w:abstractNumId w:val="28"/>
  </w:num>
  <w:num w:numId="26">
    <w:abstractNumId w:val="39"/>
  </w:num>
  <w:num w:numId="27">
    <w:abstractNumId w:val="9"/>
  </w:num>
  <w:num w:numId="28">
    <w:abstractNumId w:val="4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3"/>
  </w:num>
  <w:num w:numId="32">
    <w:abstractNumId w:val="2"/>
  </w:num>
  <w:num w:numId="33">
    <w:abstractNumId w:val="36"/>
  </w:num>
  <w:num w:numId="34">
    <w:abstractNumId w:val="11"/>
  </w:num>
  <w:num w:numId="35">
    <w:abstractNumId w:val="12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1"/>
  </w:num>
  <w:num w:numId="39">
    <w:abstractNumId w:val="3"/>
  </w:num>
  <w:num w:numId="40">
    <w:abstractNumId w:val="41"/>
  </w:num>
  <w:num w:numId="41">
    <w:abstractNumId w:val="24"/>
  </w:num>
  <w:num w:numId="42">
    <w:abstractNumId w:val="18"/>
  </w:num>
  <w:num w:numId="43">
    <w:abstractNumId w:val="20"/>
  </w:num>
  <w:num w:numId="44">
    <w:abstractNumId w:val="22"/>
  </w:num>
  <w:num w:numId="45">
    <w:abstractNumId w:val="10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45"/>
  </w:num>
  <w:num w:numId="50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AB"/>
    <w:rsid w:val="00001830"/>
    <w:rsid w:val="00005B8F"/>
    <w:rsid w:val="00011D18"/>
    <w:rsid w:val="00024A3B"/>
    <w:rsid w:val="000336E1"/>
    <w:rsid w:val="00034A7D"/>
    <w:rsid w:val="00063702"/>
    <w:rsid w:val="00075DF7"/>
    <w:rsid w:val="00075F0A"/>
    <w:rsid w:val="000779D8"/>
    <w:rsid w:val="00096224"/>
    <w:rsid w:val="000976D1"/>
    <w:rsid w:val="000A4F4F"/>
    <w:rsid w:val="000B1316"/>
    <w:rsid w:val="000B6A41"/>
    <w:rsid w:val="000C50B4"/>
    <w:rsid w:val="000C760C"/>
    <w:rsid w:val="000C7D36"/>
    <w:rsid w:val="000E6969"/>
    <w:rsid w:val="000E7DFD"/>
    <w:rsid w:val="000F3E7E"/>
    <w:rsid w:val="000F4C5E"/>
    <w:rsid w:val="000F68CE"/>
    <w:rsid w:val="001005E3"/>
    <w:rsid w:val="00102A31"/>
    <w:rsid w:val="00105DBF"/>
    <w:rsid w:val="0011651D"/>
    <w:rsid w:val="00120432"/>
    <w:rsid w:val="00136106"/>
    <w:rsid w:val="0013762B"/>
    <w:rsid w:val="00141C09"/>
    <w:rsid w:val="00146D0B"/>
    <w:rsid w:val="00152EE2"/>
    <w:rsid w:val="00154E32"/>
    <w:rsid w:val="001567FE"/>
    <w:rsid w:val="00161768"/>
    <w:rsid w:val="00163BDA"/>
    <w:rsid w:val="00166F1F"/>
    <w:rsid w:val="00170194"/>
    <w:rsid w:val="0017060F"/>
    <w:rsid w:val="00182909"/>
    <w:rsid w:val="001A55A8"/>
    <w:rsid w:val="001B0F12"/>
    <w:rsid w:val="001C1E97"/>
    <w:rsid w:val="001C2744"/>
    <w:rsid w:val="001C28F4"/>
    <w:rsid w:val="001C45AA"/>
    <w:rsid w:val="001C67E4"/>
    <w:rsid w:val="001D3C66"/>
    <w:rsid w:val="001D5A2A"/>
    <w:rsid w:val="001D7E73"/>
    <w:rsid w:val="001E1672"/>
    <w:rsid w:val="001E5D7B"/>
    <w:rsid w:val="001F732F"/>
    <w:rsid w:val="00203278"/>
    <w:rsid w:val="00215A28"/>
    <w:rsid w:val="00220C2C"/>
    <w:rsid w:val="00224E41"/>
    <w:rsid w:val="002320C5"/>
    <w:rsid w:val="00252661"/>
    <w:rsid w:val="00252767"/>
    <w:rsid w:val="0025433A"/>
    <w:rsid w:val="0026368A"/>
    <w:rsid w:val="0026440E"/>
    <w:rsid w:val="00273572"/>
    <w:rsid w:val="002738D1"/>
    <w:rsid w:val="002768BF"/>
    <w:rsid w:val="00294BBA"/>
    <w:rsid w:val="002A0D30"/>
    <w:rsid w:val="002A5F07"/>
    <w:rsid w:val="002B525B"/>
    <w:rsid w:val="002B73E3"/>
    <w:rsid w:val="002C4853"/>
    <w:rsid w:val="002D09BC"/>
    <w:rsid w:val="002D30CB"/>
    <w:rsid w:val="002E3F4E"/>
    <w:rsid w:val="002E4062"/>
    <w:rsid w:val="002E7082"/>
    <w:rsid w:val="002F3657"/>
    <w:rsid w:val="002F6796"/>
    <w:rsid w:val="00302C94"/>
    <w:rsid w:val="00302CDB"/>
    <w:rsid w:val="00303DD9"/>
    <w:rsid w:val="00306644"/>
    <w:rsid w:val="00312521"/>
    <w:rsid w:val="003164E2"/>
    <w:rsid w:val="00330B77"/>
    <w:rsid w:val="0034156E"/>
    <w:rsid w:val="003417C0"/>
    <w:rsid w:val="00345174"/>
    <w:rsid w:val="00362EBF"/>
    <w:rsid w:val="00366F1F"/>
    <w:rsid w:val="00375A80"/>
    <w:rsid w:val="00383F91"/>
    <w:rsid w:val="00384B64"/>
    <w:rsid w:val="00395E49"/>
    <w:rsid w:val="003A0EC8"/>
    <w:rsid w:val="003A2BCC"/>
    <w:rsid w:val="003A74EF"/>
    <w:rsid w:val="003B0251"/>
    <w:rsid w:val="003D2545"/>
    <w:rsid w:val="003D5E4E"/>
    <w:rsid w:val="003E7139"/>
    <w:rsid w:val="003F2900"/>
    <w:rsid w:val="003F47E1"/>
    <w:rsid w:val="00402EF8"/>
    <w:rsid w:val="00406426"/>
    <w:rsid w:val="004171BD"/>
    <w:rsid w:val="00425918"/>
    <w:rsid w:val="00432183"/>
    <w:rsid w:val="004466D4"/>
    <w:rsid w:val="004515DC"/>
    <w:rsid w:val="004516B5"/>
    <w:rsid w:val="00453B63"/>
    <w:rsid w:val="00457730"/>
    <w:rsid w:val="00462A3B"/>
    <w:rsid w:val="0048028D"/>
    <w:rsid w:val="004835A3"/>
    <w:rsid w:val="00484C85"/>
    <w:rsid w:val="004A2DAE"/>
    <w:rsid w:val="004B00E1"/>
    <w:rsid w:val="004B08B2"/>
    <w:rsid w:val="004B4AF0"/>
    <w:rsid w:val="004C433F"/>
    <w:rsid w:val="004D2C99"/>
    <w:rsid w:val="004D510F"/>
    <w:rsid w:val="004D581A"/>
    <w:rsid w:val="004E5C05"/>
    <w:rsid w:val="004F0571"/>
    <w:rsid w:val="004F0CF8"/>
    <w:rsid w:val="004F332C"/>
    <w:rsid w:val="0051548E"/>
    <w:rsid w:val="005202C0"/>
    <w:rsid w:val="00524922"/>
    <w:rsid w:val="00531F27"/>
    <w:rsid w:val="00540CDA"/>
    <w:rsid w:val="00542F01"/>
    <w:rsid w:val="00551DE7"/>
    <w:rsid w:val="00576B53"/>
    <w:rsid w:val="00580C41"/>
    <w:rsid w:val="00581179"/>
    <w:rsid w:val="00587345"/>
    <w:rsid w:val="00595725"/>
    <w:rsid w:val="00595FF1"/>
    <w:rsid w:val="005973EE"/>
    <w:rsid w:val="005A3609"/>
    <w:rsid w:val="005C287B"/>
    <w:rsid w:val="005C3846"/>
    <w:rsid w:val="005C6818"/>
    <w:rsid w:val="005D3A8C"/>
    <w:rsid w:val="005E097B"/>
    <w:rsid w:val="005F1523"/>
    <w:rsid w:val="005F1A76"/>
    <w:rsid w:val="00604234"/>
    <w:rsid w:val="00604892"/>
    <w:rsid w:val="00615781"/>
    <w:rsid w:val="00616C04"/>
    <w:rsid w:val="00621044"/>
    <w:rsid w:val="00621D48"/>
    <w:rsid w:val="006229D9"/>
    <w:rsid w:val="00630B22"/>
    <w:rsid w:val="006330B2"/>
    <w:rsid w:val="00645BEE"/>
    <w:rsid w:val="00646F12"/>
    <w:rsid w:val="00652828"/>
    <w:rsid w:val="00661F6F"/>
    <w:rsid w:val="006628A8"/>
    <w:rsid w:val="00673933"/>
    <w:rsid w:val="006739C6"/>
    <w:rsid w:val="00673E63"/>
    <w:rsid w:val="00680443"/>
    <w:rsid w:val="0068061E"/>
    <w:rsid w:val="006916BC"/>
    <w:rsid w:val="00696B07"/>
    <w:rsid w:val="006A373C"/>
    <w:rsid w:val="006B19C0"/>
    <w:rsid w:val="006B4AE0"/>
    <w:rsid w:val="006C0652"/>
    <w:rsid w:val="006D0ADE"/>
    <w:rsid w:val="006D585D"/>
    <w:rsid w:val="006E5DEA"/>
    <w:rsid w:val="006F076B"/>
    <w:rsid w:val="006F2A3F"/>
    <w:rsid w:val="006F3054"/>
    <w:rsid w:val="006F4698"/>
    <w:rsid w:val="006F5C0D"/>
    <w:rsid w:val="007058C3"/>
    <w:rsid w:val="007112AB"/>
    <w:rsid w:val="00711806"/>
    <w:rsid w:val="007121B1"/>
    <w:rsid w:val="007209CC"/>
    <w:rsid w:val="00722A10"/>
    <w:rsid w:val="00724099"/>
    <w:rsid w:val="0073151C"/>
    <w:rsid w:val="00736C43"/>
    <w:rsid w:val="00741704"/>
    <w:rsid w:val="007536B2"/>
    <w:rsid w:val="00753C4C"/>
    <w:rsid w:val="00756B91"/>
    <w:rsid w:val="0076249B"/>
    <w:rsid w:val="00762522"/>
    <w:rsid w:val="00766108"/>
    <w:rsid w:val="00767F31"/>
    <w:rsid w:val="007752D4"/>
    <w:rsid w:val="00785271"/>
    <w:rsid w:val="00793A72"/>
    <w:rsid w:val="007A76CA"/>
    <w:rsid w:val="007B7BE2"/>
    <w:rsid w:val="007C0496"/>
    <w:rsid w:val="007C5039"/>
    <w:rsid w:val="007C71D2"/>
    <w:rsid w:val="007D2B5E"/>
    <w:rsid w:val="007D60F6"/>
    <w:rsid w:val="008019DB"/>
    <w:rsid w:val="0080374A"/>
    <w:rsid w:val="008120F2"/>
    <w:rsid w:val="0081270F"/>
    <w:rsid w:val="00814254"/>
    <w:rsid w:val="008155CC"/>
    <w:rsid w:val="008244AA"/>
    <w:rsid w:val="008349A1"/>
    <w:rsid w:val="00835CF9"/>
    <w:rsid w:val="00840F2F"/>
    <w:rsid w:val="0084168E"/>
    <w:rsid w:val="00842453"/>
    <w:rsid w:val="008465D0"/>
    <w:rsid w:val="00846DE7"/>
    <w:rsid w:val="008503BB"/>
    <w:rsid w:val="00854485"/>
    <w:rsid w:val="0086080E"/>
    <w:rsid w:val="008618EF"/>
    <w:rsid w:val="00861D77"/>
    <w:rsid w:val="008800EE"/>
    <w:rsid w:val="00896C1C"/>
    <w:rsid w:val="008A2DE0"/>
    <w:rsid w:val="008A765F"/>
    <w:rsid w:val="008B0092"/>
    <w:rsid w:val="008B1B2A"/>
    <w:rsid w:val="008C68C3"/>
    <w:rsid w:val="008C6978"/>
    <w:rsid w:val="008D5EC7"/>
    <w:rsid w:val="008E02D3"/>
    <w:rsid w:val="008E5529"/>
    <w:rsid w:val="008F4EC0"/>
    <w:rsid w:val="009003E2"/>
    <w:rsid w:val="0090269D"/>
    <w:rsid w:val="00904E31"/>
    <w:rsid w:val="00920C1B"/>
    <w:rsid w:val="00921B56"/>
    <w:rsid w:val="009241F7"/>
    <w:rsid w:val="00933110"/>
    <w:rsid w:val="0093611B"/>
    <w:rsid w:val="00946374"/>
    <w:rsid w:val="00953865"/>
    <w:rsid w:val="009546C0"/>
    <w:rsid w:val="00961308"/>
    <w:rsid w:val="00970A1B"/>
    <w:rsid w:val="009749D6"/>
    <w:rsid w:val="009819EF"/>
    <w:rsid w:val="00983B42"/>
    <w:rsid w:val="00985AF9"/>
    <w:rsid w:val="0098624A"/>
    <w:rsid w:val="00990550"/>
    <w:rsid w:val="009967D8"/>
    <w:rsid w:val="0099786C"/>
    <w:rsid w:val="009A4BDD"/>
    <w:rsid w:val="009C136F"/>
    <w:rsid w:val="009C603C"/>
    <w:rsid w:val="009E41FD"/>
    <w:rsid w:val="009F130C"/>
    <w:rsid w:val="009F3D75"/>
    <w:rsid w:val="009F492C"/>
    <w:rsid w:val="00A1128B"/>
    <w:rsid w:val="00A239A3"/>
    <w:rsid w:val="00A24A75"/>
    <w:rsid w:val="00A43569"/>
    <w:rsid w:val="00A446D3"/>
    <w:rsid w:val="00A51B9C"/>
    <w:rsid w:val="00A5469B"/>
    <w:rsid w:val="00A64B5A"/>
    <w:rsid w:val="00A6537A"/>
    <w:rsid w:val="00A70C68"/>
    <w:rsid w:val="00A71B33"/>
    <w:rsid w:val="00A80504"/>
    <w:rsid w:val="00A84C33"/>
    <w:rsid w:val="00A9096A"/>
    <w:rsid w:val="00A96671"/>
    <w:rsid w:val="00A97534"/>
    <w:rsid w:val="00AA326E"/>
    <w:rsid w:val="00AA68F0"/>
    <w:rsid w:val="00AB06D8"/>
    <w:rsid w:val="00AB16A7"/>
    <w:rsid w:val="00AB55E0"/>
    <w:rsid w:val="00AC0263"/>
    <w:rsid w:val="00AD2896"/>
    <w:rsid w:val="00AE0E28"/>
    <w:rsid w:val="00AE481E"/>
    <w:rsid w:val="00AE6E4A"/>
    <w:rsid w:val="00B00267"/>
    <w:rsid w:val="00B00D94"/>
    <w:rsid w:val="00B014F7"/>
    <w:rsid w:val="00B10AEA"/>
    <w:rsid w:val="00B14229"/>
    <w:rsid w:val="00B34919"/>
    <w:rsid w:val="00B34EDC"/>
    <w:rsid w:val="00B36F73"/>
    <w:rsid w:val="00B374E7"/>
    <w:rsid w:val="00B4376A"/>
    <w:rsid w:val="00B506CB"/>
    <w:rsid w:val="00B513D3"/>
    <w:rsid w:val="00B54DB6"/>
    <w:rsid w:val="00B62F25"/>
    <w:rsid w:val="00B823FD"/>
    <w:rsid w:val="00B85CB8"/>
    <w:rsid w:val="00B917D9"/>
    <w:rsid w:val="00B927E0"/>
    <w:rsid w:val="00BB2DC0"/>
    <w:rsid w:val="00BC2040"/>
    <w:rsid w:val="00BD260A"/>
    <w:rsid w:val="00BD7583"/>
    <w:rsid w:val="00BE5668"/>
    <w:rsid w:val="00BF011D"/>
    <w:rsid w:val="00BF2A91"/>
    <w:rsid w:val="00C00BA9"/>
    <w:rsid w:val="00C04D32"/>
    <w:rsid w:val="00C04DA1"/>
    <w:rsid w:val="00C06CD7"/>
    <w:rsid w:val="00C10B71"/>
    <w:rsid w:val="00C14DEF"/>
    <w:rsid w:val="00C152DF"/>
    <w:rsid w:val="00C1707D"/>
    <w:rsid w:val="00C1790A"/>
    <w:rsid w:val="00C22F13"/>
    <w:rsid w:val="00C33599"/>
    <w:rsid w:val="00C4149A"/>
    <w:rsid w:val="00C43DFC"/>
    <w:rsid w:val="00C44F34"/>
    <w:rsid w:val="00C46D11"/>
    <w:rsid w:val="00C55233"/>
    <w:rsid w:val="00C56D59"/>
    <w:rsid w:val="00C65413"/>
    <w:rsid w:val="00C70194"/>
    <w:rsid w:val="00C705C0"/>
    <w:rsid w:val="00C769B5"/>
    <w:rsid w:val="00C77A31"/>
    <w:rsid w:val="00C93746"/>
    <w:rsid w:val="00C93AB4"/>
    <w:rsid w:val="00C94318"/>
    <w:rsid w:val="00CA01F0"/>
    <w:rsid w:val="00CB2082"/>
    <w:rsid w:val="00CB2136"/>
    <w:rsid w:val="00CB3F2D"/>
    <w:rsid w:val="00CD0819"/>
    <w:rsid w:val="00CD4CFD"/>
    <w:rsid w:val="00CD5737"/>
    <w:rsid w:val="00CE600C"/>
    <w:rsid w:val="00CF3051"/>
    <w:rsid w:val="00D10888"/>
    <w:rsid w:val="00D20CE7"/>
    <w:rsid w:val="00D2211A"/>
    <w:rsid w:val="00D24552"/>
    <w:rsid w:val="00D32454"/>
    <w:rsid w:val="00D35B18"/>
    <w:rsid w:val="00D4063B"/>
    <w:rsid w:val="00D56C5A"/>
    <w:rsid w:val="00D56DF5"/>
    <w:rsid w:val="00D56E88"/>
    <w:rsid w:val="00D570F8"/>
    <w:rsid w:val="00D628BA"/>
    <w:rsid w:val="00D63D65"/>
    <w:rsid w:val="00D83016"/>
    <w:rsid w:val="00D8668F"/>
    <w:rsid w:val="00D87D7A"/>
    <w:rsid w:val="00D92FB4"/>
    <w:rsid w:val="00D96E8E"/>
    <w:rsid w:val="00DA4211"/>
    <w:rsid w:val="00DA5C79"/>
    <w:rsid w:val="00DB18D1"/>
    <w:rsid w:val="00DB7719"/>
    <w:rsid w:val="00DB7DDC"/>
    <w:rsid w:val="00DC17A1"/>
    <w:rsid w:val="00DC1878"/>
    <w:rsid w:val="00DC6A8F"/>
    <w:rsid w:val="00DC7607"/>
    <w:rsid w:val="00DD2F95"/>
    <w:rsid w:val="00DD33E1"/>
    <w:rsid w:val="00DE0B1D"/>
    <w:rsid w:val="00DE1C4E"/>
    <w:rsid w:val="00DE6429"/>
    <w:rsid w:val="00DF0362"/>
    <w:rsid w:val="00DF35B8"/>
    <w:rsid w:val="00DF7400"/>
    <w:rsid w:val="00E114C2"/>
    <w:rsid w:val="00E12098"/>
    <w:rsid w:val="00E13845"/>
    <w:rsid w:val="00E1527B"/>
    <w:rsid w:val="00E20107"/>
    <w:rsid w:val="00E255B5"/>
    <w:rsid w:val="00E271D4"/>
    <w:rsid w:val="00E31A80"/>
    <w:rsid w:val="00E31AAB"/>
    <w:rsid w:val="00E31F50"/>
    <w:rsid w:val="00E46A85"/>
    <w:rsid w:val="00E50D07"/>
    <w:rsid w:val="00E56D17"/>
    <w:rsid w:val="00E651F9"/>
    <w:rsid w:val="00E71FC6"/>
    <w:rsid w:val="00E801BF"/>
    <w:rsid w:val="00E87EB4"/>
    <w:rsid w:val="00E96026"/>
    <w:rsid w:val="00EA072A"/>
    <w:rsid w:val="00EB43DF"/>
    <w:rsid w:val="00EB656E"/>
    <w:rsid w:val="00EC2EBC"/>
    <w:rsid w:val="00EC63BF"/>
    <w:rsid w:val="00EE4174"/>
    <w:rsid w:val="00EF0BF6"/>
    <w:rsid w:val="00EF1793"/>
    <w:rsid w:val="00EF7CBD"/>
    <w:rsid w:val="00F0052D"/>
    <w:rsid w:val="00F14174"/>
    <w:rsid w:val="00F17EBD"/>
    <w:rsid w:val="00F20259"/>
    <w:rsid w:val="00F36615"/>
    <w:rsid w:val="00F36D94"/>
    <w:rsid w:val="00F42BF6"/>
    <w:rsid w:val="00F46C9E"/>
    <w:rsid w:val="00F57525"/>
    <w:rsid w:val="00F662D3"/>
    <w:rsid w:val="00F66CF2"/>
    <w:rsid w:val="00F67435"/>
    <w:rsid w:val="00F7343E"/>
    <w:rsid w:val="00F85B28"/>
    <w:rsid w:val="00F912CF"/>
    <w:rsid w:val="00FA148D"/>
    <w:rsid w:val="00FA405A"/>
    <w:rsid w:val="00FA5304"/>
    <w:rsid w:val="00FA722F"/>
    <w:rsid w:val="00FA7A67"/>
    <w:rsid w:val="00FD521E"/>
    <w:rsid w:val="00FD70F3"/>
    <w:rsid w:val="00FF37CD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8C5F2"/>
  <w15:docId w15:val="{0E0DA3EE-11D2-4AB1-9EA8-C622E9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148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qFormat/>
    <w:rsid w:val="00616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nhideWhenUsed/>
    <w:rsid w:val="00220C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0">
    <w:name w:val="heading 3"/>
    <w:basedOn w:val="a1"/>
    <w:next w:val="a1"/>
    <w:link w:val="31"/>
    <w:rsid w:val="00E31AAB"/>
    <w:pPr>
      <w:keepNext/>
      <w:spacing w:before="140"/>
      <w:outlineLvl w:val="2"/>
    </w:pPr>
    <w:rPr>
      <w:rFonts w:eastAsia="Noto Sans CJK SC Regular" w:cs="FreeSans"/>
      <w:b/>
      <w:bCs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E31AA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636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B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61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"/>
    <w:basedOn w:val="a1"/>
    <w:next w:val="a1"/>
    <w:link w:val="a6"/>
    <w:qFormat/>
    <w:rsid w:val="00711806"/>
    <w:pPr>
      <w:keepNext/>
      <w:pageBreakBefore/>
      <w:ind w:firstLine="0"/>
      <w:outlineLvl w:val="0"/>
    </w:pPr>
    <w:rPr>
      <w:b/>
      <w:caps/>
    </w:rPr>
  </w:style>
  <w:style w:type="paragraph" w:customStyle="1" w:styleId="1">
    <w:name w:val="1 Подзаголовок"/>
    <w:next w:val="a1"/>
    <w:link w:val="13"/>
    <w:autoRedefine/>
    <w:qFormat/>
    <w:rsid w:val="00A51B9C"/>
    <w:pPr>
      <w:numPr>
        <w:numId w:val="3"/>
      </w:numPr>
      <w:spacing w:after="0" w:line="240" w:lineRule="auto"/>
      <w:ind w:left="709" w:firstLine="0"/>
      <w:contextualSpacing/>
      <w:outlineLvl w:val="0"/>
    </w:pPr>
    <w:rPr>
      <w:rFonts w:ascii="Times New Roman" w:eastAsia="SimSun" w:hAnsi="Times New Roman" w:cs="Lucida Sans"/>
      <w:b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6">
    <w:name w:val="ЗАГОЛОВОК Знак"/>
    <w:basedOn w:val="a2"/>
    <w:link w:val="a5"/>
    <w:rsid w:val="00711806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paragraph" w:styleId="a7">
    <w:name w:val="List Paragraph"/>
    <w:basedOn w:val="a1"/>
    <w:link w:val="a8"/>
    <w:uiPriority w:val="34"/>
    <w:qFormat/>
    <w:rsid w:val="002E7082"/>
    <w:pPr>
      <w:ind w:left="720"/>
    </w:pPr>
  </w:style>
  <w:style w:type="character" w:customStyle="1" w:styleId="13">
    <w:name w:val="1 Подзаголовок Знак"/>
    <w:basedOn w:val="a6"/>
    <w:link w:val="1"/>
    <w:rsid w:val="00A51B9C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2">
    <w:name w:val="2 Подподзаголовок"/>
    <w:basedOn w:val="1"/>
    <w:next w:val="a1"/>
    <w:link w:val="22"/>
    <w:qFormat/>
    <w:rsid w:val="00D63D65"/>
    <w:pPr>
      <w:numPr>
        <w:ilvl w:val="1"/>
      </w:numPr>
      <w:ind w:left="709" w:firstLine="0"/>
      <w:outlineLvl w:val="1"/>
    </w:pPr>
  </w:style>
  <w:style w:type="character" w:styleId="a9">
    <w:name w:val="Hyperlink"/>
    <w:basedOn w:val="a2"/>
    <w:uiPriority w:val="99"/>
    <w:unhideWhenUsed/>
    <w:rsid w:val="000C7D36"/>
    <w:rPr>
      <w:color w:val="0563C1" w:themeColor="hyperlink"/>
      <w:u w:val="single"/>
    </w:rPr>
  </w:style>
  <w:style w:type="character" w:customStyle="1" w:styleId="22">
    <w:name w:val="2 Подподзаголовок Знак"/>
    <w:basedOn w:val="13"/>
    <w:link w:val="2"/>
    <w:rsid w:val="00D63D65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aa">
    <w:name w:val="Рисунок"/>
    <w:next w:val="a1"/>
    <w:link w:val="ab"/>
    <w:qFormat/>
    <w:rsid w:val="0081270F"/>
    <w:pPr>
      <w:spacing w:after="0" w:line="240" w:lineRule="auto"/>
      <w:contextualSpacing/>
      <w:jc w:val="center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c">
    <w:name w:val="header"/>
    <w:basedOn w:val="a1"/>
    <w:link w:val="ad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b">
    <w:name w:val="Рисунок Знак"/>
    <w:basedOn w:val="a2"/>
    <w:link w:val="aa"/>
    <w:rsid w:val="0081270F"/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d">
    <w:name w:val="Верхний колонтитул Знак"/>
    <w:basedOn w:val="a2"/>
    <w:link w:val="ac"/>
    <w:uiPriority w:val="99"/>
    <w:rsid w:val="00120432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20432"/>
    <w:rPr>
      <w:rFonts w:ascii="Times New Roman" w:hAnsi="Times New Roman"/>
      <w:sz w:val="28"/>
    </w:rPr>
  </w:style>
  <w:style w:type="paragraph" w:styleId="af0">
    <w:name w:val="caption"/>
    <w:basedOn w:val="a1"/>
    <w:next w:val="a1"/>
    <w:uiPriority w:val="35"/>
    <w:unhideWhenUsed/>
    <w:qFormat/>
    <w:rsid w:val="00120432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1"/>
    <w:uiPriority w:val="99"/>
    <w:unhideWhenUsed/>
    <w:rsid w:val="00C7019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table" w:styleId="af2">
    <w:name w:val="Table Grid"/>
    <w:basedOn w:val="a3"/>
    <w:uiPriority w:val="39"/>
    <w:rsid w:val="006F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3"/>
    <w:uiPriority w:val="40"/>
    <w:rsid w:val="006F4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1">
    <w:name w:val="Заголовок 3 Знак"/>
    <w:basedOn w:val="a2"/>
    <w:link w:val="30"/>
    <w:rsid w:val="00E31AAB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link w:val="Standard0"/>
    <w:rsid w:val="00E31A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E31AAB"/>
    <w:pPr>
      <w:suppressLineNumbers/>
    </w:pPr>
  </w:style>
  <w:style w:type="paragraph" w:customStyle="1" w:styleId="af3">
    <w:name w:val="Содержимое таблицы"/>
    <w:basedOn w:val="Standard"/>
    <w:qFormat/>
    <w:rsid w:val="00E31AAB"/>
    <w:pPr>
      <w:suppressLineNumbers/>
      <w:suppressAutoHyphens w:val="0"/>
      <w:autoSpaceDN/>
      <w:textAlignment w:val="auto"/>
    </w:pPr>
    <w:rPr>
      <w:kern w:val="2"/>
    </w:rPr>
  </w:style>
  <w:style w:type="paragraph" w:customStyle="1" w:styleId="af4">
    <w:name w:val="ГОСТ ПУНКТЫ"/>
    <w:basedOn w:val="a5"/>
    <w:next w:val="a1"/>
    <w:link w:val="af5"/>
    <w:qFormat/>
    <w:rsid w:val="00302C94"/>
    <w:pPr>
      <w:jc w:val="center"/>
    </w:pPr>
  </w:style>
  <w:style w:type="paragraph" w:customStyle="1" w:styleId="10">
    <w:name w:val="Список 1"/>
    <w:link w:val="15"/>
    <w:autoRedefine/>
    <w:qFormat/>
    <w:rsid w:val="00220C2C"/>
    <w:pPr>
      <w:numPr>
        <w:numId w:val="2"/>
      </w:numPr>
      <w:spacing w:after="0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af5">
    <w:name w:val="ГОСТ ПУНКТЫ Знак"/>
    <w:basedOn w:val="a6"/>
    <w:link w:val="af4"/>
    <w:rsid w:val="00302C94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E31AAB"/>
    <w:rPr>
      <w:rFonts w:asciiTheme="majorHAnsi" w:eastAsiaTheme="majorEastAsia" w:hAnsiTheme="majorHAnsi" w:cs="Mangal"/>
      <w:i/>
      <w:iCs/>
      <w:color w:val="2E74B5" w:themeColor="accent1" w:themeShade="BF"/>
      <w:kern w:val="3"/>
      <w:sz w:val="28"/>
      <w:szCs w:val="24"/>
      <w:lang w:eastAsia="zh-CN" w:bidi="hi-IN"/>
    </w:rPr>
  </w:style>
  <w:style w:type="character" w:customStyle="1" w:styleId="a8">
    <w:name w:val="Абзац списка Знак"/>
    <w:basedOn w:val="a2"/>
    <w:link w:val="a7"/>
    <w:uiPriority w:val="34"/>
    <w:rsid w:val="00E31AAB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15">
    <w:name w:val="Список 1 Знак"/>
    <w:basedOn w:val="a8"/>
    <w:link w:val="10"/>
    <w:rsid w:val="003A0EC8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styleId="af6">
    <w:name w:val="Placeholder Text"/>
    <w:basedOn w:val="a2"/>
    <w:uiPriority w:val="99"/>
    <w:semiHidden/>
    <w:rsid w:val="00CD0819"/>
    <w:rPr>
      <w:color w:val="808080"/>
    </w:rPr>
  </w:style>
  <w:style w:type="paragraph" w:customStyle="1" w:styleId="msonormal0">
    <w:name w:val="msonormal"/>
    <w:basedOn w:val="a1"/>
    <w:rsid w:val="009F3D75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af7">
    <w:name w:val="Таблица"/>
    <w:basedOn w:val="a1"/>
    <w:link w:val="af8"/>
    <w:qFormat/>
    <w:rsid w:val="006F2A3F"/>
    <w:pPr>
      <w:ind w:firstLine="0"/>
      <w:jc w:val="left"/>
    </w:pPr>
    <w:rPr>
      <w:sz w:val="24"/>
    </w:rPr>
  </w:style>
  <w:style w:type="paragraph" w:styleId="af9">
    <w:name w:val="TOC Heading"/>
    <w:basedOn w:val="11"/>
    <w:next w:val="a1"/>
    <w:uiPriority w:val="39"/>
    <w:unhideWhenUsed/>
    <w:qFormat/>
    <w:rsid w:val="00EF1793"/>
    <w:pPr>
      <w:spacing w:line="259" w:lineRule="auto"/>
      <w:outlineLvl w:val="9"/>
    </w:pPr>
    <w:rPr>
      <w:lang w:eastAsia="ru-RU"/>
    </w:rPr>
  </w:style>
  <w:style w:type="character" w:customStyle="1" w:styleId="af8">
    <w:name w:val="Таблица Знак"/>
    <w:basedOn w:val="a2"/>
    <w:link w:val="af7"/>
    <w:rsid w:val="006F2A3F"/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48028D"/>
    <w:pPr>
      <w:tabs>
        <w:tab w:val="left" w:pos="1540"/>
        <w:tab w:val="right" w:leader="dot" w:pos="9638"/>
      </w:tabs>
      <w:spacing w:after="100"/>
    </w:pPr>
    <w:rPr>
      <w:rFonts w:cs="Mangal"/>
    </w:rPr>
  </w:style>
  <w:style w:type="paragraph" w:styleId="16">
    <w:name w:val="toc 1"/>
    <w:basedOn w:val="a1"/>
    <w:next w:val="a1"/>
    <w:autoRedefine/>
    <w:uiPriority w:val="39"/>
    <w:unhideWhenUsed/>
    <w:rsid w:val="0026440E"/>
    <w:pPr>
      <w:tabs>
        <w:tab w:val="right" w:leader="dot" w:pos="9628"/>
      </w:tabs>
      <w:spacing w:after="100"/>
      <w:ind w:firstLine="0"/>
    </w:pPr>
    <w:rPr>
      <w:rFonts w:cs="Mangal"/>
    </w:rPr>
  </w:style>
  <w:style w:type="paragraph" w:styleId="23">
    <w:name w:val="toc 2"/>
    <w:basedOn w:val="a1"/>
    <w:next w:val="a1"/>
    <w:autoRedefine/>
    <w:uiPriority w:val="39"/>
    <w:unhideWhenUsed/>
    <w:rsid w:val="00646F12"/>
    <w:pPr>
      <w:tabs>
        <w:tab w:val="right" w:leader="dot" w:pos="9628"/>
      </w:tabs>
      <w:spacing w:after="100"/>
      <w:ind w:firstLine="426"/>
    </w:pPr>
    <w:rPr>
      <w:rFonts w:cs="Mangal"/>
    </w:rPr>
  </w:style>
  <w:style w:type="paragraph" w:customStyle="1" w:styleId="afa">
    <w:name w:val="Подпись рисунков"/>
    <w:basedOn w:val="a1"/>
    <w:link w:val="afb"/>
    <w:rsid w:val="001F732F"/>
    <w:pPr>
      <w:spacing w:before="120" w:after="240"/>
      <w:contextualSpacing/>
      <w:jc w:val="center"/>
    </w:pPr>
    <w:rPr>
      <w:sz w:val="24"/>
    </w:rPr>
  </w:style>
  <w:style w:type="character" w:customStyle="1" w:styleId="afb">
    <w:name w:val="Подпись рисунков Знак"/>
    <w:basedOn w:val="a2"/>
    <w:link w:val="afa"/>
    <w:rsid w:val="001F732F"/>
    <w:rPr>
      <w:rFonts w:ascii="Times New Roman" w:hAnsi="Times New Roman"/>
      <w:sz w:val="24"/>
    </w:rPr>
  </w:style>
  <w:style w:type="character" w:customStyle="1" w:styleId="21">
    <w:name w:val="Заголовок 2 Знак"/>
    <w:basedOn w:val="a2"/>
    <w:link w:val="20"/>
    <w:uiPriority w:val="9"/>
    <w:rsid w:val="00220C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afc">
    <w:name w:val="Body Text"/>
    <w:basedOn w:val="a1"/>
    <w:link w:val="afd"/>
    <w:uiPriority w:val="1"/>
    <w:qFormat/>
    <w:rsid w:val="00220C2C"/>
    <w:pPr>
      <w:ind w:left="101"/>
    </w:pPr>
    <w:rPr>
      <w:rFonts w:eastAsia="Times New Roman"/>
      <w:szCs w:val="28"/>
    </w:rPr>
  </w:style>
  <w:style w:type="character" w:customStyle="1" w:styleId="afd">
    <w:name w:val="Основной текст Знак"/>
    <w:basedOn w:val="a2"/>
    <w:link w:val="afc"/>
    <w:uiPriority w:val="1"/>
    <w:rsid w:val="00220C2C"/>
    <w:rPr>
      <w:rFonts w:ascii="Times New Roman" w:eastAsia="Times New Roman" w:hAnsi="Times New Roman"/>
      <w:sz w:val="28"/>
      <w:szCs w:val="28"/>
    </w:rPr>
  </w:style>
  <w:style w:type="paragraph" w:customStyle="1" w:styleId="afe">
    <w:name w:val="Чертежный"/>
    <w:rsid w:val="00220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">
    <w:name w:val="FollowedHyperlink"/>
    <w:basedOn w:val="a2"/>
    <w:uiPriority w:val="99"/>
    <w:semiHidden/>
    <w:unhideWhenUsed/>
    <w:rsid w:val="00102A31"/>
    <w:rPr>
      <w:color w:val="954F72" w:themeColor="followedHyperlink"/>
      <w:u w:val="single"/>
    </w:rPr>
  </w:style>
  <w:style w:type="paragraph" w:customStyle="1" w:styleId="3">
    <w:name w:val="3 Подзаголовок"/>
    <w:basedOn w:val="2"/>
    <w:next w:val="a1"/>
    <w:link w:val="33"/>
    <w:qFormat/>
    <w:rsid w:val="0026440E"/>
    <w:pPr>
      <w:numPr>
        <w:ilvl w:val="2"/>
      </w:numPr>
      <w:outlineLvl w:val="2"/>
    </w:pPr>
  </w:style>
  <w:style w:type="paragraph" w:styleId="aff0">
    <w:name w:val="endnote text"/>
    <w:basedOn w:val="a1"/>
    <w:link w:val="aff1"/>
    <w:uiPriority w:val="99"/>
    <w:semiHidden/>
    <w:unhideWhenUsed/>
    <w:rsid w:val="003F47E1"/>
    <w:rPr>
      <w:sz w:val="20"/>
      <w:szCs w:val="20"/>
    </w:rPr>
  </w:style>
  <w:style w:type="character" w:customStyle="1" w:styleId="33">
    <w:name w:val="3 Подзаголовок Знак"/>
    <w:basedOn w:val="22"/>
    <w:link w:val="3"/>
    <w:rsid w:val="0026440E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F47E1"/>
    <w:rPr>
      <w:rFonts w:ascii="Times New Roman" w:hAnsi="Times New Roman"/>
      <w:sz w:val="20"/>
      <w:szCs w:val="20"/>
    </w:rPr>
  </w:style>
  <w:style w:type="character" w:styleId="aff2">
    <w:name w:val="endnote reference"/>
    <w:basedOn w:val="a2"/>
    <w:uiPriority w:val="99"/>
    <w:semiHidden/>
    <w:unhideWhenUsed/>
    <w:rsid w:val="003F47E1"/>
    <w:rPr>
      <w:vertAlign w:val="superscript"/>
    </w:rPr>
  </w:style>
  <w:style w:type="paragraph" w:customStyle="1" w:styleId="a0">
    <w:name w:val="Код"/>
    <w:basedOn w:val="Standard"/>
    <w:link w:val="aff3"/>
    <w:qFormat/>
    <w:rsid w:val="00FA148D"/>
    <w:pPr>
      <w:numPr>
        <w:numId w:val="26"/>
      </w:numPr>
      <w:suppressAutoHyphens w:val="0"/>
      <w:ind w:left="357" w:hanging="357"/>
    </w:pPr>
    <w:rPr>
      <w:rFonts w:ascii="Courier New" w:hAnsi="Courier New" w:cs="Times New Roman"/>
      <w:b/>
      <w:bCs/>
      <w:color w:val="000000"/>
      <w:sz w:val="18"/>
      <w:szCs w:val="28"/>
    </w:rPr>
  </w:style>
  <w:style w:type="character" w:customStyle="1" w:styleId="Standard0">
    <w:name w:val="Standard Знак"/>
    <w:basedOn w:val="a2"/>
    <w:link w:val="Standard"/>
    <w:rsid w:val="00FA148D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Код Знак"/>
    <w:basedOn w:val="Standard0"/>
    <w:link w:val="a0"/>
    <w:rsid w:val="00FA148D"/>
    <w:rPr>
      <w:rFonts w:ascii="Courier New" w:eastAsia="SimSun" w:hAnsi="Courier New" w:cs="Times New Roman"/>
      <w:b/>
      <w:bCs/>
      <w:color w:val="000000"/>
      <w:kern w:val="3"/>
      <w:sz w:val="18"/>
      <w:szCs w:val="28"/>
      <w:lang w:eastAsia="zh-CN" w:bidi="hi-IN"/>
    </w:rPr>
  </w:style>
  <w:style w:type="character" w:styleId="aff4">
    <w:name w:val="annotation reference"/>
    <w:basedOn w:val="a2"/>
    <w:uiPriority w:val="99"/>
    <w:semiHidden/>
    <w:unhideWhenUsed/>
    <w:rsid w:val="00AE6E4A"/>
    <w:rPr>
      <w:sz w:val="16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AE6E4A"/>
    <w:rPr>
      <w:sz w:val="20"/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AE6E4A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E6E4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AE6E4A"/>
    <w:rPr>
      <w:rFonts w:ascii="Times New Roman" w:hAnsi="Times New Roman"/>
      <w:b/>
      <w:bCs/>
      <w:sz w:val="20"/>
      <w:szCs w:val="20"/>
    </w:rPr>
  </w:style>
  <w:style w:type="paragraph" w:styleId="aff9">
    <w:name w:val="Balloon Text"/>
    <w:basedOn w:val="a1"/>
    <w:link w:val="affa"/>
    <w:uiPriority w:val="99"/>
    <w:semiHidden/>
    <w:unhideWhenUsed/>
    <w:rsid w:val="00AE6E4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AE6E4A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2"/>
    <w:link w:val="9"/>
    <w:rsid w:val="007D2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7">
    <w:name w:val="Обычный1"/>
    <w:basedOn w:val="a1"/>
    <w:link w:val="CharChar"/>
    <w:rsid w:val="007D2B5E"/>
    <w:pPr>
      <w:spacing w:line="360" w:lineRule="auto"/>
      <w:ind w:firstLine="851"/>
    </w:pPr>
    <w:rPr>
      <w:rFonts w:eastAsia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7"/>
    <w:rsid w:val="007D2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No Spacing"/>
    <w:aliases w:val="Подзаголовочный"/>
    <w:next w:val="a1"/>
    <w:link w:val="affc"/>
    <w:uiPriority w:val="1"/>
    <w:qFormat/>
    <w:rsid w:val="007D2B5E"/>
    <w:pPr>
      <w:spacing w:after="0" w:line="240" w:lineRule="auto"/>
      <w:ind w:left="720" w:hanging="360"/>
      <w:outlineLvl w:val="0"/>
    </w:pPr>
    <w:rPr>
      <w:rFonts w:ascii="Times New Roman" w:hAnsi="Times New Roman"/>
      <w:b/>
      <w:sz w:val="28"/>
    </w:rPr>
  </w:style>
  <w:style w:type="paragraph" w:styleId="affd">
    <w:name w:val="Title"/>
    <w:aliases w:val="Текст для изображения"/>
    <w:basedOn w:val="a1"/>
    <w:next w:val="a1"/>
    <w:link w:val="affe"/>
    <w:uiPriority w:val="10"/>
    <w:qFormat/>
    <w:rsid w:val="007D2B5E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ffe">
    <w:name w:val="Заголовок Знак"/>
    <w:aliases w:val="Текст для изображения Знак"/>
    <w:basedOn w:val="a2"/>
    <w:link w:val="affd"/>
    <w:uiPriority w:val="10"/>
    <w:rsid w:val="007D2B5E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">
    <w:name w:val="Subtitle"/>
    <w:basedOn w:val="a1"/>
    <w:next w:val="a1"/>
    <w:link w:val="afff"/>
    <w:uiPriority w:val="11"/>
    <w:qFormat/>
    <w:rsid w:val="007D2B5E"/>
    <w:pPr>
      <w:numPr>
        <w:numId w:val="44"/>
      </w:numPr>
      <w:outlineLvl w:val="2"/>
    </w:pPr>
    <w:rPr>
      <w:rFonts w:eastAsiaTheme="minorEastAsia"/>
      <w:spacing w:val="15"/>
    </w:rPr>
  </w:style>
  <w:style w:type="character" w:customStyle="1" w:styleId="afff">
    <w:name w:val="Подзаголовок Знак"/>
    <w:basedOn w:val="a2"/>
    <w:link w:val="a"/>
    <w:uiPriority w:val="11"/>
    <w:rsid w:val="007D2B5E"/>
    <w:rPr>
      <w:rFonts w:ascii="Times New Roman" w:eastAsiaTheme="minorEastAsia" w:hAnsi="Times New Roman"/>
      <w:spacing w:val="15"/>
      <w:sz w:val="28"/>
    </w:rPr>
  </w:style>
  <w:style w:type="character" w:customStyle="1" w:styleId="affc">
    <w:name w:val="Без интервала Знак"/>
    <w:aliases w:val="Подзаголовочный Знак"/>
    <w:basedOn w:val="a2"/>
    <w:link w:val="affb"/>
    <w:uiPriority w:val="1"/>
    <w:rsid w:val="007D2B5E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2"/>
    <w:link w:val="5"/>
    <w:uiPriority w:val="9"/>
    <w:rsid w:val="0026368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fff0">
    <w:name w:val="Unresolved Mention"/>
    <w:basedOn w:val="a2"/>
    <w:uiPriority w:val="99"/>
    <w:semiHidden/>
    <w:unhideWhenUsed/>
    <w:rsid w:val="002E4062"/>
    <w:rPr>
      <w:color w:val="605E5C"/>
      <w:shd w:val="clear" w:color="auto" w:fill="E1DFDD"/>
    </w:rPr>
  </w:style>
  <w:style w:type="character" w:styleId="afff1">
    <w:name w:val="Emphasis"/>
    <w:qFormat/>
    <w:rsid w:val="00604234"/>
    <w:rPr>
      <w:i/>
      <w:iCs/>
    </w:rPr>
  </w:style>
  <w:style w:type="paragraph" w:customStyle="1" w:styleId="TableHeading">
    <w:name w:val="Table Heading"/>
    <w:basedOn w:val="TableContents"/>
    <w:qFormat/>
    <w:rsid w:val="00604234"/>
    <w:pPr>
      <w:autoSpaceDN/>
      <w:jc w:val="center"/>
      <w:textAlignment w:val="auto"/>
    </w:pPr>
    <w:rPr>
      <w:rFonts w:eastAsia="Noto Sans CJK SC Regular" w:cs="FreeSans"/>
      <w:b/>
      <w:bCs/>
      <w:kern w:val="2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DB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7D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AEEF-9254-4092-B993-F80384B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стиль.dotx</Template>
  <TotalTime>932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Boss Russian</cp:lastModifiedBy>
  <cp:revision>88</cp:revision>
  <cp:lastPrinted>2021-07-05T08:52:00Z</cp:lastPrinted>
  <dcterms:created xsi:type="dcterms:W3CDTF">2021-03-30T12:52:00Z</dcterms:created>
  <dcterms:modified xsi:type="dcterms:W3CDTF">2021-11-17T13:12:00Z</dcterms:modified>
</cp:coreProperties>
</file>