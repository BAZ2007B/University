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28433D2B" w:rsidR="007D2B5E" w:rsidRPr="008A765F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</w:t>
      </w:r>
      <w:r w:rsidR="0064552B">
        <w:rPr>
          <w:b/>
        </w:rPr>
        <w:t>3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r>
              <w:t>Матковский</w:t>
            </w:r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А.С.</w:t>
            </w:r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532F7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532F7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52EB7811" w14:textId="3081110E" w:rsidR="00990550" w:rsidRDefault="00990550" w:rsidP="00990550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6278040D" w14:textId="77777777" w:rsidR="0064552B" w:rsidRPr="0064552B" w:rsidRDefault="0064552B" w:rsidP="0064552B">
      <w:pPr>
        <w:rPr>
          <w:lang w:eastAsia="zh-CN" w:bidi="hi-I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2967"/>
        <w:gridCol w:w="2539"/>
        <w:gridCol w:w="1883"/>
        <w:gridCol w:w="1969"/>
      </w:tblGrid>
      <w:tr w:rsidR="0064552B" w14:paraId="1ABBDECE" w14:textId="77777777" w:rsidTr="0064552B">
        <w:tc>
          <w:tcPr>
            <w:tcW w:w="392" w:type="dxa"/>
          </w:tcPr>
          <w:p w14:paraId="7B9C1CC7" w14:textId="46EBAB46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№</w:t>
            </w:r>
          </w:p>
        </w:tc>
        <w:tc>
          <w:tcPr>
            <w:tcW w:w="3058" w:type="dxa"/>
          </w:tcPr>
          <w:p w14:paraId="2F08F8A7" w14:textId="50C97F8B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Задание</w:t>
            </w:r>
          </w:p>
        </w:tc>
        <w:tc>
          <w:tcPr>
            <w:tcW w:w="2539" w:type="dxa"/>
          </w:tcPr>
          <w:p w14:paraId="0637E9FA" w14:textId="5E22530B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Тип поиска</w:t>
            </w:r>
          </w:p>
        </w:tc>
        <w:tc>
          <w:tcPr>
            <w:tcW w:w="1896" w:type="dxa"/>
          </w:tcPr>
          <w:p w14:paraId="2A17BDFD" w14:textId="3DF34202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Содержимое массива</w:t>
            </w:r>
          </w:p>
        </w:tc>
        <w:tc>
          <w:tcPr>
            <w:tcW w:w="1969" w:type="dxa"/>
          </w:tcPr>
          <w:p w14:paraId="6BE06627" w14:textId="1E9C0CFE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Массив отсортирован?</w:t>
            </w:r>
          </w:p>
        </w:tc>
      </w:tr>
      <w:tr w:rsidR="0064552B" w14:paraId="58516DBC" w14:textId="77777777" w:rsidTr="0064552B">
        <w:tc>
          <w:tcPr>
            <w:tcW w:w="392" w:type="dxa"/>
          </w:tcPr>
          <w:p w14:paraId="345F4965" w14:textId="2BFD58A5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21</w:t>
            </w:r>
          </w:p>
        </w:tc>
        <w:tc>
          <w:tcPr>
            <w:tcW w:w="3058" w:type="dxa"/>
          </w:tcPr>
          <w:p w14:paraId="468F893F" w14:textId="4CD2B3B3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cs="Times New Roman"/>
                <w:color w:val="343A40"/>
                <w:szCs w:val="28"/>
                <w:shd w:val="clear" w:color="auto" w:fill="FFFFFF"/>
              </w:rPr>
              <w:t>Найти минимальный из элементов больше заданного</w:t>
            </w:r>
          </w:p>
        </w:tc>
        <w:tc>
          <w:tcPr>
            <w:tcW w:w="2539" w:type="dxa"/>
          </w:tcPr>
          <w:p w14:paraId="0B9122C3" w14:textId="5662E66A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cs="Times New Roman"/>
                <w:color w:val="343A40"/>
                <w:szCs w:val="28"/>
                <w:shd w:val="clear" w:color="auto" w:fill="FFFFFF"/>
              </w:rPr>
              <w:t>Интерполирующий</w:t>
            </w:r>
          </w:p>
        </w:tc>
        <w:tc>
          <w:tcPr>
            <w:tcW w:w="1896" w:type="dxa"/>
          </w:tcPr>
          <w:p w14:paraId="59EF4364" w14:textId="485B15B0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cs="Times New Roman"/>
                <w:color w:val="343A40"/>
                <w:szCs w:val="28"/>
                <w:shd w:val="clear" w:color="auto" w:fill="FFFFFF"/>
              </w:rPr>
              <w:t>Целые числа</w:t>
            </w:r>
          </w:p>
        </w:tc>
        <w:tc>
          <w:tcPr>
            <w:tcW w:w="1969" w:type="dxa"/>
          </w:tcPr>
          <w:p w14:paraId="4AF94824" w14:textId="2C2266E4" w:rsidR="0064552B" w:rsidRPr="0064552B" w:rsidRDefault="0064552B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64552B">
              <w:rPr>
                <w:rFonts w:eastAsia="Times New Roman" w:cs="Times New Roman"/>
                <w:color w:val="343A40"/>
                <w:szCs w:val="28"/>
                <w:lang w:eastAsia="ru-RU"/>
              </w:rPr>
              <w:t>Да</w:t>
            </w:r>
          </w:p>
        </w:tc>
      </w:tr>
    </w:tbl>
    <w:p w14:paraId="2B46947C" w14:textId="2CE62A5B" w:rsidR="00990550" w:rsidRPr="00B927E0" w:rsidRDefault="00990550" w:rsidP="00B927E0">
      <w:pPr>
        <w:shd w:val="clear" w:color="auto" w:fill="FFFFFF"/>
        <w:spacing w:before="100" w:beforeAutospacing="1" w:after="100" w:afterAutospacing="1"/>
        <w:ind w:firstLine="0"/>
        <w:jc w:val="left"/>
        <w:rPr>
          <w:rFonts w:eastAsia="Times New Roman" w:cs="Times New Roman"/>
          <w:color w:val="343A40"/>
          <w:szCs w:val="28"/>
          <w:lang w:eastAsia="ru-RU"/>
        </w:rPr>
      </w:pP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5916EB3A" w:rsidR="00B927E0" w:rsidRDefault="00B927E0" w:rsidP="00B927E0">
      <w:pPr>
        <w:ind w:firstLine="0"/>
        <w:rPr>
          <w:lang w:eastAsia="zh-CN" w:bidi="hi-IN"/>
        </w:rPr>
      </w:pPr>
    </w:p>
    <w:p w14:paraId="5F4AF453" w14:textId="2542F145" w:rsidR="00B927E0" w:rsidRPr="00B927E0" w:rsidRDefault="00B927E0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>Программа</w:t>
      </w:r>
      <w:r w:rsidR="0064552B">
        <w:rPr>
          <w:lang w:eastAsia="zh-CN" w:bidi="hi-IN"/>
        </w:rPr>
        <w:t xml:space="preserve"> с интерполирующим поиском</w:t>
      </w:r>
      <w:r w:rsidR="004B6B88">
        <w:rPr>
          <w:lang w:eastAsia="zh-CN" w:bidi="hi-IN"/>
        </w:rPr>
        <w:t xml:space="preserve"> (к программе прикреплен файл с массивом чисел)</w:t>
      </w:r>
      <w:r>
        <w:rPr>
          <w:lang w:eastAsia="zh-CN" w:bidi="hi-IN"/>
        </w:rPr>
        <w:t>:</w:t>
      </w:r>
    </w:p>
    <w:p w14:paraId="4D85E6A0" w14:textId="70CB146F" w:rsidR="00990550" w:rsidRDefault="00990550" w:rsidP="00990550">
      <w:pPr>
        <w:rPr>
          <w:lang w:eastAsia="zh-CN" w:bidi="hi-IN"/>
        </w:rPr>
      </w:pPr>
    </w:p>
    <w:p w14:paraId="533DF1F6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A78578B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C3158F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81EF347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667CCF4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2E5E2B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x присутствует в arr [0..n-1], то возвращает</w:t>
      </w:r>
    </w:p>
    <w:p w14:paraId="28DF73EF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 xml:space="preserve"> -1.</w:t>
      </w:r>
    </w:p>
    <w:p w14:paraId="1F6F6946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lo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666EB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46F999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39E22D36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D4729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Поскольку массив отсортирован, элемент присутствует</w:t>
      </w:r>
    </w:p>
    <w:p w14:paraId="0DCFC1DF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массиве должен находиться в диапазоне, определяемом углом</w:t>
      </w:r>
    </w:p>
    <w:p w14:paraId="764D308C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4C4EF8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Исследование позиции с сохранением</w:t>
      </w:r>
    </w:p>
    <w:p w14:paraId="2C7E26FC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 учетом равномерного распределения.</w:t>
      </w:r>
    </w:p>
    <w:p w14:paraId="7EAA4F6F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mid = </w:t>
      </w:r>
      <w:r>
        <w:rPr>
          <w:rFonts w:ascii="Consolas" w:hAnsi="Consolas" w:cs="Consolas"/>
          <w:color w:val="808080"/>
          <w:sz w:val="19"/>
          <w:szCs w:val="19"/>
        </w:rPr>
        <w:t>lo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hi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66B656E0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2FAB75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Состояние цели найдено</w:t>
      </w:r>
    </w:p>
    <w:p w14:paraId="4BD1B0C6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[mid]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76CC7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 + 1;</w:t>
      </w:r>
    </w:p>
    <w:p w14:paraId="6E94E7C1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8BD2AB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x больше, x находится в правом подмассиве</w:t>
      </w:r>
    </w:p>
    <w:p w14:paraId="4C1DD831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BA31F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 + 1] &gt;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+ 1;</w:t>
      </w:r>
    </w:p>
    <w:p w14:paraId="63ADB580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8D628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C6A2A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x меньше, x находится в левом подмассиве</w:t>
      </w:r>
    </w:p>
    <w:p w14:paraId="33E1987D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A3B4F8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 - 1] &lt;=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28BD3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14:paraId="069AEFB4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 - 1] &gt;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interpolationSearch(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lo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- 1, </w:t>
      </w:r>
      <w:r w:rsidRPr="00AE0E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A7BE6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9FE02D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67EBFA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BD49BA8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643A99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8CCC3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E440BC4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1726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E0E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0EC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8E871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527A1682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</w:t>
      </w:r>
      <w:r w:rsidRPr="00AE0EC1">
        <w:rPr>
          <w:rFonts w:ascii="Consolas" w:hAnsi="Consolas" w:cs="Consolas"/>
          <w:color w:val="A31515"/>
          <w:sz w:val="19"/>
          <w:szCs w:val="19"/>
          <w:lang w:val="en-US"/>
        </w:rPr>
        <w:t>"S_Array.txt"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E62F4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2E6E96F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</w:t>
      </w:r>
      <w:r w:rsidRPr="00AE0E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96030B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8FF8DEA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14:paraId="7EF450CD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CBFFB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32EDF599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F3BA55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из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04138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E12E260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835F55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E0E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AE0E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EC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D0D47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234EFC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E0E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99EC7E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>// Element to be searched</w:t>
      </w:r>
    </w:p>
    <w:p w14:paraId="0D127A8A" w14:textId="77777777" w:rsidR="00AE0EC1" w:rsidRPr="004B6B88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6B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B6B88">
        <w:rPr>
          <w:rFonts w:ascii="Consolas" w:hAnsi="Consolas" w:cs="Consolas"/>
          <w:color w:val="000000"/>
          <w:sz w:val="19"/>
          <w:szCs w:val="19"/>
        </w:rPr>
        <w:t>;</w:t>
      </w:r>
    </w:p>
    <w:p w14:paraId="18F3AEAA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6B8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элемент, больше которого надо найти:"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081E1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E0E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8037192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arr[n - 1]) {</w:t>
      </w:r>
    </w:p>
    <w:p w14:paraId="3728F044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больше самого максимального числа!"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62EDB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exit(1);</w:t>
      </w:r>
    </w:p>
    <w:p w14:paraId="74904C57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CD9C11" w14:textId="77777777" w:rsidR="00AE0EC1" w:rsidRPr="004B6B88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6B8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4B6B88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4B6B88">
        <w:rPr>
          <w:rFonts w:ascii="Consolas" w:hAnsi="Consolas" w:cs="Consolas"/>
          <w:color w:val="000000"/>
          <w:sz w:val="19"/>
          <w:szCs w:val="19"/>
        </w:rPr>
        <w:t>[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B6B88">
        <w:rPr>
          <w:rFonts w:ascii="Consolas" w:hAnsi="Consolas" w:cs="Consolas"/>
          <w:color w:val="000000"/>
          <w:sz w:val="19"/>
          <w:szCs w:val="19"/>
        </w:rPr>
        <w:t xml:space="preserve"> - 1]) {</w:t>
      </w:r>
    </w:p>
    <w:p w14:paraId="10E918C3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B6B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равно самому максимальному числу!"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7A97C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exit(1);</w:t>
      </w:r>
    </w:p>
    <w:p w14:paraId="78DDE02C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EDE7ED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interpolationSearch(arr, 0, n - 1, x);</w:t>
      </w:r>
    </w:p>
    <w:p w14:paraId="2BE75753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DD81A" w14:textId="77777777" w:rsidR="00AE0EC1" w:rsidRP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8000"/>
          <w:sz w:val="19"/>
          <w:szCs w:val="19"/>
          <w:lang w:val="en-US"/>
        </w:rPr>
        <w:t>// If element was found</w:t>
      </w:r>
    </w:p>
    <w:p w14:paraId="5F284C30" w14:textId="77777777" w:rsidR="00AE0EC1" w:rsidRPr="004B6B88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0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6B8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E0EC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4B6B88"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27FFB91C" w14:textId="6276BA3B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0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E3085">
        <w:rPr>
          <w:rFonts w:ascii="Consolas" w:hAnsi="Consolas" w:cs="Consolas"/>
          <w:color w:val="A31515"/>
          <w:sz w:val="19"/>
          <w:szCs w:val="19"/>
        </w:rPr>
        <w:t>Наименьший</w:t>
      </w:r>
      <w:r>
        <w:rPr>
          <w:rFonts w:ascii="Consolas" w:hAnsi="Consolas" w:cs="Consolas"/>
          <w:color w:val="A31515"/>
          <w:sz w:val="19"/>
          <w:szCs w:val="19"/>
        </w:rPr>
        <w:t xml:space="preserve"> элемент больше заданного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arr[index];</w:t>
      </w:r>
    </w:p>
    <w:p w14:paraId="186D41B0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7DC099" w14:textId="77777777" w:rsidR="00AE0EC1" w:rsidRDefault="00AE0EC1" w:rsidP="00AE0E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8CE32" w14:textId="522E3F44" w:rsidR="00B927E0" w:rsidRDefault="00B927E0" w:rsidP="00B927E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25991C" w14:textId="77777777" w:rsidR="00B927E0" w:rsidRDefault="00B927E0" w:rsidP="00680443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D606E5" w14:textId="77777777" w:rsidR="00B927E0" w:rsidRDefault="00B927E0" w:rsidP="00680443">
      <w:pPr>
        <w:ind w:firstLine="0"/>
        <w:rPr>
          <w:lang w:eastAsia="zh-CN" w:bidi="hi-IN"/>
        </w:rPr>
      </w:pPr>
    </w:p>
    <w:p w14:paraId="65E9464C" w14:textId="15BA1630" w:rsidR="00680443" w:rsidRDefault="00EE4174" w:rsidP="00D56C5A">
      <w:pPr>
        <w:pStyle w:val="1"/>
        <w:rPr>
          <w:lang w:val="ru-RU"/>
        </w:rPr>
      </w:pPr>
      <w:r>
        <w:rPr>
          <w:lang w:val="ru-RU"/>
        </w:rPr>
        <w:t>Теоретические оценки сложности</w:t>
      </w:r>
    </w:p>
    <w:p w14:paraId="1EF1E8FC" w14:textId="4183D234" w:rsidR="00EE4174" w:rsidRDefault="00EE4174" w:rsidP="00EE4174">
      <w:pPr>
        <w:rPr>
          <w:lang w:eastAsia="zh-CN" w:bidi="hi-IN"/>
        </w:rPr>
      </w:pPr>
    </w:p>
    <w:p w14:paraId="250BF08F" w14:textId="13989830" w:rsidR="00EE4174" w:rsidRPr="002768BF" w:rsidRDefault="00EE4174" w:rsidP="00AE3085">
      <w:pPr>
        <w:rPr>
          <w:i/>
          <w:lang w:eastAsia="zh-CN" w:bidi="hi-IN"/>
        </w:rPr>
      </w:pPr>
      <w:r>
        <w:rPr>
          <w:lang w:eastAsia="zh-CN" w:bidi="hi-IN"/>
        </w:rPr>
        <w:t xml:space="preserve">Теоретическая </w:t>
      </w:r>
      <w:r w:rsidR="00082275">
        <w:rPr>
          <w:lang w:eastAsia="zh-CN" w:bidi="hi-IN"/>
        </w:rPr>
        <w:t xml:space="preserve">сложность </w:t>
      </w:r>
      <w:r w:rsidR="00AE3085">
        <w:rPr>
          <w:lang w:eastAsia="zh-CN" w:bidi="hi-IN"/>
        </w:rPr>
        <w:t>данного алгоритма составляет</w:t>
      </w:r>
      <w:r w:rsidR="00082275">
        <w:rPr>
          <w:lang w:eastAsia="zh-CN" w:bidi="hi-IN"/>
        </w:rPr>
        <w:t xml:space="preserve"> </w:t>
      </w:r>
      <w:r>
        <w:rPr>
          <w:lang w:eastAsia="zh-CN" w:bidi="hi-IN"/>
        </w:rPr>
        <w:t xml:space="preserve">составляет </w:t>
      </w:r>
      <m:oMath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</m:e>
        </m:d>
        <m:r>
          <w:rPr>
            <w:rFonts w:ascii="Cambria Math" w:hAnsi="Cambria Math"/>
            <w:lang w:eastAsia="zh-CN" w:bidi="hi-IN"/>
          </w:rPr>
          <m:t>+О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loglogn</m:t>
            </m:r>
          </m:e>
        </m:d>
        <m:r>
          <w:rPr>
            <w:rFonts w:ascii="Cambria Math" w:hAnsi="Cambria Math"/>
            <w:lang w:eastAsia="zh-CN" w:bidi="hi-IN"/>
          </w:rPr>
          <m:t>+О(1)</m:t>
        </m:r>
      </m:oMath>
      <w:r w:rsidR="00082275">
        <w:rPr>
          <w:rFonts w:eastAsiaTheme="minorEastAsia"/>
          <w:lang w:eastAsia="zh-CN" w:bidi="hi-IN"/>
        </w:rPr>
        <w:t xml:space="preserve">, (где </w:t>
      </w:r>
      <w:r w:rsidR="00082275">
        <w:rPr>
          <w:rFonts w:eastAsiaTheme="minorEastAsia"/>
          <w:lang w:val="en-US" w:eastAsia="zh-CN" w:bidi="hi-IN"/>
        </w:rPr>
        <w:t>n</w:t>
      </w:r>
      <w:r w:rsidR="00082275" w:rsidRPr="00082275">
        <w:rPr>
          <w:rFonts w:eastAsiaTheme="minorEastAsia"/>
          <w:lang w:eastAsia="zh-CN" w:bidi="hi-IN"/>
        </w:rPr>
        <w:t xml:space="preserve"> </w:t>
      </w:r>
      <w:r w:rsidR="00082275">
        <w:rPr>
          <w:rFonts w:eastAsiaTheme="minorEastAsia"/>
          <w:lang w:eastAsia="zh-CN" w:bidi="hi-IN"/>
        </w:rPr>
        <w:t xml:space="preserve">– </w:t>
      </w:r>
      <w:r w:rsidR="008E5AAE">
        <w:rPr>
          <w:rFonts w:eastAsiaTheme="minorEastAsia"/>
          <w:lang w:eastAsia="zh-CN" w:bidi="hi-IN"/>
        </w:rPr>
        <w:t>массив чисел</w:t>
      </w:r>
      <w:r w:rsidR="00082275">
        <w:rPr>
          <w:rFonts w:asciiTheme="minorHAnsi" w:eastAsia="Segoe UI Emoji" w:hAnsiTheme="minorHAnsi" w:cs="Segoe UI Emoji"/>
          <w:lang w:eastAsia="zh-CN" w:bidi="hi-IN"/>
        </w:rPr>
        <w:t>)</w:t>
      </w:r>
      <w:r w:rsidR="00082275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так как </w:t>
      </w:r>
      <w:r w:rsidR="00AE3085">
        <w:rPr>
          <w:rFonts w:eastAsiaTheme="minorEastAsia"/>
          <w:lang w:eastAsia="zh-CN" w:bidi="hi-IN"/>
        </w:rPr>
        <w:t>мы использовали интерполирующий поиск с условием</w:t>
      </w:r>
      <w:r w:rsidR="00063702">
        <w:rPr>
          <w:rFonts w:eastAsiaTheme="minorEastAsia"/>
          <w:lang w:eastAsia="zh-CN" w:bidi="hi-IN"/>
        </w:rPr>
        <w:t xml:space="preserve">. </w:t>
      </w:r>
    </w:p>
    <w:p w14:paraId="47E09900" w14:textId="77777777" w:rsidR="00D56C5A" w:rsidRPr="00990550" w:rsidRDefault="00D56C5A" w:rsidP="00990550">
      <w:pPr>
        <w:rPr>
          <w:lang w:eastAsia="zh-CN" w:bidi="hi-IN"/>
        </w:rPr>
      </w:pPr>
    </w:p>
    <w:p w14:paraId="0E0E76C9" w14:textId="24ED76DF" w:rsidR="00990550" w:rsidRDefault="00990550" w:rsidP="00990550">
      <w:pPr>
        <w:pStyle w:val="1"/>
        <w:rPr>
          <w:lang w:val="ru-RU"/>
        </w:rPr>
      </w:pPr>
      <w:bookmarkStart w:id="2" w:name="_Toc81912684"/>
      <w:r>
        <w:rPr>
          <w:lang w:val="ru-RU"/>
        </w:rPr>
        <w:t>Результаты</w:t>
      </w:r>
      <w:bookmarkEnd w:id="2"/>
    </w:p>
    <w:p w14:paraId="44F619C9" w14:textId="48A8B125" w:rsidR="00990550" w:rsidRDefault="00990550" w:rsidP="00990550">
      <w:pPr>
        <w:rPr>
          <w:lang w:eastAsia="zh-CN" w:bidi="hi-IN"/>
        </w:rPr>
      </w:pPr>
    </w:p>
    <w:p w14:paraId="0AA0BCD9" w14:textId="1639D5F3" w:rsid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>Результаты выполнения алгоритма приведены в таблице 1</w:t>
      </w:r>
    </w:p>
    <w:p w14:paraId="43D192FC" w14:textId="5A00A0DE" w:rsidR="00990550" w:rsidRDefault="00990550" w:rsidP="00990550">
      <w:pPr>
        <w:rPr>
          <w:lang w:eastAsia="zh-CN" w:bidi="hi-IN"/>
        </w:rPr>
      </w:pPr>
    </w:p>
    <w:p w14:paraId="7DE2AA4E" w14:textId="3917CFD7" w:rsidR="00990550" w:rsidRP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 xml:space="preserve">Таблица 1 </w:t>
      </w:r>
    </w:p>
    <w:tbl>
      <w:tblPr>
        <w:tblStyle w:val="af2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6198"/>
      </w:tblGrid>
      <w:tr w:rsidR="00926BA7" w14:paraId="2CB77A31" w14:textId="77777777" w:rsidTr="00AA73CC">
        <w:tc>
          <w:tcPr>
            <w:tcW w:w="2610" w:type="dxa"/>
          </w:tcPr>
          <w:p w14:paraId="7ACD02F4" w14:textId="1FDBF3B7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Размер элемента</w:t>
            </w:r>
          </w:p>
        </w:tc>
        <w:tc>
          <w:tcPr>
            <w:tcW w:w="6198" w:type="dxa"/>
          </w:tcPr>
          <w:p w14:paraId="17B4D830" w14:textId="1B2AAAC8" w:rsidR="00926BA7" w:rsidRPr="00680443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Простой алгоритм, время в мс.</w:t>
            </w:r>
          </w:p>
        </w:tc>
      </w:tr>
      <w:tr w:rsidR="00926BA7" w14:paraId="569B6D5A" w14:textId="77777777" w:rsidTr="00210F13">
        <w:tc>
          <w:tcPr>
            <w:tcW w:w="2610" w:type="dxa"/>
          </w:tcPr>
          <w:p w14:paraId="15D77256" w14:textId="7A24C6EB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6198" w:type="dxa"/>
          </w:tcPr>
          <w:p w14:paraId="020D6FE6" w14:textId="0CC6EE70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0.00</w:t>
            </w:r>
            <w:r w:rsidRPr="00926BA7">
              <w:rPr>
                <w:lang w:eastAsia="zh-CN" w:bidi="hi-IN"/>
              </w:rPr>
              <w:t>11</w:t>
            </w:r>
          </w:p>
        </w:tc>
      </w:tr>
      <w:tr w:rsidR="00926BA7" w14:paraId="4D1BC037" w14:textId="77777777" w:rsidTr="00393AD0">
        <w:tc>
          <w:tcPr>
            <w:tcW w:w="2610" w:type="dxa"/>
          </w:tcPr>
          <w:p w14:paraId="23BEFB73" w14:textId="542164C8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1000</w:t>
            </w:r>
          </w:p>
        </w:tc>
        <w:tc>
          <w:tcPr>
            <w:tcW w:w="6198" w:type="dxa"/>
          </w:tcPr>
          <w:p w14:paraId="3F89890E" w14:textId="711FABAB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0,1001</w:t>
            </w:r>
          </w:p>
        </w:tc>
      </w:tr>
      <w:tr w:rsidR="00926BA7" w14:paraId="38B9A229" w14:textId="77777777" w:rsidTr="00E845EB">
        <w:tc>
          <w:tcPr>
            <w:tcW w:w="2610" w:type="dxa"/>
          </w:tcPr>
          <w:p w14:paraId="3CA9E0F6" w14:textId="28E24569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100000</w:t>
            </w:r>
          </w:p>
        </w:tc>
        <w:tc>
          <w:tcPr>
            <w:tcW w:w="6198" w:type="dxa"/>
          </w:tcPr>
          <w:p w14:paraId="08C1816C" w14:textId="1A7F8B2D" w:rsidR="00926BA7" w:rsidRDefault="00926BA7" w:rsidP="00990550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10.0001</w:t>
            </w:r>
          </w:p>
        </w:tc>
      </w:tr>
    </w:tbl>
    <w:p w14:paraId="65283DE3" w14:textId="175DA07D" w:rsidR="00990550" w:rsidRPr="00990550" w:rsidRDefault="00990550" w:rsidP="00926BA7">
      <w:pPr>
        <w:ind w:firstLine="0"/>
        <w:rPr>
          <w:lang w:eastAsia="zh-CN" w:bidi="hi-IN"/>
        </w:rPr>
      </w:pPr>
    </w:p>
    <w:sectPr w:rsidR="00990550" w:rsidRPr="00990550" w:rsidSect="00170194">
      <w:footerReference w:type="default" r:id="rId8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0AB2" w14:textId="77777777" w:rsidR="00532F7E" w:rsidRDefault="00532F7E" w:rsidP="00120432">
      <w:r>
        <w:separator/>
      </w:r>
    </w:p>
  </w:endnote>
  <w:endnote w:type="continuationSeparator" w:id="0">
    <w:p w14:paraId="669F93A2" w14:textId="77777777" w:rsidR="00532F7E" w:rsidRDefault="00532F7E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B350" w14:textId="77777777" w:rsidR="00532F7E" w:rsidRDefault="00532F7E" w:rsidP="00120432">
      <w:r>
        <w:separator/>
      </w:r>
    </w:p>
  </w:footnote>
  <w:footnote w:type="continuationSeparator" w:id="0">
    <w:p w14:paraId="18C28BFE" w14:textId="77777777" w:rsidR="00532F7E" w:rsidRDefault="00532F7E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11D18"/>
    <w:rsid w:val="00024A3B"/>
    <w:rsid w:val="000336E1"/>
    <w:rsid w:val="00034A7D"/>
    <w:rsid w:val="00063702"/>
    <w:rsid w:val="00075DF7"/>
    <w:rsid w:val="00075F0A"/>
    <w:rsid w:val="000779D8"/>
    <w:rsid w:val="00082275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4BEB"/>
    <w:rsid w:val="001C67E4"/>
    <w:rsid w:val="001D3C66"/>
    <w:rsid w:val="001D5A2A"/>
    <w:rsid w:val="001D7E73"/>
    <w:rsid w:val="001E1672"/>
    <w:rsid w:val="001E5D7B"/>
    <w:rsid w:val="001F732F"/>
    <w:rsid w:val="00203278"/>
    <w:rsid w:val="00215A28"/>
    <w:rsid w:val="00220C2C"/>
    <w:rsid w:val="00223B32"/>
    <w:rsid w:val="00224E41"/>
    <w:rsid w:val="002320C5"/>
    <w:rsid w:val="00252661"/>
    <w:rsid w:val="00252767"/>
    <w:rsid w:val="0025433A"/>
    <w:rsid w:val="00260D0D"/>
    <w:rsid w:val="0026368A"/>
    <w:rsid w:val="0026440E"/>
    <w:rsid w:val="00273572"/>
    <w:rsid w:val="002738D1"/>
    <w:rsid w:val="002768BF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5A80"/>
    <w:rsid w:val="00383F91"/>
    <w:rsid w:val="00384B64"/>
    <w:rsid w:val="00395E49"/>
    <w:rsid w:val="003A0EC8"/>
    <w:rsid w:val="003A2BCC"/>
    <w:rsid w:val="003A74EF"/>
    <w:rsid w:val="003B0251"/>
    <w:rsid w:val="003D2545"/>
    <w:rsid w:val="003D5E4E"/>
    <w:rsid w:val="003E7139"/>
    <w:rsid w:val="003F2900"/>
    <w:rsid w:val="003F47E1"/>
    <w:rsid w:val="00402EF8"/>
    <w:rsid w:val="00406426"/>
    <w:rsid w:val="004171BD"/>
    <w:rsid w:val="00425918"/>
    <w:rsid w:val="00432183"/>
    <w:rsid w:val="004466D4"/>
    <w:rsid w:val="004515DC"/>
    <w:rsid w:val="004516B5"/>
    <w:rsid w:val="00453B63"/>
    <w:rsid w:val="00457730"/>
    <w:rsid w:val="00462A3B"/>
    <w:rsid w:val="0048028D"/>
    <w:rsid w:val="004835A3"/>
    <w:rsid w:val="00484C85"/>
    <w:rsid w:val="004A2DAE"/>
    <w:rsid w:val="004B00E1"/>
    <w:rsid w:val="004B08B2"/>
    <w:rsid w:val="004B4AF0"/>
    <w:rsid w:val="004B6B88"/>
    <w:rsid w:val="004C433F"/>
    <w:rsid w:val="004D2C99"/>
    <w:rsid w:val="004D510F"/>
    <w:rsid w:val="004D581A"/>
    <w:rsid w:val="004E5C05"/>
    <w:rsid w:val="004F0571"/>
    <w:rsid w:val="004F0CF8"/>
    <w:rsid w:val="004F332C"/>
    <w:rsid w:val="0051548E"/>
    <w:rsid w:val="005202C0"/>
    <w:rsid w:val="00524922"/>
    <w:rsid w:val="00531F27"/>
    <w:rsid w:val="00532F7E"/>
    <w:rsid w:val="00540CDA"/>
    <w:rsid w:val="00542F01"/>
    <w:rsid w:val="00551DE7"/>
    <w:rsid w:val="00576B53"/>
    <w:rsid w:val="00580C41"/>
    <w:rsid w:val="00587345"/>
    <w:rsid w:val="00595725"/>
    <w:rsid w:val="00595FF1"/>
    <w:rsid w:val="005973EE"/>
    <w:rsid w:val="005A3609"/>
    <w:rsid w:val="005C287B"/>
    <w:rsid w:val="005C3846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4552B"/>
    <w:rsid w:val="00645BEE"/>
    <w:rsid w:val="00646F12"/>
    <w:rsid w:val="00652828"/>
    <w:rsid w:val="00661F6F"/>
    <w:rsid w:val="006628A8"/>
    <w:rsid w:val="006739C6"/>
    <w:rsid w:val="00673E63"/>
    <w:rsid w:val="00680443"/>
    <w:rsid w:val="0068061E"/>
    <w:rsid w:val="006916BC"/>
    <w:rsid w:val="00696B07"/>
    <w:rsid w:val="006A373C"/>
    <w:rsid w:val="006B19C0"/>
    <w:rsid w:val="006B4AE0"/>
    <w:rsid w:val="006C0652"/>
    <w:rsid w:val="006D0ADE"/>
    <w:rsid w:val="006D585D"/>
    <w:rsid w:val="006E5DEA"/>
    <w:rsid w:val="006F076B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E5AAE"/>
    <w:rsid w:val="008F4EC0"/>
    <w:rsid w:val="009003E2"/>
    <w:rsid w:val="0090269D"/>
    <w:rsid w:val="00904E31"/>
    <w:rsid w:val="0090531E"/>
    <w:rsid w:val="00920C1B"/>
    <w:rsid w:val="00921B56"/>
    <w:rsid w:val="009241F7"/>
    <w:rsid w:val="00926BA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469B"/>
    <w:rsid w:val="00A64B5A"/>
    <w:rsid w:val="00A6537A"/>
    <w:rsid w:val="00A70C68"/>
    <w:rsid w:val="00A71B33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C357D"/>
    <w:rsid w:val="00AD2896"/>
    <w:rsid w:val="00AE0E28"/>
    <w:rsid w:val="00AE0EC1"/>
    <w:rsid w:val="00AE3085"/>
    <w:rsid w:val="00AE481E"/>
    <w:rsid w:val="00AE6E4A"/>
    <w:rsid w:val="00B00267"/>
    <w:rsid w:val="00B00D94"/>
    <w:rsid w:val="00B014F7"/>
    <w:rsid w:val="00B14229"/>
    <w:rsid w:val="00B34919"/>
    <w:rsid w:val="00B34EDC"/>
    <w:rsid w:val="00B374E7"/>
    <w:rsid w:val="00B4376A"/>
    <w:rsid w:val="00B506CB"/>
    <w:rsid w:val="00B54DB6"/>
    <w:rsid w:val="00B62F25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5B18"/>
    <w:rsid w:val="00D4063B"/>
    <w:rsid w:val="00D56C5A"/>
    <w:rsid w:val="00D56DF5"/>
    <w:rsid w:val="00D56E88"/>
    <w:rsid w:val="00D570F8"/>
    <w:rsid w:val="00D628BA"/>
    <w:rsid w:val="00D63D65"/>
    <w:rsid w:val="00D83016"/>
    <w:rsid w:val="00D8668F"/>
    <w:rsid w:val="00D87D7A"/>
    <w:rsid w:val="00D92FB4"/>
    <w:rsid w:val="00D96E8E"/>
    <w:rsid w:val="00DA4211"/>
    <w:rsid w:val="00DB18D1"/>
    <w:rsid w:val="00DB7719"/>
    <w:rsid w:val="00DB7DDC"/>
    <w:rsid w:val="00DC17A1"/>
    <w:rsid w:val="00DC1878"/>
    <w:rsid w:val="00DC6A8F"/>
    <w:rsid w:val="00DC7607"/>
    <w:rsid w:val="00DD2F95"/>
    <w:rsid w:val="00DD33E1"/>
    <w:rsid w:val="00DE0B1D"/>
    <w:rsid w:val="00DE1C4E"/>
    <w:rsid w:val="00DE6429"/>
    <w:rsid w:val="00DF0362"/>
    <w:rsid w:val="00DF35B8"/>
    <w:rsid w:val="00DF7400"/>
    <w:rsid w:val="00E114C2"/>
    <w:rsid w:val="00E12098"/>
    <w:rsid w:val="00E13845"/>
    <w:rsid w:val="00E1527B"/>
    <w:rsid w:val="00E20107"/>
    <w:rsid w:val="00E255B5"/>
    <w:rsid w:val="00E271D4"/>
    <w:rsid w:val="00E31A80"/>
    <w:rsid w:val="00E31AAB"/>
    <w:rsid w:val="00E31F50"/>
    <w:rsid w:val="00E32E44"/>
    <w:rsid w:val="00E46A85"/>
    <w:rsid w:val="00E50D07"/>
    <w:rsid w:val="00E56D17"/>
    <w:rsid w:val="00E651F9"/>
    <w:rsid w:val="00E71FC6"/>
    <w:rsid w:val="00E801BF"/>
    <w:rsid w:val="00E87EB4"/>
    <w:rsid w:val="00E96026"/>
    <w:rsid w:val="00EA072A"/>
    <w:rsid w:val="00EB43DF"/>
    <w:rsid w:val="00EB656E"/>
    <w:rsid w:val="00EC2EBC"/>
    <w:rsid w:val="00EC63BF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57525"/>
    <w:rsid w:val="00F662D3"/>
    <w:rsid w:val="00F66CF2"/>
    <w:rsid w:val="00F67435"/>
    <w:rsid w:val="00F7343E"/>
    <w:rsid w:val="00F912CF"/>
    <w:rsid w:val="00FA148D"/>
    <w:rsid w:val="00FA5304"/>
    <w:rsid w:val="00FA722F"/>
    <w:rsid w:val="00FA7A67"/>
    <w:rsid w:val="00FD521E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148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687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89</cp:revision>
  <cp:lastPrinted>2021-07-05T08:52:00Z</cp:lastPrinted>
  <dcterms:created xsi:type="dcterms:W3CDTF">2021-03-30T12:52:00Z</dcterms:created>
  <dcterms:modified xsi:type="dcterms:W3CDTF">2021-11-16T22:16:00Z</dcterms:modified>
</cp:coreProperties>
</file>