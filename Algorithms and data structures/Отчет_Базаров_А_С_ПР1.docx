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2761" w14:textId="77777777" w:rsidR="007D2B5E" w:rsidRPr="00915823" w:rsidRDefault="007D2B5E" w:rsidP="007D2B5E">
      <w:pPr>
        <w:ind w:firstLine="0"/>
        <w:jc w:val="center"/>
      </w:pPr>
      <w:r w:rsidRPr="00915823">
        <w:t>Федеральное государственное автономное</w:t>
      </w:r>
    </w:p>
    <w:p w14:paraId="36B8B138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образовательное учреждение</w:t>
      </w:r>
    </w:p>
    <w:p w14:paraId="66738A48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высшего образования</w:t>
      </w:r>
    </w:p>
    <w:p w14:paraId="798CDD4B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«СИБИРСКИЙ ФЕДЕРАЛЬНЫЙ УНИВЕРСИТЕТ»</w:t>
      </w:r>
    </w:p>
    <w:p w14:paraId="2C129117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Институт Космических и информационных технологий</w:t>
      </w:r>
    </w:p>
    <w:p w14:paraId="5F54E929" w14:textId="6437D46A" w:rsidR="007D2B5E" w:rsidRDefault="0026368A" w:rsidP="0026368A">
      <w:pPr>
        <w:ind w:firstLine="0"/>
        <w:jc w:val="center"/>
        <w:rPr>
          <w:rFonts w:cs="Times New Roman"/>
          <w:color w:val="000000"/>
          <w:szCs w:val="28"/>
        </w:rPr>
      </w:pPr>
      <w:r w:rsidRPr="00641699">
        <w:rPr>
          <w:rFonts w:cs="Times New Roman"/>
          <w:color w:val="000000"/>
          <w:szCs w:val="28"/>
        </w:rPr>
        <w:t>Кафедра вычислительной техники</w:t>
      </w:r>
    </w:p>
    <w:p w14:paraId="5781A083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22F79A88" w14:textId="77777777" w:rsidR="007D2B5E" w:rsidRPr="00915823" w:rsidRDefault="007D2B5E" w:rsidP="007D2B5E">
      <w:pPr>
        <w:ind w:firstLine="0"/>
        <w:rPr>
          <w:rFonts w:cs="Times New Roman"/>
          <w:color w:val="000000"/>
          <w:szCs w:val="28"/>
        </w:rPr>
      </w:pPr>
    </w:p>
    <w:p w14:paraId="0FF01E30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09C2D58F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12877252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71395D12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40B47EF7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67779448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71808417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6A5862CF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5BD39429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5EE7D77D" w14:textId="0B33B9F4" w:rsidR="007D2B5E" w:rsidRPr="008A765F" w:rsidRDefault="008A765F" w:rsidP="007D2B5E">
      <w:pPr>
        <w:ind w:firstLine="0"/>
        <w:jc w:val="center"/>
        <w:rPr>
          <w:b/>
        </w:rPr>
      </w:pPr>
      <w:r>
        <w:rPr>
          <w:b/>
        </w:rPr>
        <w:t xml:space="preserve">ОТЧЕТ </w:t>
      </w:r>
      <w:r w:rsidR="00615781">
        <w:rPr>
          <w:b/>
        </w:rPr>
        <w:t>П</w:t>
      </w:r>
      <w:r>
        <w:rPr>
          <w:b/>
        </w:rPr>
        <w:t>О ПРАКТ</w:t>
      </w:r>
      <w:r w:rsidR="006C0652">
        <w:rPr>
          <w:b/>
        </w:rPr>
        <w:t xml:space="preserve">ИЧЕСКОЙ РАБОТЕ </w:t>
      </w:r>
      <w:r w:rsidR="0025433A">
        <w:rPr>
          <w:b/>
        </w:rPr>
        <w:t>№1</w:t>
      </w:r>
    </w:p>
    <w:p w14:paraId="235DB197" w14:textId="72B1BE2E" w:rsidR="007D2B5E" w:rsidRDefault="0025433A" w:rsidP="007D2B5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</w:t>
      </w:r>
      <w:r w:rsidR="00375A80">
        <w:rPr>
          <w:rFonts w:cs="Times New Roman"/>
          <w:szCs w:val="28"/>
        </w:rPr>
        <w:t xml:space="preserve"> дисциплине </w:t>
      </w:r>
      <w:r w:rsidR="00990550" w:rsidRPr="00990550">
        <w:rPr>
          <w:rFonts w:cs="Times New Roman"/>
          <w:szCs w:val="28"/>
        </w:rPr>
        <w:t>“Алгоритмы и структуры данны</w:t>
      </w:r>
      <w:r w:rsidR="00990550">
        <w:rPr>
          <w:rFonts w:cs="Times New Roman"/>
          <w:szCs w:val="28"/>
        </w:rPr>
        <w:t>х</w:t>
      </w:r>
      <w:r w:rsidR="00990550" w:rsidRPr="00990550">
        <w:rPr>
          <w:rFonts w:cs="Times New Roman"/>
          <w:szCs w:val="28"/>
        </w:rPr>
        <w:t>”</w:t>
      </w:r>
    </w:p>
    <w:p w14:paraId="27D9DDBA" w14:textId="5E071F4E" w:rsidR="00990550" w:rsidRPr="00542F01" w:rsidRDefault="00990550" w:rsidP="007D2B5E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Вариант </w:t>
      </w:r>
      <w:r w:rsidR="00542F01">
        <w:rPr>
          <w:rFonts w:cs="Times New Roman"/>
          <w:szCs w:val="28"/>
          <w:lang w:val="en-US"/>
        </w:rPr>
        <w:t>21</w:t>
      </w:r>
    </w:p>
    <w:p w14:paraId="5B234117" w14:textId="77777777" w:rsidR="006C0652" w:rsidRDefault="006C0652" w:rsidP="007D2B5E">
      <w:pPr>
        <w:ind w:firstLine="0"/>
        <w:jc w:val="center"/>
        <w:rPr>
          <w:rFonts w:cs="Times New Roman"/>
          <w:szCs w:val="28"/>
        </w:rPr>
      </w:pPr>
    </w:p>
    <w:p w14:paraId="5C72B722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37E885EB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6E6657CB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6742F543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0EC8088C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2AFCAA58" w14:textId="77777777" w:rsidR="007D2B5E" w:rsidRPr="00915823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3A1FB062" w14:textId="77777777" w:rsidR="007D2B5E" w:rsidRPr="00915823" w:rsidRDefault="007D2B5E" w:rsidP="007D2B5E">
      <w:pPr>
        <w:ind w:firstLine="0"/>
        <w:rPr>
          <w:rFonts w:cs="Times New Roman"/>
          <w:color w:val="000000"/>
          <w:szCs w:val="28"/>
        </w:rPr>
      </w:pPr>
    </w:p>
    <w:p w14:paraId="6CBE8534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6409016B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15"/>
        <w:gridCol w:w="1764"/>
        <w:gridCol w:w="3259"/>
      </w:tblGrid>
      <w:tr w:rsidR="007D2B5E" w:rsidRPr="00915823" w14:paraId="10B2B723" w14:textId="77777777" w:rsidTr="009967D8">
        <w:trPr>
          <w:trHeight w:val="267"/>
        </w:trPr>
        <w:tc>
          <w:tcPr>
            <w:tcW w:w="4615" w:type="dxa"/>
          </w:tcPr>
          <w:p w14:paraId="48884481" w14:textId="41D55ADA" w:rsidR="007D2B5E" w:rsidRPr="00990550" w:rsidRDefault="00990550" w:rsidP="003A0FAB">
            <w:pPr>
              <w:ind w:firstLine="0"/>
            </w:pPr>
            <w:r>
              <w:t>Преподаватель</w:t>
            </w:r>
          </w:p>
        </w:tc>
        <w:tc>
          <w:tcPr>
            <w:tcW w:w="1764" w:type="dxa"/>
          </w:tcPr>
          <w:p w14:paraId="2EB8F283" w14:textId="77777777" w:rsidR="007D2B5E" w:rsidRPr="00915823" w:rsidRDefault="007D2B5E" w:rsidP="003A0FAB">
            <w:pPr>
              <w:ind w:firstLine="0"/>
            </w:pPr>
            <w:r w:rsidRPr="00915823">
              <w:t>__________</w:t>
            </w:r>
          </w:p>
        </w:tc>
        <w:tc>
          <w:tcPr>
            <w:tcW w:w="3259" w:type="dxa"/>
          </w:tcPr>
          <w:p w14:paraId="083C69C7" w14:textId="01F72BA8" w:rsidR="007D2B5E" w:rsidRPr="00915823" w:rsidRDefault="00375A80" w:rsidP="003A0FAB">
            <w:pPr>
              <w:ind w:firstLine="0"/>
            </w:pPr>
            <w:r>
              <w:t>Матковский</w:t>
            </w:r>
            <w:r w:rsidR="008A765F">
              <w:t xml:space="preserve"> </w:t>
            </w:r>
            <w:r>
              <w:t>И</w:t>
            </w:r>
            <w:r w:rsidR="008A765F">
              <w:t>.В.</w:t>
            </w:r>
          </w:p>
        </w:tc>
      </w:tr>
      <w:tr w:rsidR="007D2B5E" w:rsidRPr="00915823" w14:paraId="1DB1CC6B" w14:textId="77777777" w:rsidTr="003A0FAB">
        <w:tc>
          <w:tcPr>
            <w:tcW w:w="4615" w:type="dxa"/>
          </w:tcPr>
          <w:p w14:paraId="332863E7" w14:textId="77777777" w:rsidR="007D2B5E" w:rsidRPr="00915823" w:rsidRDefault="007D2B5E" w:rsidP="003A0FAB">
            <w:pPr>
              <w:ind w:firstLine="0"/>
            </w:pPr>
          </w:p>
        </w:tc>
        <w:tc>
          <w:tcPr>
            <w:tcW w:w="1764" w:type="dxa"/>
          </w:tcPr>
          <w:p w14:paraId="2F8D5283" w14:textId="0FD6E9B2" w:rsidR="007D2B5E" w:rsidRPr="008A765F" w:rsidRDefault="007D2B5E" w:rsidP="003A0FAB">
            <w:pPr>
              <w:ind w:left="-367" w:firstLine="0"/>
              <w:jc w:val="center"/>
              <w:rPr>
                <w:vertAlign w:val="superscript"/>
              </w:rPr>
            </w:pPr>
            <w:r w:rsidRPr="00915823">
              <w:rPr>
                <w:vertAlign w:val="superscript"/>
              </w:rPr>
              <w:t>подпись</w:t>
            </w:r>
            <w:r w:rsidR="008A765F">
              <w:rPr>
                <w:vertAlign w:val="superscript"/>
                <w:lang w:val="en-US"/>
              </w:rPr>
              <w:t xml:space="preserve">, </w:t>
            </w:r>
            <w:r w:rsidR="008A765F">
              <w:rPr>
                <w:vertAlign w:val="superscript"/>
              </w:rPr>
              <w:t>дата</w:t>
            </w:r>
          </w:p>
        </w:tc>
        <w:tc>
          <w:tcPr>
            <w:tcW w:w="3259" w:type="dxa"/>
          </w:tcPr>
          <w:p w14:paraId="5BA32AE7" w14:textId="77777777" w:rsidR="007D2B5E" w:rsidRPr="00915823" w:rsidRDefault="007D2B5E" w:rsidP="003A0FAB">
            <w:pPr>
              <w:ind w:firstLine="0"/>
            </w:pPr>
          </w:p>
        </w:tc>
      </w:tr>
      <w:tr w:rsidR="007D2B5E" w:rsidRPr="00915823" w14:paraId="67EBBC25" w14:textId="77777777" w:rsidTr="009967D8">
        <w:trPr>
          <w:trHeight w:val="333"/>
        </w:trPr>
        <w:tc>
          <w:tcPr>
            <w:tcW w:w="4615" w:type="dxa"/>
          </w:tcPr>
          <w:p w14:paraId="561F08F9" w14:textId="77777777" w:rsidR="007D2B5E" w:rsidRPr="00915823" w:rsidRDefault="007D2B5E" w:rsidP="003A0FAB">
            <w:pPr>
              <w:ind w:firstLine="0"/>
            </w:pPr>
            <w:r w:rsidRPr="00915823">
              <w:t>Студент КИ</w:t>
            </w:r>
            <w:r>
              <w:t>20</w:t>
            </w:r>
            <w:r w:rsidRPr="00915823">
              <w:t>-0</w:t>
            </w:r>
            <w:r>
              <w:t>7</w:t>
            </w:r>
            <w:r w:rsidRPr="00915823">
              <w:t>Б, 03</w:t>
            </w:r>
            <w:r>
              <w:t>2052463</w:t>
            </w:r>
          </w:p>
        </w:tc>
        <w:tc>
          <w:tcPr>
            <w:tcW w:w="1764" w:type="dxa"/>
          </w:tcPr>
          <w:p w14:paraId="7FA829F8" w14:textId="77777777" w:rsidR="007D2B5E" w:rsidRPr="008A765F" w:rsidRDefault="007D2B5E" w:rsidP="003A0FAB">
            <w:pPr>
              <w:ind w:left="-367" w:firstLine="0"/>
              <w:jc w:val="center"/>
              <w:rPr>
                <w:vertAlign w:val="superscript"/>
                <w:lang w:val="en-US"/>
              </w:rPr>
            </w:pPr>
            <w:r w:rsidRPr="00915823">
              <w:t>__________</w:t>
            </w:r>
          </w:p>
        </w:tc>
        <w:tc>
          <w:tcPr>
            <w:tcW w:w="3259" w:type="dxa"/>
          </w:tcPr>
          <w:p w14:paraId="715F1669" w14:textId="2F3BD31E" w:rsidR="007D2B5E" w:rsidRPr="00915823" w:rsidRDefault="00542F01" w:rsidP="003A0FAB">
            <w:pPr>
              <w:ind w:firstLine="0"/>
            </w:pPr>
            <w:r>
              <w:t>Базаров</w:t>
            </w:r>
            <w:r w:rsidR="007D2B5E">
              <w:t xml:space="preserve"> А.С.</w:t>
            </w:r>
          </w:p>
        </w:tc>
      </w:tr>
      <w:tr w:rsidR="007D2B5E" w:rsidRPr="00915823" w14:paraId="41C1C16B" w14:textId="77777777" w:rsidTr="003A0FAB">
        <w:tc>
          <w:tcPr>
            <w:tcW w:w="4615" w:type="dxa"/>
          </w:tcPr>
          <w:p w14:paraId="599DB6F9" w14:textId="77777777" w:rsidR="007D2B5E" w:rsidRPr="00915823" w:rsidRDefault="007D2B5E" w:rsidP="003A0FAB">
            <w:pPr>
              <w:ind w:firstLine="0"/>
            </w:pPr>
          </w:p>
        </w:tc>
        <w:tc>
          <w:tcPr>
            <w:tcW w:w="1764" w:type="dxa"/>
          </w:tcPr>
          <w:p w14:paraId="12815F01" w14:textId="25C358B0" w:rsidR="007D2B5E" w:rsidRPr="00915823" w:rsidRDefault="007D2B5E" w:rsidP="003A0FAB">
            <w:pPr>
              <w:ind w:left="-367" w:firstLine="0"/>
              <w:jc w:val="center"/>
              <w:rPr>
                <w:vertAlign w:val="superscript"/>
              </w:rPr>
            </w:pPr>
            <w:r w:rsidRPr="00915823">
              <w:rPr>
                <w:vertAlign w:val="superscript"/>
              </w:rPr>
              <w:t>подпись</w:t>
            </w:r>
            <w:r w:rsidR="008A765F">
              <w:rPr>
                <w:vertAlign w:val="superscript"/>
              </w:rPr>
              <w:t>, дата</w:t>
            </w:r>
          </w:p>
        </w:tc>
        <w:tc>
          <w:tcPr>
            <w:tcW w:w="3259" w:type="dxa"/>
          </w:tcPr>
          <w:p w14:paraId="08265619" w14:textId="77777777" w:rsidR="007D2B5E" w:rsidRPr="00915823" w:rsidRDefault="007D2B5E" w:rsidP="003A0FAB">
            <w:pPr>
              <w:ind w:firstLine="0"/>
            </w:pPr>
          </w:p>
        </w:tc>
      </w:tr>
      <w:tr w:rsidR="007D2B5E" w:rsidRPr="00915823" w14:paraId="523C4678" w14:textId="77777777" w:rsidTr="003A0FAB">
        <w:tc>
          <w:tcPr>
            <w:tcW w:w="4615" w:type="dxa"/>
          </w:tcPr>
          <w:p w14:paraId="4125F286" w14:textId="77777777" w:rsidR="007D2B5E" w:rsidRPr="00915823" w:rsidRDefault="007D2B5E" w:rsidP="003A0FAB">
            <w:pPr>
              <w:ind w:firstLine="0"/>
            </w:pPr>
          </w:p>
        </w:tc>
        <w:tc>
          <w:tcPr>
            <w:tcW w:w="1764" w:type="dxa"/>
          </w:tcPr>
          <w:p w14:paraId="67D5D18C" w14:textId="77777777" w:rsidR="007D2B5E" w:rsidRPr="00915823" w:rsidRDefault="007D2B5E" w:rsidP="003A0FAB">
            <w:pPr>
              <w:ind w:left="-367" w:firstLine="0"/>
              <w:jc w:val="center"/>
              <w:rPr>
                <w:vertAlign w:val="superscript"/>
              </w:rPr>
            </w:pPr>
          </w:p>
        </w:tc>
        <w:tc>
          <w:tcPr>
            <w:tcW w:w="3259" w:type="dxa"/>
          </w:tcPr>
          <w:p w14:paraId="10D4E405" w14:textId="77777777" w:rsidR="007D2B5E" w:rsidRPr="00915823" w:rsidRDefault="007D2B5E" w:rsidP="003A0FAB">
            <w:pPr>
              <w:ind w:firstLine="0"/>
            </w:pPr>
          </w:p>
        </w:tc>
      </w:tr>
      <w:tr w:rsidR="007D2B5E" w:rsidRPr="00915823" w14:paraId="52362E9C" w14:textId="77777777" w:rsidTr="003A0FAB">
        <w:tc>
          <w:tcPr>
            <w:tcW w:w="4615" w:type="dxa"/>
          </w:tcPr>
          <w:p w14:paraId="6D683B57" w14:textId="77777777" w:rsidR="007D2B5E" w:rsidRPr="00915823" w:rsidRDefault="007D2B5E" w:rsidP="003A0FAB">
            <w:pPr>
              <w:ind w:firstLine="0"/>
            </w:pPr>
          </w:p>
        </w:tc>
        <w:tc>
          <w:tcPr>
            <w:tcW w:w="1764" w:type="dxa"/>
          </w:tcPr>
          <w:p w14:paraId="52B958F6" w14:textId="77777777" w:rsidR="007D2B5E" w:rsidRPr="00915823" w:rsidRDefault="007D2B5E" w:rsidP="003A0FAB">
            <w:pPr>
              <w:ind w:left="-367" w:firstLine="0"/>
              <w:jc w:val="center"/>
              <w:rPr>
                <w:vertAlign w:val="superscript"/>
              </w:rPr>
            </w:pPr>
          </w:p>
        </w:tc>
        <w:tc>
          <w:tcPr>
            <w:tcW w:w="3259" w:type="dxa"/>
          </w:tcPr>
          <w:p w14:paraId="2B96C5FC" w14:textId="77777777" w:rsidR="007D2B5E" w:rsidRPr="00915823" w:rsidRDefault="007D2B5E" w:rsidP="003A0FAB">
            <w:pPr>
              <w:ind w:firstLine="0"/>
            </w:pPr>
          </w:p>
        </w:tc>
      </w:tr>
    </w:tbl>
    <w:p w14:paraId="03A6FD41" w14:textId="77777777" w:rsidR="007D2B5E" w:rsidRDefault="007D2B5E" w:rsidP="007D2B5E">
      <w:pPr>
        <w:ind w:firstLine="0"/>
        <w:rPr>
          <w:rFonts w:cs="Times New Roman"/>
          <w:color w:val="000000"/>
          <w:szCs w:val="28"/>
        </w:rPr>
      </w:pPr>
    </w:p>
    <w:p w14:paraId="384E4D47" w14:textId="77777777" w:rsidR="007D2B5E" w:rsidRPr="00915823" w:rsidRDefault="007D2B5E" w:rsidP="007D2B5E">
      <w:pPr>
        <w:ind w:firstLine="0"/>
        <w:rPr>
          <w:rFonts w:cs="Times New Roman"/>
          <w:color w:val="000000"/>
          <w:szCs w:val="28"/>
          <w:vertAlign w:val="superscript"/>
        </w:rPr>
      </w:pPr>
    </w:p>
    <w:p w14:paraId="2EF76C25" w14:textId="77777777" w:rsidR="007D2B5E" w:rsidRDefault="007D2B5E" w:rsidP="007D2B5E">
      <w:pPr>
        <w:ind w:firstLine="0"/>
        <w:rPr>
          <w:rFonts w:cs="Times New Roman"/>
          <w:color w:val="000000"/>
          <w:szCs w:val="28"/>
        </w:rPr>
      </w:pPr>
    </w:p>
    <w:p w14:paraId="64FC88A1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52F831BE" w14:textId="77777777" w:rsidR="0026368A" w:rsidRDefault="0026368A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277B4061" w14:textId="5D6FC290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40DD0AAC" w14:textId="77777777" w:rsidR="00990550" w:rsidRDefault="00990550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7737E8B5" w14:textId="36E76915" w:rsidR="009967D8" w:rsidRDefault="009967D8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4AB4B928" w14:textId="77777777" w:rsidR="009967D8" w:rsidRPr="00915823" w:rsidRDefault="009967D8" w:rsidP="00990550">
      <w:pPr>
        <w:ind w:firstLine="0"/>
        <w:rPr>
          <w:rFonts w:cs="Times New Roman"/>
          <w:color w:val="000000"/>
          <w:szCs w:val="28"/>
        </w:rPr>
      </w:pPr>
    </w:p>
    <w:p w14:paraId="3E618F4C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Красноярск 202</w:t>
      </w:r>
      <w:r>
        <w:rPr>
          <w:rFonts w:cs="Times New Roman"/>
          <w:color w:val="000000"/>
          <w:szCs w:val="28"/>
        </w:rPr>
        <w:t>1</w:t>
      </w:r>
    </w:p>
    <w:p w14:paraId="3FC32A14" w14:textId="77777777" w:rsidR="007D2B5E" w:rsidRPr="00362A78" w:rsidRDefault="007D2B5E" w:rsidP="007D2B5E">
      <w:pPr>
        <w:ind w:firstLine="0"/>
        <w:jc w:val="center"/>
      </w:pPr>
      <w:r>
        <w:br w:type="page"/>
      </w:r>
      <w:r w:rsidRPr="00362A78">
        <w:rPr>
          <w:b/>
        </w:rPr>
        <w:lastRenderedPageBreak/>
        <w:t>СОДЕРЖАНИЕ</w:t>
      </w:r>
    </w:p>
    <w:sdt>
      <w:sdtPr>
        <w:rPr>
          <w:rFonts w:ascii="Times New Roman" w:eastAsia="SimSun" w:hAnsi="Times New Roman" w:cs="Lucida Sans"/>
          <w:color w:val="auto"/>
          <w:kern w:val="3"/>
          <w:sz w:val="28"/>
          <w:szCs w:val="24"/>
          <w:lang w:eastAsia="zh-CN" w:bidi="hi-IN"/>
        </w:rPr>
        <w:id w:val="33396033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kern w:val="0"/>
          <w:szCs w:val="22"/>
          <w:lang w:eastAsia="en-US" w:bidi="ar-SA"/>
        </w:rPr>
      </w:sdtEndPr>
      <w:sdtContent>
        <w:p w14:paraId="3D322871" w14:textId="0BFF4E93" w:rsidR="007D2B5E" w:rsidRDefault="002D30CB" w:rsidP="002D30CB">
          <w:pPr>
            <w:pStyle w:val="af9"/>
            <w:tabs>
              <w:tab w:val="left" w:pos="2400"/>
            </w:tabs>
            <w:ind w:firstLine="0"/>
          </w:pPr>
          <w:r>
            <w:rPr>
              <w:rFonts w:ascii="Times New Roman" w:eastAsia="SimSun" w:hAnsi="Times New Roman" w:cs="Lucida Sans"/>
              <w:color w:val="auto"/>
              <w:kern w:val="3"/>
              <w:sz w:val="28"/>
              <w:szCs w:val="24"/>
              <w:lang w:eastAsia="zh-CN" w:bidi="hi-IN"/>
            </w:rPr>
            <w:tab/>
          </w:r>
        </w:p>
        <w:p w14:paraId="0E9739CD" w14:textId="583F12A6" w:rsidR="00615781" w:rsidRDefault="007D2B5E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Fonts w:eastAsia="SimSun"/>
              <w:kern w:val="3"/>
              <w:szCs w:val="24"/>
              <w:lang w:eastAsia="zh-CN" w:bidi="hi-IN"/>
            </w:rPr>
            <w:fldChar w:fldCharType="begin"/>
          </w:r>
          <w:r>
            <w:instrText xml:space="preserve"> TOC \o "1-3" \h \z \u </w:instrText>
          </w:r>
          <w:r>
            <w:rPr>
              <w:rFonts w:eastAsia="SimSun"/>
              <w:kern w:val="3"/>
              <w:szCs w:val="24"/>
              <w:lang w:eastAsia="zh-CN" w:bidi="hi-IN"/>
            </w:rPr>
            <w:fldChar w:fldCharType="separate"/>
          </w:r>
          <w:hyperlink w:anchor="_Toc81912682" w:history="1">
            <w:r w:rsidR="00615781" w:rsidRPr="001B6C84">
              <w:rPr>
                <w:rStyle w:val="a9"/>
                <w:noProof/>
                <w:lang w:bidi="hi-IN"/>
              </w:rPr>
              <w:t>1</w:t>
            </w:r>
            <w:r w:rsidR="0061578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15781" w:rsidRPr="001B6C84">
              <w:rPr>
                <w:rStyle w:val="a9"/>
                <w:noProof/>
                <w:lang w:bidi="hi-IN"/>
              </w:rPr>
              <w:t>Задание</w:t>
            </w:r>
            <w:r w:rsidR="00615781">
              <w:rPr>
                <w:noProof/>
                <w:webHidden/>
              </w:rPr>
              <w:tab/>
            </w:r>
            <w:r w:rsidR="00615781">
              <w:rPr>
                <w:noProof/>
                <w:webHidden/>
              </w:rPr>
              <w:fldChar w:fldCharType="begin"/>
            </w:r>
            <w:r w:rsidR="00615781">
              <w:rPr>
                <w:noProof/>
                <w:webHidden/>
              </w:rPr>
              <w:instrText xml:space="preserve"> PAGEREF _Toc81912682 \h </w:instrText>
            </w:r>
            <w:r w:rsidR="00615781">
              <w:rPr>
                <w:noProof/>
                <w:webHidden/>
              </w:rPr>
            </w:r>
            <w:r w:rsidR="00615781">
              <w:rPr>
                <w:noProof/>
                <w:webHidden/>
              </w:rPr>
              <w:fldChar w:fldCharType="separate"/>
            </w:r>
            <w:r w:rsidR="00615781">
              <w:rPr>
                <w:noProof/>
                <w:webHidden/>
              </w:rPr>
              <w:t>4</w:t>
            </w:r>
            <w:r w:rsidR="00615781">
              <w:rPr>
                <w:noProof/>
                <w:webHidden/>
              </w:rPr>
              <w:fldChar w:fldCharType="end"/>
            </w:r>
          </w:hyperlink>
        </w:p>
        <w:p w14:paraId="5A912585" w14:textId="7C00F48E" w:rsidR="00615781" w:rsidRDefault="00E32E44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12683" w:history="1">
            <w:r w:rsidR="00615781" w:rsidRPr="001B6C84">
              <w:rPr>
                <w:rStyle w:val="a9"/>
                <w:noProof/>
                <w:lang w:bidi="hi-IN"/>
              </w:rPr>
              <w:t>2</w:t>
            </w:r>
            <w:r w:rsidR="0061578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15781" w:rsidRPr="001B6C84">
              <w:rPr>
                <w:rStyle w:val="a9"/>
                <w:noProof/>
                <w:lang w:bidi="hi-IN"/>
              </w:rPr>
              <w:t>Исходный код</w:t>
            </w:r>
            <w:r w:rsidR="00615781">
              <w:rPr>
                <w:noProof/>
                <w:webHidden/>
              </w:rPr>
              <w:tab/>
            </w:r>
            <w:r w:rsidR="00615781">
              <w:rPr>
                <w:noProof/>
                <w:webHidden/>
              </w:rPr>
              <w:fldChar w:fldCharType="begin"/>
            </w:r>
            <w:r w:rsidR="00615781">
              <w:rPr>
                <w:noProof/>
                <w:webHidden/>
              </w:rPr>
              <w:instrText xml:space="preserve"> PAGEREF _Toc81912683 \h </w:instrText>
            </w:r>
            <w:r w:rsidR="00615781">
              <w:rPr>
                <w:noProof/>
                <w:webHidden/>
              </w:rPr>
            </w:r>
            <w:r w:rsidR="00615781">
              <w:rPr>
                <w:noProof/>
                <w:webHidden/>
              </w:rPr>
              <w:fldChar w:fldCharType="separate"/>
            </w:r>
            <w:r w:rsidR="00615781">
              <w:rPr>
                <w:noProof/>
                <w:webHidden/>
              </w:rPr>
              <w:t>4</w:t>
            </w:r>
            <w:r w:rsidR="00615781">
              <w:rPr>
                <w:noProof/>
                <w:webHidden/>
              </w:rPr>
              <w:fldChar w:fldCharType="end"/>
            </w:r>
          </w:hyperlink>
        </w:p>
        <w:p w14:paraId="0D593410" w14:textId="206C708A" w:rsidR="00615781" w:rsidRDefault="00E32E44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12684" w:history="1">
            <w:r w:rsidR="00615781" w:rsidRPr="001B6C84">
              <w:rPr>
                <w:rStyle w:val="a9"/>
                <w:noProof/>
                <w:lang w:bidi="hi-IN"/>
              </w:rPr>
              <w:t>3</w:t>
            </w:r>
            <w:r w:rsidR="0061578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15781" w:rsidRPr="001B6C84">
              <w:rPr>
                <w:rStyle w:val="a9"/>
                <w:noProof/>
                <w:lang w:bidi="hi-IN"/>
              </w:rPr>
              <w:t>Результаты</w:t>
            </w:r>
            <w:r w:rsidR="00615781">
              <w:rPr>
                <w:noProof/>
                <w:webHidden/>
              </w:rPr>
              <w:tab/>
            </w:r>
            <w:r w:rsidR="00615781">
              <w:rPr>
                <w:noProof/>
                <w:webHidden/>
              </w:rPr>
              <w:fldChar w:fldCharType="begin"/>
            </w:r>
            <w:r w:rsidR="00615781">
              <w:rPr>
                <w:noProof/>
                <w:webHidden/>
              </w:rPr>
              <w:instrText xml:space="preserve"> PAGEREF _Toc81912684 \h </w:instrText>
            </w:r>
            <w:r w:rsidR="00615781">
              <w:rPr>
                <w:noProof/>
                <w:webHidden/>
              </w:rPr>
            </w:r>
            <w:r w:rsidR="00615781">
              <w:rPr>
                <w:noProof/>
                <w:webHidden/>
              </w:rPr>
              <w:fldChar w:fldCharType="separate"/>
            </w:r>
            <w:r w:rsidR="00615781">
              <w:rPr>
                <w:noProof/>
                <w:webHidden/>
              </w:rPr>
              <w:t>5</w:t>
            </w:r>
            <w:r w:rsidR="00615781">
              <w:rPr>
                <w:noProof/>
                <w:webHidden/>
              </w:rPr>
              <w:fldChar w:fldCharType="end"/>
            </w:r>
          </w:hyperlink>
        </w:p>
        <w:p w14:paraId="44511390" w14:textId="322F0E00" w:rsidR="007D2B5E" w:rsidRDefault="007D2B5E" w:rsidP="007D2B5E">
          <w:r>
            <w:rPr>
              <w:b/>
              <w:bCs/>
            </w:rPr>
            <w:fldChar w:fldCharType="end"/>
          </w:r>
        </w:p>
      </w:sdtContent>
    </w:sdt>
    <w:p w14:paraId="75686017" w14:textId="77777777" w:rsidR="007D2B5E" w:rsidRDefault="007D2B5E" w:rsidP="007D2B5E">
      <w:pPr>
        <w:jc w:val="center"/>
        <w:rPr>
          <w:b/>
        </w:rPr>
      </w:pPr>
    </w:p>
    <w:p w14:paraId="403B37F5" w14:textId="77777777" w:rsidR="007D2B5E" w:rsidRPr="00C049F8" w:rsidRDefault="007D2B5E" w:rsidP="007D2B5E">
      <w:pPr>
        <w:spacing w:after="160" w:line="259" w:lineRule="auto"/>
        <w:rPr>
          <w:b/>
          <w:caps/>
        </w:rPr>
      </w:pPr>
      <w:r>
        <w:br w:type="page"/>
      </w:r>
    </w:p>
    <w:p w14:paraId="52EB7811" w14:textId="055A2522" w:rsidR="00990550" w:rsidRPr="00B927E0" w:rsidRDefault="00990550" w:rsidP="00990550">
      <w:pPr>
        <w:pStyle w:val="1"/>
        <w:rPr>
          <w:szCs w:val="28"/>
          <w:lang w:val="ru-RU"/>
        </w:rPr>
      </w:pPr>
      <w:bookmarkStart w:id="0" w:name="_Toc81912682"/>
      <w:r w:rsidRPr="00B927E0">
        <w:rPr>
          <w:szCs w:val="28"/>
          <w:lang w:val="ru-RU"/>
        </w:rPr>
        <w:lastRenderedPageBreak/>
        <w:t>Задание</w:t>
      </w:r>
      <w:bookmarkEnd w:id="0"/>
    </w:p>
    <w:p w14:paraId="2B46947C" w14:textId="1E0CA1EE" w:rsidR="00990550" w:rsidRPr="00B927E0" w:rsidRDefault="00B927E0" w:rsidP="00B927E0">
      <w:pPr>
        <w:shd w:val="clear" w:color="auto" w:fill="FFFFFF"/>
        <w:spacing w:before="100" w:beforeAutospacing="1" w:after="100" w:afterAutospacing="1"/>
        <w:ind w:firstLine="0"/>
        <w:jc w:val="left"/>
        <w:rPr>
          <w:rFonts w:eastAsia="Times New Roman" w:cs="Times New Roman"/>
          <w:color w:val="343A40"/>
          <w:szCs w:val="28"/>
          <w:lang w:eastAsia="ru-RU"/>
        </w:rPr>
      </w:pPr>
      <w:r w:rsidRPr="00B927E0">
        <w:rPr>
          <w:rFonts w:eastAsia="Times New Roman" w:cs="Times New Roman"/>
          <w:color w:val="343A40"/>
          <w:szCs w:val="28"/>
          <w:lang w:eastAsia="ru-RU"/>
        </w:rPr>
        <w:t>Найти НОК двух заданных чисел.</w:t>
      </w:r>
    </w:p>
    <w:p w14:paraId="2157033E" w14:textId="65ACDBAF" w:rsidR="00990550" w:rsidRDefault="00990550" w:rsidP="00990550">
      <w:pPr>
        <w:pStyle w:val="1"/>
        <w:rPr>
          <w:szCs w:val="28"/>
          <w:lang w:val="ru-RU"/>
        </w:rPr>
      </w:pPr>
      <w:bookmarkStart w:id="1" w:name="_Toc81912683"/>
      <w:r w:rsidRPr="00B927E0">
        <w:rPr>
          <w:szCs w:val="28"/>
          <w:lang w:val="ru-RU"/>
        </w:rPr>
        <w:t>Исходный код</w:t>
      </w:r>
      <w:bookmarkEnd w:id="1"/>
    </w:p>
    <w:p w14:paraId="32642451" w14:textId="5916EB3A" w:rsidR="00B927E0" w:rsidRDefault="00B927E0" w:rsidP="00B927E0">
      <w:pPr>
        <w:ind w:firstLine="0"/>
        <w:rPr>
          <w:lang w:eastAsia="zh-CN" w:bidi="hi-IN"/>
        </w:rPr>
      </w:pPr>
    </w:p>
    <w:p w14:paraId="5F4AF453" w14:textId="5566E52C" w:rsidR="00B927E0" w:rsidRPr="00B927E0" w:rsidRDefault="00B927E0" w:rsidP="00B927E0">
      <w:pPr>
        <w:ind w:firstLine="0"/>
        <w:rPr>
          <w:lang w:eastAsia="zh-CN" w:bidi="hi-IN"/>
        </w:rPr>
      </w:pPr>
      <w:r>
        <w:rPr>
          <w:lang w:eastAsia="zh-CN" w:bidi="hi-IN"/>
        </w:rPr>
        <w:t>Программа с простым алгоритмом:</w:t>
      </w:r>
    </w:p>
    <w:p w14:paraId="4D85E6A0" w14:textId="70CB146F" w:rsidR="00990550" w:rsidRDefault="00990550" w:rsidP="00990550">
      <w:pPr>
        <w:rPr>
          <w:lang w:eastAsia="zh-CN" w:bidi="hi-IN"/>
        </w:rPr>
      </w:pPr>
    </w:p>
    <w:p w14:paraId="410C8EE3" w14:textId="77777777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7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7E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9D2797A" w14:textId="77777777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7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7E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A8AFD16" w14:textId="77777777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BFE93" w14:textId="77777777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A020F1E" w14:textId="77777777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0AB0D7" w14:textId="77777777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312EFD43" w14:textId="77777777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B927E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927E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2B6CAAA" w14:textId="77777777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NOK;</w:t>
      </w:r>
    </w:p>
    <w:p w14:paraId="6989E3B7" w14:textId="77777777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&gt; B ? max = A : max = B;</w:t>
      </w:r>
    </w:p>
    <w:p w14:paraId="69F1C0C4" w14:textId="77777777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max; i &lt;= A * B; i++)</w:t>
      </w:r>
    </w:p>
    <w:p w14:paraId="7A7CFE82" w14:textId="77777777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A == 0) </w:t>
      </w:r>
    </w:p>
    <w:p w14:paraId="283CC33B" w14:textId="77777777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B == 0) {</w:t>
      </w:r>
    </w:p>
    <w:p w14:paraId="3E1A679B" w14:textId="77777777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NOK = i; </w:t>
      </w:r>
    </w:p>
    <w:p w14:paraId="16056F7E" w14:textId="77777777" w:rsidR="00B927E0" w:rsidRPr="00082275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22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22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92E181" w14:textId="77777777" w:rsidR="00B927E0" w:rsidRPr="00AC357D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35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E1FC90" w14:textId="77777777" w:rsidR="00B927E0" w:rsidRPr="00AC357D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C35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3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57D">
        <w:rPr>
          <w:rFonts w:ascii="Consolas" w:hAnsi="Consolas" w:cs="Consolas"/>
          <w:color w:val="A31515"/>
          <w:sz w:val="19"/>
          <w:szCs w:val="19"/>
          <w:lang w:val="en-US"/>
        </w:rPr>
        <w:t>"NOK = "</w:t>
      </w:r>
      <w:r w:rsidRPr="00AC3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5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3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NOK;</w:t>
      </w:r>
    </w:p>
    <w:p w14:paraId="72A2ECF6" w14:textId="77777777" w:rsidR="00B927E0" w:rsidRPr="00AC357D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35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357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BA73652" w14:textId="38DBC5C0" w:rsidR="00B927E0" w:rsidRPr="00AC357D" w:rsidRDefault="00B927E0" w:rsidP="00680443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E280C" w14:textId="24EDE904" w:rsidR="00B927E0" w:rsidRPr="00B927E0" w:rsidRDefault="00B927E0" w:rsidP="00680443">
      <w:pPr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Программа со сложным алгоритмом</w:t>
      </w:r>
    </w:p>
    <w:p w14:paraId="6D66D30F" w14:textId="1CBBC948" w:rsidR="00B927E0" w:rsidRDefault="00B927E0" w:rsidP="00680443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F225A67" w14:textId="77777777" w:rsidR="00B927E0" w:rsidRPr="00AC357D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C357D">
        <w:rPr>
          <w:rFonts w:ascii="Consolas" w:hAnsi="Consolas" w:cs="Consolas"/>
          <w:color w:val="808080"/>
          <w:sz w:val="19"/>
          <w:szCs w:val="19"/>
        </w:rPr>
        <w:t>#</w:t>
      </w:r>
      <w:r w:rsidRPr="00B927E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C35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357D">
        <w:rPr>
          <w:rFonts w:ascii="Consolas" w:hAnsi="Consolas" w:cs="Consolas"/>
          <w:color w:val="A31515"/>
          <w:sz w:val="19"/>
          <w:szCs w:val="19"/>
        </w:rPr>
        <w:t>&lt;</w:t>
      </w:r>
      <w:r w:rsidRPr="00B927E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AC357D">
        <w:rPr>
          <w:rFonts w:ascii="Consolas" w:hAnsi="Consolas" w:cs="Consolas"/>
          <w:color w:val="A31515"/>
          <w:sz w:val="19"/>
          <w:szCs w:val="19"/>
        </w:rPr>
        <w:t>&gt;</w:t>
      </w:r>
    </w:p>
    <w:p w14:paraId="73F2F2F0" w14:textId="77777777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7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7E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A5ED301" w14:textId="77777777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1A3E8" w14:textId="77777777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NOD(</w:t>
      </w:r>
      <w:r w:rsidRPr="00B9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7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7E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89CD41" w14:textId="77777777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A456B2" w14:textId="4EC61B6B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27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27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r w:rsidRPr="00B927E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349EB7EB" w14:textId="77777777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27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B927E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999588" w14:textId="437DDE4D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27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%= </w:t>
      </w:r>
      <w:r w:rsidRPr="00B927E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0A380E" w14:textId="77777777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7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A38B425" w14:textId="3314E40F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27E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%= </w:t>
      </w:r>
      <w:r w:rsidRPr="00B927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63EEE4" w14:textId="77777777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27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7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927E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D09FFB" w14:textId="77777777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964376" w14:textId="77777777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6F98F" w14:textId="77777777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NOK(</w:t>
      </w:r>
      <w:r w:rsidRPr="00B9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7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7E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C0A7CF" w14:textId="77777777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27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27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927E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>) / NOD(</w:t>
      </w:r>
      <w:r w:rsidRPr="00B927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7E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F28745" w14:textId="77777777" w:rsidR="00B927E0" w:rsidRPr="00AC357D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3C1816" w14:textId="77777777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502C6" w14:textId="77777777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8F8264C" w14:textId="77777777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E1E636" w14:textId="77777777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1F496CBA" w14:textId="77777777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B927E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927E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5EDCDD81" w14:textId="77777777" w:rsidR="00B927E0" w:rsidRP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9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7E0">
        <w:rPr>
          <w:rFonts w:ascii="Consolas" w:hAnsi="Consolas" w:cs="Consolas"/>
          <w:color w:val="A31515"/>
          <w:sz w:val="19"/>
          <w:szCs w:val="19"/>
          <w:lang w:val="en-US"/>
        </w:rPr>
        <w:t>"NOK = "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NOK(A, B);</w:t>
      </w:r>
    </w:p>
    <w:p w14:paraId="5A2A9812" w14:textId="77777777" w:rsid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9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F18CE32" w14:textId="77777777" w:rsid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25991C" w14:textId="77777777" w:rsidR="00B927E0" w:rsidRDefault="00B927E0" w:rsidP="00680443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AD606E5" w14:textId="77777777" w:rsidR="00B927E0" w:rsidRDefault="00B927E0" w:rsidP="00680443">
      <w:pPr>
        <w:ind w:firstLine="0"/>
        <w:rPr>
          <w:lang w:eastAsia="zh-CN" w:bidi="hi-IN"/>
        </w:rPr>
      </w:pPr>
    </w:p>
    <w:p w14:paraId="65E9464C" w14:textId="15BA1630" w:rsidR="00680443" w:rsidRDefault="00EE4174" w:rsidP="00D56C5A">
      <w:pPr>
        <w:pStyle w:val="1"/>
        <w:rPr>
          <w:lang w:val="ru-RU"/>
        </w:rPr>
      </w:pPr>
      <w:r>
        <w:rPr>
          <w:lang w:val="ru-RU"/>
        </w:rPr>
        <w:t>Теоретические оценки сложности</w:t>
      </w:r>
    </w:p>
    <w:p w14:paraId="1EF1E8FC" w14:textId="4183D234" w:rsidR="00EE4174" w:rsidRDefault="00EE4174" w:rsidP="00EE4174">
      <w:pPr>
        <w:rPr>
          <w:lang w:eastAsia="zh-CN" w:bidi="hi-IN"/>
        </w:rPr>
      </w:pPr>
    </w:p>
    <w:p w14:paraId="7923F9BE" w14:textId="4B245F6C" w:rsidR="00EE4174" w:rsidRDefault="00EE4174" w:rsidP="00EE4174">
      <w:pPr>
        <w:rPr>
          <w:rFonts w:eastAsiaTheme="minorEastAsia"/>
          <w:lang w:eastAsia="zh-CN" w:bidi="hi-IN"/>
        </w:rPr>
      </w:pPr>
      <w:r>
        <w:rPr>
          <w:lang w:eastAsia="zh-CN" w:bidi="hi-IN"/>
        </w:rPr>
        <w:t xml:space="preserve">Теоретическая </w:t>
      </w:r>
      <w:r w:rsidR="00082275">
        <w:rPr>
          <w:lang w:eastAsia="zh-CN" w:bidi="hi-IN"/>
        </w:rPr>
        <w:t xml:space="preserve">сложность простого алгоритма </w:t>
      </w:r>
      <w:r>
        <w:rPr>
          <w:lang w:eastAsia="zh-CN" w:bidi="hi-IN"/>
        </w:rPr>
        <w:t xml:space="preserve">составляет </w:t>
      </w:r>
      <m:oMath>
        <m:r>
          <w:rPr>
            <w:rFonts w:ascii="Cambria Math" w:hAnsi="Cambria Math"/>
            <w:lang w:eastAsia="zh-CN" w:bidi="hi-IN"/>
          </w:rPr>
          <m:t>О(</m:t>
        </m:r>
        <m:r>
          <w:rPr>
            <w:rFonts w:ascii="Cambria Math" w:hAnsi="Cambria Math"/>
            <w:lang w:val="en-US" w:eastAsia="zh-CN" w:bidi="hi-IN"/>
          </w:rPr>
          <m:t>n</m:t>
        </m:r>
        <m:r>
          <w:rPr>
            <w:rFonts w:ascii="Cambria Math" w:hAnsi="Cambria Math"/>
            <w:lang w:eastAsia="zh-CN" w:bidi="hi-IN"/>
          </w:rPr>
          <m:t>)</m:t>
        </m:r>
      </m:oMath>
      <w:r w:rsidR="00082275">
        <w:rPr>
          <w:rFonts w:eastAsiaTheme="minorEastAsia"/>
          <w:lang w:eastAsia="zh-CN" w:bidi="hi-IN"/>
        </w:rPr>
        <w:t xml:space="preserve">, (где </w:t>
      </w:r>
      <w:r w:rsidR="00082275">
        <w:rPr>
          <w:rFonts w:eastAsiaTheme="minorEastAsia"/>
          <w:lang w:val="en-US" w:eastAsia="zh-CN" w:bidi="hi-IN"/>
        </w:rPr>
        <w:t>n</w:t>
      </w:r>
      <w:r w:rsidR="00082275" w:rsidRPr="00082275">
        <w:rPr>
          <w:rFonts w:eastAsiaTheme="minorEastAsia"/>
          <w:lang w:eastAsia="zh-CN" w:bidi="hi-IN"/>
        </w:rPr>
        <w:t xml:space="preserve"> </w:t>
      </w:r>
      <w:r w:rsidR="00082275">
        <w:rPr>
          <w:rFonts w:eastAsiaTheme="minorEastAsia"/>
          <w:lang w:eastAsia="zh-CN" w:bidi="hi-IN"/>
        </w:rPr>
        <w:t>– произведение двух чисел</w:t>
      </w:r>
      <w:r w:rsidR="00082275">
        <w:rPr>
          <w:rFonts w:asciiTheme="minorHAnsi" w:eastAsia="Segoe UI Emoji" w:hAnsiTheme="minorHAnsi" w:cs="Segoe UI Emoji"/>
          <w:lang w:eastAsia="zh-CN" w:bidi="hi-IN"/>
        </w:rPr>
        <w:t>)</w:t>
      </w:r>
      <w:r w:rsidR="00082275">
        <w:rPr>
          <w:rFonts w:eastAsiaTheme="minorEastAsia"/>
          <w:lang w:eastAsia="zh-CN" w:bidi="hi-IN"/>
        </w:rPr>
        <w:t xml:space="preserve"> </w:t>
      </w:r>
      <w:r>
        <w:rPr>
          <w:rFonts w:eastAsiaTheme="minorEastAsia"/>
          <w:lang w:eastAsia="zh-CN" w:bidi="hi-IN"/>
        </w:rPr>
        <w:t xml:space="preserve">так как </w:t>
      </w:r>
      <w:r w:rsidR="00063702">
        <w:rPr>
          <w:rFonts w:eastAsiaTheme="minorEastAsia"/>
          <w:lang w:eastAsia="zh-CN" w:bidi="hi-IN"/>
        </w:rPr>
        <w:t>поиск НОК двух чисел</w:t>
      </w:r>
      <w:r>
        <w:rPr>
          <w:rFonts w:eastAsiaTheme="minorEastAsia"/>
          <w:lang w:eastAsia="zh-CN" w:bidi="hi-IN"/>
        </w:rPr>
        <w:t xml:space="preserve"> п</w:t>
      </w:r>
      <w:r w:rsidR="00063702">
        <w:rPr>
          <w:rFonts w:eastAsiaTheme="minorEastAsia"/>
          <w:lang w:eastAsia="zh-CN" w:bidi="hi-IN"/>
        </w:rPr>
        <w:t>роисходит</w:t>
      </w:r>
      <w:r>
        <w:rPr>
          <w:rFonts w:eastAsiaTheme="minorEastAsia"/>
          <w:lang w:eastAsia="zh-CN" w:bidi="hi-IN"/>
        </w:rPr>
        <w:t xml:space="preserve"> от </w:t>
      </w:r>
      <w:r w:rsidR="00063702">
        <w:rPr>
          <w:rFonts w:eastAsiaTheme="minorEastAsia"/>
          <w:lang w:eastAsia="zh-CN" w:bidi="hi-IN"/>
        </w:rPr>
        <w:lastRenderedPageBreak/>
        <w:t>максимального числа до произведения двух чисел</w:t>
      </w:r>
      <w:r w:rsidR="002768BF">
        <w:rPr>
          <w:rFonts w:eastAsiaTheme="minorEastAsia"/>
          <w:lang w:eastAsia="zh-CN" w:bidi="hi-IN"/>
        </w:rPr>
        <w:t>.</w:t>
      </w:r>
      <w:r w:rsidR="00063702">
        <w:rPr>
          <w:rFonts w:eastAsiaTheme="minorEastAsia"/>
          <w:lang w:eastAsia="zh-CN" w:bidi="hi-IN"/>
        </w:rPr>
        <w:t xml:space="preserve"> При этом происходят 2 действия условных операторов. </w:t>
      </w:r>
    </w:p>
    <w:p w14:paraId="250BF08F" w14:textId="7F573188" w:rsidR="00EE4174" w:rsidRPr="002768BF" w:rsidRDefault="00EE4174" w:rsidP="00EE4174">
      <w:pPr>
        <w:rPr>
          <w:i/>
          <w:lang w:eastAsia="zh-CN" w:bidi="hi-IN"/>
        </w:rPr>
      </w:pPr>
      <w:r>
        <w:rPr>
          <w:rFonts w:eastAsiaTheme="minorEastAsia"/>
          <w:lang w:eastAsia="zh-CN" w:bidi="hi-IN"/>
        </w:rPr>
        <w:t xml:space="preserve">Теоретическая сложность </w:t>
      </w:r>
      <w:r w:rsidR="00063702">
        <w:rPr>
          <w:rFonts w:eastAsiaTheme="minorEastAsia"/>
          <w:lang w:eastAsia="zh-CN" w:bidi="hi-IN"/>
        </w:rPr>
        <w:t>алгоритма Евклида</w:t>
      </w:r>
      <w:r w:rsidR="002768BF">
        <w:rPr>
          <w:rFonts w:eastAsiaTheme="minorEastAsia"/>
          <w:lang w:eastAsia="zh-CN" w:bidi="hi-IN"/>
        </w:rPr>
        <w:t>,</w:t>
      </w:r>
      <w:r>
        <w:rPr>
          <w:rFonts w:eastAsiaTheme="minorEastAsia"/>
          <w:lang w:eastAsia="zh-CN" w:bidi="hi-IN"/>
        </w:rPr>
        <w:t xml:space="preserve"> это</w:t>
      </w:r>
      <w:r w:rsidR="002768BF">
        <w:rPr>
          <w:rFonts w:eastAsiaTheme="minorEastAsia"/>
          <w:lang w:eastAsia="zh-CN" w:bidi="hi-IN"/>
        </w:rPr>
        <w:t xml:space="preserve"> </w:t>
      </w:r>
      <m:oMath>
        <m:r>
          <w:rPr>
            <w:rFonts w:ascii="Cambria Math" w:hAnsi="Cambria Math"/>
            <w:lang w:eastAsia="zh-CN" w:bidi="hi-IN"/>
          </w:rPr>
          <m:t>О(</m:t>
        </m:r>
        <m:r>
          <m:rPr>
            <m:sty m:val="p"/>
          </m:rPr>
          <w:rPr>
            <w:rFonts w:ascii="Cambria Math" w:hAnsi="Cambria Math"/>
            <w:lang w:val="en-US" w:eastAsia="zh-CN" w:bidi="hi-IN"/>
          </w:rPr>
          <m:t>log</m:t>
        </m:r>
        <m:r>
          <m:rPr>
            <m:sty m:val="p"/>
          </m:rPr>
          <w:rPr>
            <w:rFonts w:ascii="Cambria Math" w:hAnsi="Cambria Math"/>
            <w:lang w:eastAsia="zh-CN" w:bidi="hi-IN"/>
          </w:rPr>
          <m:t>⁡</m:t>
        </m:r>
        <m:r>
          <w:rPr>
            <w:rFonts w:ascii="Cambria Math" w:hAnsi="Cambria Math"/>
            <w:lang w:val="en-US" w:eastAsia="zh-CN" w:bidi="hi-IN"/>
          </w:rPr>
          <m:t>min</m:t>
        </m:r>
        <m:r>
          <w:rPr>
            <w:rFonts w:ascii="Cambria Math" w:hAnsi="Cambria Math"/>
            <w:lang w:eastAsia="zh-CN" w:bidi="hi-IN"/>
          </w:rPr>
          <m:t>(A, B))</m:t>
        </m:r>
      </m:oMath>
      <w:r w:rsidR="00063702">
        <w:rPr>
          <w:rFonts w:eastAsiaTheme="minorEastAsia"/>
          <w:lang w:eastAsia="zh-CN" w:bidi="hi-IN"/>
        </w:rPr>
        <w:t>, так как в данный цикл совершает операции, пока заданное условие не будет удовлетворено</w:t>
      </w:r>
      <w:r w:rsidR="002768BF">
        <w:rPr>
          <w:rFonts w:eastAsiaTheme="minorEastAsia"/>
          <w:lang w:eastAsia="zh-CN" w:bidi="hi-IN"/>
        </w:rPr>
        <w:t>.</w:t>
      </w:r>
    </w:p>
    <w:p w14:paraId="47E09900" w14:textId="77777777" w:rsidR="00D56C5A" w:rsidRPr="00990550" w:rsidRDefault="00D56C5A" w:rsidP="00990550">
      <w:pPr>
        <w:rPr>
          <w:lang w:eastAsia="zh-CN" w:bidi="hi-IN"/>
        </w:rPr>
      </w:pPr>
    </w:p>
    <w:p w14:paraId="0E0E76C9" w14:textId="24ED76DF" w:rsidR="00990550" w:rsidRDefault="00990550" w:rsidP="00990550">
      <w:pPr>
        <w:pStyle w:val="1"/>
        <w:rPr>
          <w:lang w:val="ru-RU"/>
        </w:rPr>
      </w:pPr>
      <w:bookmarkStart w:id="2" w:name="_Toc81912684"/>
      <w:r>
        <w:rPr>
          <w:lang w:val="ru-RU"/>
        </w:rPr>
        <w:t>Результаты</w:t>
      </w:r>
      <w:bookmarkEnd w:id="2"/>
    </w:p>
    <w:p w14:paraId="44F619C9" w14:textId="48A8B125" w:rsidR="00990550" w:rsidRDefault="00990550" w:rsidP="00990550">
      <w:pPr>
        <w:rPr>
          <w:lang w:eastAsia="zh-CN" w:bidi="hi-IN"/>
        </w:rPr>
      </w:pPr>
    </w:p>
    <w:p w14:paraId="0AA0BCD9" w14:textId="1639D5F3" w:rsidR="00990550" w:rsidRDefault="00990550" w:rsidP="00990550">
      <w:pPr>
        <w:rPr>
          <w:lang w:eastAsia="zh-CN" w:bidi="hi-IN"/>
        </w:rPr>
      </w:pPr>
      <w:r>
        <w:rPr>
          <w:lang w:eastAsia="zh-CN" w:bidi="hi-IN"/>
        </w:rPr>
        <w:t>Результаты выполнения алгоритма приведены в таблице 1</w:t>
      </w:r>
    </w:p>
    <w:p w14:paraId="43D192FC" w14:textId="5A00A0DE" w:rsidR="00990550" w:rsidRDefault="00990550" w:rsidP="00990550">
      <w:pPr>
        <w:rPr>
          <w:lang w:eastAsia="zh-CN" w:bidi="hi-IN"/>
        </w:rPr>
      </w:pPr>
    </w:p>
    <w:p w14:paraId="7DE2AA4E" w14:textId="3917CFD7" w:rsidR="00990550" w:rsidRPr="00990550" w:rsidRDefault="00990550" w:rsidP="00990550">
      <w:pPr>
        <w:rPr>
          <w:lang w:eastAsia="zh-CN" w:bidi="hi-IN"/>
        </w:rPr>
      </w:pPr>
      <w:r>
        <w:rPr>
          <w:lang w:eastAsia="zh-CN" w:bidi="hi-IN"/>
        </w:rPr>
        <w:t xml:space="preserve">Таблица 1 </w:t>
      </w:r>
    </w:p>
    <w:tbl>
      <w:tblPr>
        <w:tblStyle w:val="af2"/>
        <w:tblW w:w="0" w:type="auto"/>
        <w:tblInd w:w="828" w:type="dxa"/>
        <w:tblLook w:val="04A0" w:firstRow="1" w:lastRow="0" w:firstColumn="1" w:lastColumn="0" w:noHBand="0" w:noVBand="1"/>
      </w:tblPr>
      <w:tblGrid>
        <w:gridCol w:w="2610"/>
        <w:gridCol w:w="2790"/>
        <w:gridCol w:w="3408"/>
      </w:tblGrid>
      <w:tr w:rsidR="00990550" w14:paraId="2CB77A31" w14:textId="77777777" w:rsidTr="00990550">
        <w:tc>
          <w:tcPr>
            <w:tcW w:w="2610" w:type="dxa"/>
          </w:tcPr>
          <w:p w14:paraId="7ACD02F4" w14:textId="1FDBF3B7" w:rsidR="00990550" w:rsidRDefault="00AC357D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Размер элемента</w:t>
            </w:r>
          </w:p>
        </w:tc>
        <w:tc>
          <w:tcPr>
            <w:tcW w:w="2790" w:type="dxa"/>
          </w:tcPr>
          <w:p w14:paraId="25F734E4" w14:textId="19D00467" w:rsidR="00990550" w:rsidRPr="00990550" w:rsidRDefault="009E41FD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Простой алгоритм, время в мс</w:t>
            </w:r>
            <w:r w:rsidR="00680443">
              <w:rPr>
                <w:lang w:eastAsia="zh-CN" w:bidi="hi-IN"/>
              </w:rPr>
              <w:t>.</w:t>
            </w:r>
          </w:p>
        </w:tc>
        <w:tc>
          <w:tcPr>
            <w:tcW w:w="3408" w:type="dxa"/>
          </w:tcPr>
          <w:p w14:paraId="17B4D830" w14:textId="60B0DEA9" w:rsidR="00990550" w:rsidRPr="00680443" w:rsidRDefault="009E41FD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Алгоритм Евклида</w:t>
            </w:r>
            <w:r w:rsidR="00680443">
              <w:rPr>
                <w:lang w:eastAsia="zh-CN" w:bidi="hi-IN"/>
              </w:rPr>
              <w:t>, время</w:t>
            </w:r>
            <w:r w:rsidR="00680443" w:rsidRPr="00680443">
              <w:rPr>
                <w:lang w:eastAsia="zh-CN" w:bidi="hi-IN"/>
              </w:rPr>
              <w:t xml:space="preserve"> </w:t>
            </w:r>
            <w:r w:rsidR="00680443">
              <w:rPr>
                <w:lang w:eastAsia="zh-CN" w:bidi="hi-IN"/>
              </w:rPr>
              <w:t>в мс.</w:t>
            </w:r>
          </w:p>
        </w:tc>
      </w:tr>
      <w:tr w:rsidR="00990550" w14:paraId="569B6D5A" w14:textId="77777777" w:rsidTr="00990550">
        <w:tc>
          <w:tcPr>
            <w:tcW w:w="2610" w:type="dxa"/>
          </w:tcPr>
          <w:p w14:paraId="15D77256" w14:textId="7A24C6EB" w:rsidR="00990550" w:rsidRDefault="00680443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10</w:t>
            </w:r>
          </w:p>
        </w:tc>
        <w:tc>
          <w:tcPr>
            <w:tcW w:w="2790" w:type="dxa"/>
          </w:tcPr>
          <w:p w14:paraId="0549FA21" w14:textId="38EFE885" w:rsidR="00990550" w:rsidRPr="00680443" w:rsidRDefault="00680443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0.00</w:t>
            </w:r>
            <w:r w:rsidR="00AC357D">
              <w:rPr>
                <w:lang w:eastAsia="zh-CN" w:bidi="hi-IN"/>
              </w:rPr>
              <w:t>10</w:t>
            </w:r>
          </w:p>
        </w:tc>
        <w:tc>
          <w:tcPr>
            <w:tcW w:w="3408" w:type="dxa"/>
          </w:tcPr>
          <w:p w14:paraId="020D6FE6" w14:textId="48419737" w:rsidR="00990550" w:rsidRDefault="00680443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0.00</w:t>
            </w:r>
            <w:r w:rsidR="00AC357D">
              <w:rPr>
                <w:lang w:eastAsia="zh-CN" w:bidi="hi-IN"/>
              </w:rPr>
              <w:t>01</w:t>
            </w:r>
          </w:p>
        </w:tc>
      </w:tr>
      <w:tr w:rsidR="00990550" w14:paraId="4D1BC037" w14:textId="77777777" w:rsidTr="00990550">
        <w:tc>
          <w:tcPr>
            <w:tcW w:w="2610" w:type="dxa"/>
          </w:tcPr>
          <w:p w14:paraId="23BEFB73" w14:textId="542164C8" w:rsidR="00990550" w:rsidRDefault="00680443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100</w:t>
            </w:r>
            <w:r w:rsidR="00AC357D">
              <w:rPr>
                <w:lang w:eastAsia="zh-CN" w:bidi="hi-IN"/>
              </w:rPr>
              <w:t>0</w:t>
            </w:r>
          </w:p>
        </w:tc>
        <w:tc>
          <w:tcPr>
            <w:tcW w:w="2790" w:type="dxa"/>
          </w:tcPr>
          <w:p w14:paraId="70C137E0" w14:textId="3BC41D90" w:rsidR="00990550" w:rsidRDefault="00680443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0.</w:t>
            </w:r>
            <w:r w:rsidR="00AC357D">
              <w:rPr>
                <w:lang w:eastAsia="zh-CN" w:bidi="hi-IN"/>
              </w:rPr>
              <w:t>1</w:t>
            </w:r>
          </w:p>
        </w:tc>
        <w:tc>
          <w:tcPr>
            <w:tcW w:w="3408" w:type="dxa"/>
          </w:tcPr>
          <w:p w14:paraId="3F89890E" w14:textId="74069026" w:rsidR="00990550" w:rsidRDefault="00680443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0.0</w:t>
            </w:r>
            <w:r w:rsidR="00AC357D">
              <w:rPr>
                <w:lang w:eastAsia="zh-CN" w:bidi="hi-IN"/>
              </w:rPr>
              <w:t>00</w:t>
            </w:r>
            <w:r>
              <w:rPr>
                <w:lang w:eastAsia="zh-CN" w:bidi="hi-IN"/>
              </w:rPr>
              <w:t>3</w:t>
            </w:r>
          </w:p>
        </w:tc>
      </w:tr>
      <w:tr w:rsidR="00990550" w14:paraId="38B9A229" w14:textId="77777777" w:rsidTr="00990550">
        <w:tc>
          <w:tcPr>
            <w:tcW w:w="2610" w:type="dxa"/>
          </w:tcPr>
          <w:p w14:paraId="3CA9E0F6" w14:textId="28E24569" w:rsidR="00990550" w:rsidRDefault="00680443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1000</w:t>
            </w:r>
            <w:r w:rsidR="00AC357D">
              <w:rPr>
                <w:lang w:eastAsia="zh-CN" w:bidi="hi-IN"/>
              </w:rPr>
              <w:t>00</w:t>
            </w:r>
          </w:p>
        </w:tc>
        <w:tc>
          <w:tcPr>
            <w:tcW w:w="2790" w:type="dxa"/>
          </w:tcPr>
          <w:p w14:paraId="5C28152F" w14:textId="509522FB" w:rsidR="00990550" w:rsidRDefault="00AC357D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10</w:t>
            </w:r>
            <w:r w:rsidR="00680443">
              <w:rPr>
                <w:lang w:eastAsia="zh-CN" w:bidi="hi-IN"/>
              </w:rPr>
              <w:t>.</w:t>
            </w:r>
            <w:r>
              <w:rPr>
                <w:lang w:eastAsia="zh-CN" w:bidi="hi-IN"/>
              </w:rPr>
              <w:t>0</w:t>
            </w:r>
          </w:p>
        </w:tc>
        <w:tc>
          <w:tcPr>
            <w:tcW w:w="3408" w:type="dxa"/>
          </w:tcPr>
          <w:p w14:paraId="08C1816C" w14:textId="71F6AD2D" w:rsidR="00990550" w:rsidRDefault="00AC357D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0</w:t>
            </w:r>
            <w:r w:rsidR="00680443">
              <w:rPr>
                <w:lang w:eastAsia="zh-CN" w:bidi="hi-IN"/>
              </w:rPr>
              <w:t>.</w:t>
            </w:r>
            <w:r>
              <w:rPr>
                <w:lang w:eastAsia="zh-CN" w:bidi="hi-IN"/>
              </w:rPr>
              <w:t>0005</w:t>
            </w:r>
          </w:p>
        </w:tc>
      </w:tr>
      <w:tr w:rsidR="00680443" w14:paraId="22C9B3AA" w14:textId="77777777" w:rsidTr="00990550">
        <w:tc>
          <w:tcPr>
            <w:tcW w:w="2610" w:type="dxa"/>
          </w:tcPr>
          <w:p w14:paraId="454A4CB3" w14:textId="4EAC61B1" w:rsidR="00680443" w:rsidRDefault="00615781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2000</w:t>
            </w:r>
            <w:r w:rsidR="00AC357D">
              <w:rPr>
                <w:lang w:eastAsia="zh-CN" w:bidi="hi-IN"/>
              </w:rPr>
              <w:t>0000</w:t>
            </w:r>
          </w:p>
        </w:tc>
        <w:tc>
          <w:tcPr>
            <w:tcW w:w="2790" w:type="dxa"/>
          </w:tcPr>
          <w:p w14:paraId="4E6D45CB" w14:textId="7BD0969E" w:rsidR="00680443" w:rsidRPr="00615781" w:rsidRDefault="00AC357D" w:rsidP="00990550">
            <w:pPr>
              <w:ind w:firstLine="0"/>
              <w:rPr>
                <w:lang w:val="en-US" w:eastAsia="zh-CN" w:bidi="hi-IN"/>
              </w:rPr>
            </w:pPr>
            <w:r>
              <w:rPr>
                <w:lang w:eastAsia="zh-CN" w:bidi="hi-IN"/>
              </w:rPr>
              <w:t>2000</w:t>
            </w:r>
            <w:r w:rsidR="00615781">
              <w:rPr>
                <w:lang w:eastAsia="zh-CN" w:bidi="hi-IN"/>
              </w:rPr>
              <w:t>.</w:t>
            </w:r>
            <w:r>
              <w:rPr>
                <w:lang w:eastAsia="zh-CN" w:bidi="hi-IN"/>
              </w:rPr>
              <w:t>0</w:t>
            </w:r>
          </w:p>
        </w:tc>
        <w:tc>
          <w:tcPr>
            <w:tcW w:w="3408" w:type="dxa"/>
          </w:tcPr>
          <w:p w14:paraId="511B639F" w14:textId="1847F012" w:rsidR="00680443" w:rsidRDefault="00AC357D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0</w:t>
            </w:r>
            <w:r w:rsidR="00680443">
              <w:rPr>
                <w:lang w:eastAsia="zh-CN" w:bidi="hi-IN"/>
              </w:rPr>
              <w:t>.</w:t>
            </w:r>
            <w:r>
              <w:rPr>
                <w:lang w:eastAsia="zh-CN" w:bidi="hi-IN"/>
              </w:rPr>
              <w:t>00073</w:t>
            </w:r>
          </w:p>
        </w:tc>
      </w:tr>
    </w:tbl>
    <w:p w14:paraId="65283DE3" w14:textId="175DA07D" w:rsidR="00990550" w:rsidRPr="00990550" w:rsidRDefault="00990550" w:rsidP="00990550">
      <w:pPr>
        <w:rPr>
          <w:lang w:eastAsia="zh-CN" w:bidi="hi-IN"/>
        </w:rPr>
      </w:pPr>
    </w:p>
    <w:sectPr w:rsidR="00990550" w:rsidRPr="00990550" w:rsidSect="00170194">
      <w:footerReference w:type="default" r:id="rId8"/>
      <w:pgSz w:w="11906" w:h="16838"/>
      <w:pgMar w:top="851" w:right="567" w:bottom="1134" w:left="1701" w:header="113" w:footer="170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74A78" w14:textId="77777777" w:rsidR="00E32E44" w:rsidRDefault="00E32E44" w:rsidP="00120432">
      <w:r>
        <w:separator/>
      </w:r>
    </w:p>
  </w:endnote>
  <w:endnote w:type="continuationSeparator" w:id="0">
    <w:p w14:paraId="6AB4E7B2" w14:textId="77777777" w:rsidR="00E32E44" w:rsidRDefault="00E32E44" w:rsidP="00120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altName w:val="Cambria"/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526923"/>
      <w:docPartObj>
        <w:docPartGallery w:val="Page Numbers (Bottom of Page)"/>
        <w:docPartUnique/>
      </w:docPartObj>
    </w:sdtPr>
    <w:sdtEndPr/>
    <w:sdtContent>
      <w:p w14:paraId="28EC102C" w14:textId="282BE6E0" w:rsidR="002E4062" w:rsidRDefault="002E406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8CACC6" w14:textId="77777777" w:rsidR="00D570F8" w:rsidRDefault="00D570F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77BC2" w14:textId="77777777" w:rsidR="00E32E44" w:rsidRDefault="00E32E44" w:rsidP="00120432">
      <w:r>
        <w:separator/>
      </w:r>
    </w:p>
  </w:footnote>
  <w:footnote w:type="continuationSeparator" w:id="0">
    <w:p w14:paraId="45C3D837" w14:textId="77777777" w:rsidR="00E32E44" w:rsidRDefault="00E32E44" w:rsidP="00120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1C6"/>
    <w:multiLevelType w:val="hybridMultilevel"/>
    <w:tmpl w:val="30C0B3DE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42067F9"/>
    <w:multiLevelType w:val="multilevel"/>
    <w:tmpl w:val="7374C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7E7766"/>
    <w:multiLevelType w:val="multilevel"/>
    <w:tmpl w:val="8F6A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62217"/>
    <w:multiLevelType w:val="multilevel"/>
    <w:tmpl w:val="EBEA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E37BFC"/>
    <w:multiLevelType w:val="hybridMultilevel"/>
    <w:tmpl w:val="889AE254"/>
    <w:lvl w:ilvl="0" w:tplc="9D0410D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AB4528B"/>
    <w:multiLevelType w:val="hybridMultilevel"/>
    <w:tmpl w:val="E466A026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0C2A5494"/>
    <w:multiLevelType w:val="hybridMultilevel"/>
    <w:tmpl w:val="6004D9CA"/>
    <w:lvl w:ilvl="0" w:tplc="421ED1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1E00BA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F81ABF"/>
    <w:multiLevelType w:val="hybridMultilevel"/>
    <w:tmpl w:val="A1EED83A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173C084C"/>
    <w:multiLevelType w:val="multilevel"/>
    <w:tmpl w:val="E362B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CC970D2"/>
    <w:multiLevelType w:val="multilevel"/>
    <w:tmpl w:val="EB26D9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11" w15:restartNumberingAfterBreak="0">
    <w:nsid w:val="1E6E08D7"/>
    <w:multiLevelType w:val="multilevel"/>
    <w:tmpl w:val="B282A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2A30CE"/>
    <w:multiLevelType w:val="multilevel"/>
    <w:tmpl w:val="0B6E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5F18D7"/>
    <w:multiLevelType w:val="hybridMultilevel"/>
    <w:tmpl w:val="38DA791A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20771F0A"/>
    <w:multiLevelType w:val="hybridMultilevel"/>
    <w:tmpl w:val="D00E2900"/>
    <w:lvl w:ilvl="0" w:tplc="04E876FC">
      <w:start w:val="1"/>
      <w:numFmt w:val="decimal"/>
      <w:lvlText w:val="%1."/>
      <w:lvlJc w:val="left"/>
      <w:pPr>
        <w:ind w:left="180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0F04CB7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71224D"/>
    <w:multiLevelType w:val="hybridMultilevel"/>
    <w:tmpl w:val="30F0DF76"/>
    <w:lvl w:ilvl="0" w:tplc="9D0410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1DB1866"/>
    <w:multiLevelType w:val="hybridMultilevel"/>
    <w:tmpl w:val="74902A80"/>
    <w:lvl w:ilvl="0" w:tplc="04E876FC">
      <w:start w:val="1"/>
      <w:numFmt w:val="decimal"/>
      <w:lvlText w:val="%1."/>
      <w:lvlJc w:val="left"/>
      <w:pPr>
        <w:ind w:left="2138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3D20A0"/>
    <w:multiLevelType w:val="multilevel"/>
    <w:tmpl w:val="2B96717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7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72" w:hanging="2160"/>
      </w:pPr>
      <w:rPr>
        <w:rFonts w:hint="default"/>
      </w:rPr>
    </w:lvl>
  </w:abstractNum>
  <w:abstractNum w:abstractNumId="19" w15:restartNumberingAfterBreak="0">
    <w:nsid w:val="274671ED"/>
    <w:multiLevelType w:val="hybridMultilevel"/>
    <w:tmpl w:val="79CC072A"/>
    <w:lvl w:ilvl="0" w:tplc="06D8CEE4">
      <w:start w:val="1"/>
      <w:numFmt w:val="decimal"/>
      <w:lvlText w:val="%1)"/>
      <w:lvlJc w:val="left"/>
      <w:pPr>
        <w:ind w:left="1069" w:hanging="360"/>
      </w:pPr>
      <w:rPr>
        <w:rFonts w:ascii="Arial" w:hAnsi="Arial" w:cs="Arial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1CC22F2"/>
    <w:multiLevelType w:val="hybridMultilevel"/>
    <w:tmpl w:val="A80E92E2"/>
    <w:lvl w:ilvl="0" w:tplc="9D0410D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4667302"/>
    <w:multiLevelType w:val="multilevel"/>
    <w:tmpl w:val="3BE64EBE"/>
    <w:lvl w:ilvl="0">
      <w:start w:val="1"/>
      <w:numFmt w:val="decimal"/>
      <w:pStyle w:val="1"/>
      <w:lvlText w:val="%1"/>
      <w:lvlJc w:val="left"/>
      <w:pPr>
        <w:ind w:left="369" w:hanging="369"/>
      </w:pPr>
      <w:rPr>
        <w:rFonts w:ascii="Times New Roman" w:hAnsi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u w:val="none"/>
        <w:effect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1191" w:hanging="482"/>
      </w:pPr>
      <w:rPr>
        <w:rFonts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1474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5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57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9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1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13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5" w:hanging="340"/>
      </w:pPr>
      <w:rPr>
        <w:rFonts w:hint="default"/>
      </w:rPr>
    </w:lvl>
  </w:abstractNum>
  <w:abstractNum w:abstractNumId="22" w15:restartNumberingAfterBreak="0">
    <w:nsid w:val="34E03D2F"/>
    <w:multiLevelType w:val="hybridMultilevel"/>
    <w:tmpl w:val="98E4CA94"/>
    <w:lvl w:ilvl="0" w:tplc="8D20B162">
      <w:start w:val="1"/>
      <w:numFmt w:val="decimal"/>
      <w:pStyle w:val="a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85854CF"/>
    <w:multiLevelType w:val="hybridMultilevel"/>
    <w:tmpl w:val="C592EC42"/>
    <w:lvl w:ilvl="0" w:tplc="9D0410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08F6A3D"/>
    <w:multiLevelType w:val="multilevel"/>
    <w:tmpl w:val="0C0478A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7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72" w:hanging="2160"/>
      </w:pPr>
      <w:rPr>
        <w:rFonts w:hint="default"/>
      </w:rPr>
    </w:lvl>
  </w:abstractNum>
  <w:abstractNum w:abstractNumId="25" w15:restartNumberingAfterBreak="0">
    <w:nsid w:val="446B10AD"/>
    <w:multiLevelType w:val="multilevel"/>
    <w:tmpl w:val="CAA0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0863BB"/>
    <w:multiLevelType w:val="hybridMultilevel"/>
    <w:tmpl w:val="8410CA5A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48A222F1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AF55D3"/>
    <w:multiLevelType w:val="hybridMultilevel"/>
    <w:tmpl w:val="796A5536"/>
    <w:lvl w:ilvl="0" w:tplc="9D0410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0267DB4"/>
    <w:multiLevelType w:val="hybridMultilevel"/>
    <w:tmpl w:val="2424D900"/>
    <w:lvl w:ilvl="0" w:tplc="04E876FC">
      <w:start w:val="1"/>
      <w:numFmt w:val="decimal"/>
      <w:lvlText w:val="%1."/>
      <w:lvlJc w:val="left"/>
      <w:pPr>
        <w:ind w:left="213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 w15:restartNumberingAfterBreak="0">
    <w:nsid w:val="523C0487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826DA7"/>
    <w:multiLevelType w:val="multilevel"/>
    <w:tmpl w:val="D18EE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BF1BE8"/>
    <w:multiLevelType w:val="multilevel"/>
    <w:tmpl w:val="7374C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27609B2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3B32D2"/>
    <w:multiLevelType w:val="hybridMultilevel"/>
    <w:tmpl w:val="9F4488DC"/>
    <w:lvl w:ilvl="0" w:tplc="9D0410DE">
      <w:start w:val="1"/>
      <w:numFmt w:val="bullet"/>
      <w:lvlText w:val=""/>
      <w:lvlJc w:val="left"/>
      <w:pPr>
        <w:ind w:left="22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35" w15:restartNumberingAfterBreak="0">
    <w:nsid w:val="6677380B"/>
    <w:multiLevelType w:val="hybridMultilevel"/>
    <w:tmpl w:val="8FC8885C"/>
    <w:lvl w:ilvl="0" w:tplc="9D0410D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68915641"/>
    <w:multiLevelType w:val="multilevel"/>
    <w:tmpl w:val="6FEE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CC36D1"/>
    <w:multiLevelType w:val="hybridMultilevel"/>
    <w:tmpl w:val="5C489572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8" w15:restartNumberingAfterBreak="0">
    <w:nsid w:val="6E935301"/>
    <w:multiLevelType w:val="hybridMultilevel"/>
    <w:tmpl w:val="9D2C3254"/>
    <w:lvl w:ilvl="0" w:tplc="04E876FC">
      <w:start w:val="1"/>
      <w:numFmt w:val="decimal"/>
      <w:lvlText w:val="%1."/>
      <w:lvlJc w:val="left"/>
      <w:pPr>
        <w:ind w:left="213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9" w15:restartNumberingAfterBreak="0">
    <w:nsid w:val="6EB55370"/>
    <w:multiLevelType w:val="hybridMultilevel"/>
    <w:tmpl w:val="8AE60334"/>
    <w:lvl w:ilvl="0" w:tplc="58587C2A">
      <w:start w:val="1"/>
      <w:numFmt w:val="decimal"/>
      <w:pStyle w:val="a0"/>
      <w:lvlText w:val="%1"/>
      <w:lvlJc w:val="left"/>
      <w:pPr>
        <w:ind w:left="1713" w:hanging="360"/>
      </w:pPr>
      <w:rPr>
        <w:rFonts w:ascii="Times New Roman" w:hAnsi="Times New Roman"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0" w15:restartNumberingAfterBreak="0">
    <w:nsid w:val="719D739C"/>
    <w:multiLevelType w:val="hybridMultilevel"/>
    <w:tmpl w:val="E68070D0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1" w15:restartNumberingAfterBreak="0">
    <w:nsid w:val="74B47A7D"/>
    <w:multiLevelType w:val="multilevel"/>
    <w:tmpl w:val="9D068C7E"/>
    <w:lvl w:ilvl="0">
      <w:start w:val="1"/>
      <w:numFmt w:val="lowerLetter"/>
      <w:lvlText w:val="%1."/>
      <w:lvlJc w:val="center"/>
      <w:pPr>
        <w:ind w:left="1353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35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2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04" w:hanging="180"/>
      </w:pPr>
      <w:rPr>
        <w:rFonts w:hint="default"/>
      </w:rPr>
    </w:lvl>
  </w:abstractNum>
  <w:abstractNum w:abstractNumId="42" w15:restartNumberingAfterBreak="0">
    <w:nsid w:val="755B7452"/>
    <w:multiLevelType w:val="multilevel"/>
    <w:tmpl w:val="9FD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6C3D42"/>
    <w:multiLevelType w:val="multilevel"/>
    <w:tmpl w:val="A768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AD0066"/>
    <w:multiLevelType w:val="hybridMultilevel"/>
    <w:tmpl w:val="4E8CCB5C"/>
    <w:lvl w:ilvl="0" w:tplc="D6ECB2FE">
      <w:start w:val="1"/>
      <w:numFmt w:val="bullet"/>
      <w:pStyle w:val="10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30701F"/>
    <w:multiLevelType w:val="hybridMultilevel"/>
    <w:tmpl w:val="0648309A"/>
    <w:lvl w:ilvl="0" w:tplc="53B240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44"/>
  </w:num>
  <w:num w:numId="3">
    <w:abstractNumId w:val="21"/>
  </w:num>
  <w:num w:numId="4">
    <w:abstractNumId w:val="13"/>
  </w:num>
  <w:num w:numId="5">
    <w:abstractNumId w:val="27"/>
  </w:num>
  <w:num w:numId="6">
    <w:abstractNumId w:val="7"/>
  </w:num>
  <w:num w:numId="7">
    <w:abstractNumId w:val="30"/>
  </w:num>
  <w:num w:numId="8">
    <w:abstractNumId w:val="33"/>
  </w:num>
  <w:num w:numId="9">
    <w:abstractNumId w:val="4"/>
  </w:num>
  <w:num w:numId="10">
    <w:abstractNumId w:val="35"/>
  </w:num>
  <w:num w:numId="11">
    <w:abstractNumId w:val="37"/>
  </w:num>
  <w:num w:numId="12">
    <w:abstractNumId w:val="26"/>
  </w:num>
  <w:num w:numId="13">
    <w:abstractNumId w:val="40"/>
  </w:num>
  <w:num w:numId="14">
    <w:abstractNumId w:val="34"/>
  </w:num>
  <w:num w:numId="15">
    <w:abstractNumId w:val="0"/>
  </w:num>
  <w:num w:numId="16">
    <w:abstractNumId w:val="8"/>
  </w:num>
  <w:num w:numId="17">
    <w:abstractNumId w:val="38"/>
  </w:num>
  <w:num w:numId="18">
    <w:abstractNumId w:val="29"/>
  </w:num>
  <w:num w:numId="19">
    <w:abstractNumId w:val="17"/>
  </w:num>
  <w:num w:numId="20">
    <w:abstractNumId w:val="14"/>
  </w:num>
  <w:num w:numId="21">
    <w:abstractNumId w:val="6"/>
  </w:num>
  <w:num w:numId="22">
    <w:abstractNumId w:val="1"/>
  </w:num>
  <w:num w:numId="23">
    <w:abstractNumId w:val="32"/>
  </w:num>
  <w:num w:numId="24">
    <w:abstractNumId w:val="16"/>
  </w:num>
  <w:num w:numId="25">
    <w:abstractNumId w:val="28"/>
  </w:num>
  <w:num w:numId="26">
    <w:abstractNumId w:val="39"/>
  </w:num>
  <w:num w:numId="27">
    <w:abstractNumId w:val="9"/>
  </w:num>
  <w:num w:numId="28">
    <w:abstractNumId w:val="42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23"/>
  </w:num>
  <w:num w:numId="32">
    <w:abstractNumId w:val="2"/>
  </w:num>
  <w:num w:numId="33">
    <w:abstractNumId w:val="36"/>
  </w:num>
  <w:num w:numId="34">
    <w:abstractNumId w:val="11"/>
  </w:num>
  <w:num w:numId="35">
    <w:abstractNumId w:val="12"/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1"/>
  </w:num>
  <w:num w:numId="39">
    <w:abstractNumId w:val="3"/>
  </w:num>
  <w:num w:numId="40">
    <w:abstractNumId w:val="41"/>
  </w:num>
  <w:num w:numId="41">
    <w:abstractNumId w:val="24"/>
  </w:num>
  <w:num w:numId="42">
    <w:abstractNumId w:val="18"/>
  </w:num>
  <w:num w:numId="43">
    <w:abstractNumId w:val="20"/>
  </w:num>
  <w:num w:numId="44">
    <w:abstractNumId w:val="22"/>
  </w:num>
  <w:num w:numId="45">
    <w:abstractNumId w:val="10"/>
  </w:num>
  <w:num w:numId="4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45"/>
  </w:num>
  <w:num w:numId="50">
    <w:abstractNumId w:val="4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AAB"/>
    <w:rsid w:val="00001830"/>
    <w:rsid w:val="00011D18"/>
    <w:rsid w:val="00024A3B"/>
    <w:rsid w:val="000336E1"/>
    <w:rsid w:val="00034A7D"/>
    <w:rsid w:val="00063702"/>
    <w:rsid w:val="00075DF7"/>
    <w:rsid w:val="00075F0A"/>
    <w:rsid w:val="000779D8"/>
    <w:rsid w:val="00082275"/>
    <w:rsid w:val="00096224"/>
    <w:rsid w:val="000976D1"/>
    <w:rsid w:val="000A4F4F"/>
    <w:rsid w:val="000B1316"/>
    <w:rsid w:val="000B6A41"/>
    <w:rsid w:val="000C50B4"/>
    <w:rsid w:val="000C760C"/>
    <w:rsid w:val="000C7D36"/>
    <w:rsid w:val="000E6969"/>
    <w:rsid w:val="000E7DFD"/>
    <w:rsid w:val="000F3E7E"/>
    <w:rsid w:val="000F4C5E"/>
    <w:rsid w:val="001005E3"/>
    <w:rsid w:val="00102A31"/>
    <w:rsid w:val="00105DBF"/>
    <w:rsid w:val="0011651D"/>
    <w:rsid w:val="00120432"/>
    <w:rsid w:val="00136106"/>
    <w:rsid w:val="0013762B"/>
    <w:rsid w:val="00141C09"/>
    <w:rsid w:val="00146D0B"/>
    <w:rsid w:val="00152EE2"/>
    <w:rsid w:val="00154E32"/>
    <w:rsid w:val="001567FE"/>
    <w:rsid w:val="00161768"/>
    <w:rsid w:val="00163BDA"/>
    <w:rsid w:val="00166F1F"/>
    <w:rsid w:val="00170194"/>
    <w:rsid w:val="0017060F"/>
    <w:rsid w:val="00182909"/>
    <w:rsid w:val="001A55A8"/>
    <w:rsid w:val="001B0F12"/>
    <w:rsid w:val="001C1E97"/>
    <w:rsid w:val="001C2744"/>
    <w:rsid w:val="001C28F4"/>
    <w:rsid w:val="001C45AA"/>
    <w:rsid w:val="001C4BEB"/>
    <w:rsid w:val="001C67E4"/>
    <w:rsid w:val="001D3C66"/>
    <w:rsid w:val="001D5A2A"/>
    <w:rsid w:val="001D7E73"/>
    <w:rsid w:val="001E1672"/>
    <w:rsid w:val="001E5D7B"/>
    <w:rsid w:val="001F732F"/>
    <w:rsid w:val="00203278"/>
    <w:rsid w:val="00215A28"/>
    <w:rsid w:val="00220C2C"/>
    <w:rsid w:val="00224E41"/>
    <w:rsid w:val="002320C5"/>
    <w:rsid w:val="00252661"/>
    <w:rsid w:val="00252767"/>
    <w:rsid w:val="0025433A"/>
    <w:rsid w:val="0026368A"/>
    <w:rsid w:val="0026440E"/>
    <w:rsid w:val="00273572"/>
    <w:rsid w:val="002738D1"/>
    <w:rsid w:val="002768BF"/>
    <w:rsid w:val="002A0D30"/>
    <w:rsid w:val="002A5F07"/>
    <w:rsid w:val="002B525B"/>
    <w:rsid w:val="002B73E3"/>
    <w:rsid w:val="002C4853"/>
    <w:rsid w:val="002D09BC"/>
    <w:rsid w:val="002D30CB"/>
    <w:rsid w:val="002E3F4E"/>
    <w:rsid w:val="002E4062"/>
    <w:rsid w:val="002E7082"/>
    <w:rsid w:val="002F3657"/>
    <w:rsid w:val="002F6796"/>
    <w:rsid w:val="00302C94"/>
    <w:rsid w:val="00302CDB"/>
    <w:rsid w:val="00303DD9"/>
    <w:rsid w:val="00306644"/>
    <w:rsid w:val="00312521"/>
    <w:rsid w:val="003164E2"/>
    <w:rsid w:val="00330B77"/>
    <w:rsid w:val="0034156E"/>
    <w:rsid w:val="003417C0"/>
    <w:rsid w:val="00345174"/>
    <w:rsid w:val="00362EBF"/>
    <w:rsid w:val="00366F1F"/>
    <w:rsid w:val="00375A80"/>
    <w:rsid w:val="00383F91"/>
    <w:rsid w:val="00384B64"/>
    <w:rsid w:val="00395E49"/>
    <w:rsid w:val="003A0EC8"/>
    <w:rsid w:val="003A2BCC"/>
    <w:rsid w:val="003A74EF"/>
    <w:rsid w:val="003B0251"/>
    <w:rsid w:val="003D2545"/>
    <w:rsid w:val="003D5E4E"/>
    <w:rsid w:val="003E7139"/>
    <w:rsid w:val="003F2900"/>
    <w:rsid w:val="003F47E1"/>
    <w:rsid w:val="00402EF8"/>
    <w:rsid w:val="00406426"/>
    <w:rsid w:val="004171BD"/>
    <w:rsid w:val="00425918"/>
    <w:rsid w:val="00432183"/>
    <w:rsid w:val="004466D4"/>
    <w:rsid w:val="004515DC"/>
    <w:rsid w:val="004516B5"/>
    <w:rsid w:val="00453B63"/>
    <w:rsid w:val="00457730"/>
    <w:rsid w:val="00462A3B"/>
    <w:rsid w:val="0048028D"/>
    <w:rsid w:val="004835A3"/>
    <w:rsid w:val="00484C85"/>
    <w:rsid w:val="004A2DAE"/>
    <w:rsid w:val="004B00E1"/>
    <w:rsid w:val="004B08B2"/>
    <w:rsid w:val="004B4AF0"/>
    <w:rsid w:val="004C433F"/>
    <w:rsid w:val="004D2C99"/>
    <w:rsid w:val="004D510F"/>
    <w:rsid w:val="004D581A"/>
    <w:rsid w:val="004E5C05"/>
    <w:rsid w:val="004F0571"/>
    <w:rsid w:val="004F0CF8"/>
    <w:rsid w:val="004F332C"/>
    <w:rsid w:val="0051548E"/>
    <w:rsid w:val="005202C0"/>
    <w:rsid w:val="00524922"/>
    <w:rsid w:val="00531F27"/>
    <w:rsid w:val="00540CDA"/>
    <w:rsid w:val="00542F01"/>
    <w:rsid w:val="00551DE7"/>
    <w:rsid w:val="00576B53"/>
    <w:rsid w:val="00580C41"/>
    <w:rsid w:val="00587345"/>
    <w:rsid w:val="00595725"/>
    <w:rsid w:val="00595FF1"/>
    <w:rsid w:val="005973EE"/>
    <w:rsid w:val="005A3609"/>
    <w:rsid w:val="005C287B"/>
    <w:rsid w:val="005C3846"/>
    <w:rsid w:val="005C6818"/>
    <w:rsid w:val="005D3A8C"/>
    <w:rsid w:val="005E097B"/>
    <w:rsid w:val="005F1523"/>
    <w:rsid w:val="005F1A76"/>
    <w:rsid w:val="00604234"/>
    <w:rsid w:val="00604892"/>
    <w:rsid w:val="00615781"/>
    <w:rsid w:val="00616C04"/>
    <w:rsid w:val="00621044"/>
    <w:rsid w:val="00621D48"/>
    <w:rsid w:val="006229D9"/>
    <w:rsid w:val="00630B22"/>
    <w:rsid w:val="006330B2"/>
    <w:rsid w:val="00645BEE"/>
    <w:rsid w:val="00646F12"/>
    <w:rsid w:val="00652828"/>
    <w:rsid w:val="00661F6F"/>
    <w:rsid w:val="006628A8"/>
    <w:rsid w:val="006739C6"/>
    <w:rsid w:val="00673E63"/>
    <w:rsid w:val="00680443"/>
    <w:rsid w:val="0068061E"/>
    <w:rsid w:val="006916BC"/>
    <w:rsid w:val="00696B07"/>
    <w:rsid w:val="006A373C"/>
    <w:rsid w:val="006B19C0"/>
    <w:rsid w:val="006B4AE0"/>
    <w:rsid w:val="006C0652"/>
    <w:rsid w:val="006D0ADE"/>
    <w:rsid w:val="006D585D"/>
    <w:rsid w:val="006E5DEA"/>
    <w:rsid w:val="006F076B"/>
    <w:rsid w:val="006F2A3F"/>
    <w:rsid w:val="006F3054"/>
    <w:rsid w:val="006F4698"/>
    <w:rsid w:val="006F5C0D"/>
    <w:rsid w:val="007058C3"/>
    <w:rsid w:val="007112AB"/>
    <w:rsid w:val="00711806"/>
    <w:rsid w:val="007121B1"/>
    <w:rsid w:val="007209CC"/>
    <w:rsid w:val="00722A10"/>
    <w:rsid w:val="00724099"/>
    <w:rsid w:val="0073151C"/>
    <w:rsid w:val="00736C43"/>
    <w:rsid w:val="00741704"/>
    <w:rsid w:val="007536B2"/>
    <w:rsid w:val="00753C4C"/>
    <w:rsid w:val="00756B91"/>
    <w:rsid w:val="0076249B"/>
    <w:rsid w:val="00762522"/>
    <w:rsid w:val="00766108"/>
    <w:rsid w:val="00767F31"/>
    <w:rsid w:val="007752D4"/>
    <w:rsid w:val="00785271"/>
    <w:rsid w:val="00793A72"/>
    <w:rsid w:val="007A76CA"/>
    <w:rsid w:val="007B7BE2"/>
    <w:rsid w:val="007C0496"/>
    <w:rsid w:val="007C5039"/>
    <w:rsid w:val="007C71D2"/>
    <w:rsid w:val="007D2B5E"/>
    <w:rsid w:val="007D60F6"/>
    <w:rsid w:val="008019DB"/>
    <w:rsid w:val="0080374A"/>
    <w:rsid w:val="008120F2"/>
    <w:rsid w:val="0081270F"/>
    <w:rsid w:val="00814254"/>
    <w:rsid w:val="008155CC"/>
    <w:rsid w:val="008244AA"/>
    <w:rsid w:val="008349A1"/>
    <w:rsid w:val="00835CF9"/>
    <w:rsid w:val="00840F2F"/>
    <w:rsid w:val="0084168E"/>
    <w:rsid w:val="00842453"/>
    <w:rsid w:val="008465D0"/>
    <w:rsid w:val="00846DE7"/>
    <w:rsid w:val="008503BB"/>
    <w:rsid w:val="00854485"/>
    <w:rsid w:val="0086080E"/>
    <w:rsid w:val="008618EF"/>
    <w:rsid w:val="00861D77"/>
    <w:rsid w:val="008800EE"/>
    <w:rsid w:val="00896C1C"/>
    <w:rsid w:val="008A2DE0"/>
    <w:rsid w:val="008A765F"/>
    <w:rsid w:val="008B0092"/>
    <w:rsid w:val="008B1B2A"/>
    <w:rsid w:val="008C68C3"/>
    <w:rsid w:val="008C6978"/>
    <w:rsid w:val="008D5EC7"/>
    <w:rsid w:val="008E02D3"/>
    <w:rsid w:val="008E5529"/>
    <w:rsid w:val="008F4EC0"/>
    <w:rsid w:val="009003E2"/>
    <w:rsid w:val="0090269D"/>
    <w:rsid w:val="00904E31"/>
    <w:rsid w:val="0090531E"/>
    <w:rsid w:val="00920C1B"/>
    <w:rsid w:val="00921B56"/>
    <w:rsid w:val="009241F7"/>
    <w:rsid w:val="00933110"/>
    <w:rsid w:val="0093611B"/>
    <w:rsid w:val="00946374"/>
    <w:rsid w:val="00953865"/>
    <w:rsid w:val="009546C0"/>
    <w:rsid w:val="00961308"/>
    <w:rsid w:val="00970A1B"/>
    <w:rsid w:val="009749D6"/>
    <w:rsid w:val="009819EF"/>
    <w:rsid w:val="00983B42"/>
    <w:rsid w:val="00985AF9"/>
    <w:rsid w:val="0098624A"/>
    <w:rsid w:val="00990550"/>
    <w:rsid w:val="009967D8"/>
    <w:rsid w:val="0099786C"/>
    <w:rsid w:val="009A4BDD"/>
    <w:rsid w:val="009C603C"/>
    <w:rsid w:val="009E41FD"/>
    <w:rsid w:val="009F130C"/>
    <w:rsid w:val="009F3D75"/>
    <w:rsid w:val="009F492C"/>
    <w:rsid w:val="00A1128B"/>
    <w:rsid w:val="00A239A3"/>
    <w:rsid w:val="00A24A75"/>
    <w:rsid w:val="00A43569"/>
    <w:rsid w:val="00A446D3"/>
    <w:rsid w:val="00A51B9C"/>
    <w:rsid w:val="00A5469B"/>
    <w:rsid w:val="00A64B5A"/>
    <w:rsid w:val="00A6537A"/>
    <w:rsid w:val="00A70C68"/>
    <w:rsid w:val="00A71B33"/>
    <w:rsid w:val="00A80504"/>
    <w:rsid w:val="00A84C33"/>
    <w:rsid w:val="00A9096A"/>
    <w:rsid w:val="00A96671"/>
    <w:rsid w:val="00A97534"/>
    <w:rsid w:val="00AA326E"/>
    <w:rsid w:val="00AA68F0"/>
    <w:rsid w:val="00AB06D8"/>
    <w:rsid w:val="00AB16A7"/>
    <w:rsid w:val="00AB55E0"/>
    <w:rsid w:val="00AC0263"/>
    <w:rsid w:val="00AC357D"/>
    <w:rsid w:val="00AD2896"/>
    <w:rsid w:val="00AE0E28"/>
    <w:rsid w:val="00AE481E"/>
    <w:rsid w:val="00AE6E4A"/>
    <w:rsid w:val="00B00267"/>
    <w:rsid w:val="00B00D94"/>
    <w:rsid w:val="00B014F7"/>
    <w:rsid w:val="00B14229"/>
    <w:rsid w:val="00B34919"/>
    <w:rsid w:val="00B34EDC"/>
    <w:rsid w:val="00B374E7"/>
    <w:rsid w:val="00B4376A"/>
    <w:rsid w:val="00B506CB"/>
    <w:rsid w:val="00B54DB6"/>
    <w:rsid w:val="00B62F25"/>
    <w:rsid w:val="00B85CB8"/>
    <w:rsid w:val="00B917D9"/>
    <w:rsid w:val="00B927E0"/>
    <w:rsid w:val="00BB2DC0"/>
    <w:rsid w:val="00BC2040"/>
    <w:rsid w:val="00BD260A"/>
    <w:rsid w:val="00BD7583"/>
    <w:rsid w:val="00BE5668"/>
    <w:rsid w:val="00BF011D"/>
    <w:rsid w:val="00BF2A91"/>
    <w:rsid w:val="00C00BA9"/>
    <w:rsid w:val="00C04D32"/>
    <w:rsid w:val="00C04DA1"/>
    <w:rsid w:val="00C06CD7"/>
    <w:rsid w:val="00C10B71"/>
    <w:rsid w:val="00C14DEF"/>
    <w:rsid w:val="00C152DF"/>
    <w:rsid w:val="00C1707D"/>
    <w:rsid w:val="00C1790A"/>
    <w:rsid w:val="00C22F13"/>
    <w:rsid w:val="00C33599"/>
    <w:rsid w:val="00C4149A"/>
    <w:rsid w:val="00C43DFC"/>
    <w:rsid w:val="00C44F34"/>
    <w:rsid w:val="00C46D11"/>
    <w:rsid w:val="00C55233"/>
    <w:rsid w:val="00C56D59"/>
    <w:rsid w:val="00C65413"/>
    <w:rsid w:val="00C70194"/>
    <w:rsid w:val="00C705C0"/>
    <w:rsid w:val="00C769B5"/>
    <w:rsid w:val="00C77A31"/>
    <w:rsid w:val="00C93746"/>
    <w:rsid w:val="00C93AB4"/>
    <w:rsid w:val="00C94318"/>
    <w:rsid w:val="00CA01F0"/>
    <w:rsid w:val="00CB2082"/>
    <w:rsid w:val="00CB2136"/>
    <w:rsid w:val="00CB3F2D"/>
    <w:rsid w:val="00CD0819"/>
    <w:rsid w:val="00CD4CFD"/>
    <w:rsid w:val="00CD5737"/>
    <w:rsid w:val="00CE600C"/>
    <w:rsid w:val="00CF3051"/>
    <w:rsid w:val="00D10888"/>
    <w:rsid w:val="00D20CE7"/>
    <w:rsid w:val="00D2211A"/>
    <w:rsid w:val="00D24552"/>
    <w:rsid w:val="00D32454"/>
    <w:rsid w:val="00D35B18"/>
    <w:rsid w:val="00D4063B"/>
    <w:rsid w:val="00D56C5A"/>
    <w:rsid w:val="00D56DF5"/>
    <w:rsid w:val="00D56E88"/>
    <w:rsid w:val="00D570F8"/>
    <w:rsid w:val="00D628BA"/>
    <w:rsid w:val="00D63D65"/>
    <w:rsid w:val="00D83016"/>
    <w:rsid w:val="00D8668F"/>
    <w:rsid w:val="00D87D7A"/>
    <w:rsid w:val="00D92FB4"/>
    <w:rsid w:val="00D96E8E"/>
    <w:rsid w:val="00DA4211"/>
    <w:rsid w:val="00DB18D1"/>
    <w:rsid w:val="00DB7719"/>
    <w:rsid w:val="00DB7DDC"/>
    <w:rsid w:val="00DC17A1"/>
    <w:rsid w:val="00DC1878"/>
    <w:rsid w:val="00DC6A8F"/>
    <w:rsid w:val="00DC7607"/>
    <w:rsid w:val="00DD2F95"/>
    <w:rsid w:val="00DD33E1"/>
    <w:rsid w:val="00DE0B1D"/>
    <w:rsid w:val="00DE1C4E"/>
    <w:rsid w:val="00DE6429"/>
    <w:rsid w:val="00DF0362"/>
    <w:rsid w:val="00DF35B8"/>
    <w:rsid w:val="00DF7400"/>
    <w:rsid w:val="00E114C2"/>
    <w:rsid w:val="00E12098"/>
    <w:rsid w:val="00E13845"/>
    <w:rsid w:val="00E1527B"/>
    <w:rsid w:val="00E20107"/>
    <w:rsid w:val="00E255B5"/>
    <w:rsid w:val="00E271D4"/>
    <w:rsid w:val="00E31A80"/>
    <w:rsid w:val="00E31AAB"/>
    <w:rsid w:val="00E31F50"/>
    <w:rsid w:val="00E32E44"/>
    <w:rsid w:val="00E46A85"/>
    <w:rsid w:val="00E50D07"/>
    <w:rsid w:val="00E56D17"/>
    <w:rsid w:val="00E651F9"/>
    <w:rsid w:val="00E71FC6"/>
    <w:rsid w:val="00E801BF"/>
    <w:rsid w:val="00E87EB4"/>
    <w:rsid w:val="00E96026"/>
    <w:rsid w:val="00EA072A"/>
    <w:rsid w:val="00EB43DF"/>
    <w:rsid w:val="00EB656E"/>
    <w:rsid w:val="00EC2EBC"/>
    <w:rsid w:val="00EC63BF"/>
    <w:rsid w:val="00EE4174"/>
    <w:rsid w:val="00EF0BF6"/>
    <w:rsid w:val="00EF1793"/>
    <w:rsid w:val="00EF7CBD"/>
    <w:rsid w:val="00F0052D"/>
    <w:rsid w:val="00F14174"/>
    <w:rsid w:val="00F17EBD"/>
    <w:rsid w:val="00F20259"/>
    <w:rsid w:val="00F36615"/>
    <w:rsid w:val="00F36D94"/>
    <w:rsid w:val="00F42BF6"/>
    <w:rsid w:val="00F46C9E"/>
    <w:rsid w:val="00F57525"/>
    <w:rsid w:val="00F662D3"/>
    <w:rsid w:val="00F66CF2"/>
    <w:rsid w:val="00F67435"/>
    <w:rsid w:val="00F7343E"/>
    <w:rsid w:val="00F912CF"/>
    <w:rsid w:val="00FA148D"/>
    <w:rsid w:val="00FA5304"/>
    <w:rsid w:val="00FA722F"/>
    <w:rsid w:val="00FA7A67"/>
    <w:rsid w:val="00FD521E"/>
    <w:rsid w:val="00FD70F3"/>
    <w:rsid w:val="00FF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E8C5F2"/>
  <w15:docId w15:val="{0E0DA3EE-11D2-4AB1-9EA8-C622E92D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A148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1">
    <w:name w:val="heading 1"/>
    <w:basedOn w:val="a1"/>
    <w:next w:val="a1"/>
    <w:link w:val="12"/>
    <w:uiPriority w:val="9"/>
    <w:qFormat/>
    <w:rsid w:val="00616C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nhideWhenUsed/>
    <w:rsid w:val="00220C2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30">
    <w:name w:val="heading 3"/>
    <w:basedOn w:val="a1"/>
    <w:next w:val="a1"/>
    <w:link w:val="31"/>
    <w:rsid w:val="00E31AAB"/>
    <w:pPr>
      <w:keepNext/>
      <w:spacing w:before="140"/>
      <w:outlineLvl w:val="2"/>
    </w:pPr>
    <w:rPr>
      <w:rFonts w:eastAsia="Noto Sans CJK SC Regular" w:cs="FreeSans"/>
      <w:b/>
      <w:bCs/>
      <w:szCs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E31AAB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2636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D2B5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link w:val="11"/>
    <w:uiPriority w:val="9"/>
    <w:rsid w:val="00616C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ЗАГОЛОВОК"/>
    <w:basedOn w:val="a1"/>
    <w:next w:val="a1"/>
    <w:link w:val="a6"/>
    <w:qFormat/>
    <w:rsid w:val="00711806"/>
    <w:pPr>
      <w:keepNext/>
      <w:pageBreakBefore/>
      <w:ind w:firstLine="0"/>
      <w:outlineLvl w:val="0"/>
    </w:pPr>
    <w:rPr>
      <w:b/>
      <w:caps/>
    </w:rPr>
  </w:style>
  <w:style w:type="paragraph" w:customStyle="1" w:styleId="1">
    <w:name w:val="1 Подзаголовок"/>
    <w:next w:val="a1"/>
    <w:link w:val="13"/>
    <w:autoRedefine/>
    <w:qFormat/>
    <w:rsid w:val="00A51B9C"/>
    <w:pPr>
      <w:numPr>
        <w:numId w:val="3"/>
      </w:numPr>
      <w:spacing w:after="0" w:line="240" w:lineRule="auto"/>
      <w:ind w:left="709" w:firstLine="0"/>
      <w:contextualSpacing/>
      <w:outlineLvl w:val="0"/>
    </w:pPr>
    <w:rPr>
      <w:rFonts w:ascii="Times New Roman" w:eastAsia="SimSun" w:hAnsi="Times New Roman" w:cs="Lucida Sans"/>
      <w:b/>
      <w:color w:val="000000" w:themeColor="text1"/>
      <w:kern w:val="3"/>
      <w:sz w:val="28"/>
      <w:szCs w:val="24"/>
      <w:lang w:val="en-US" w:eastAsia="zh-CN" w:bidi="hi-IN"/>
    </w:rPr>
  </w:style>
  <w:style w:type="character" w:customStyle="1" w:styleId="a6">
    <w:name w:val="ЗАГОЛОВОК Знак"/>
    <w:basedOn w:val="a2"/>
    <w:link w:val="a5"/>
    <w:rsid w:val="00711806"/>
    <w:rPr>
      <w:rFonts w:ascii="Times New Roman" w:eastAsia="SimSun" w:hAnsi="Times New Roman" w:cs="Lucida Sans"/>
      <w:b/>
      <w:caps/>
      <w:kern w:val="3"/>
      <w:sz w:val="28"/>
      <w:szCs w:val="24"/>
      <w:lang w:eastAsia="zh-CN" w:bidi="hi-IN"/>
    </w:rPr>
  </w:style>
  <w:style w:type="paragraph" w:styleId="a7">
    <w:name w:val="List Paragraph"/>
    <w:basedOn w:val="a1"/>
    <w:link w:val="a8"/>
    <w:uiPriority w:val="34"/>
    <w:qFormat/>
    <w:rsid w:val="002E7082"/>
    <w:pPr>
      <w:ind w:left="720"/>
    </w:pPr>
  </w:style>
  <w:style w:type="character" w:customStyle="1" w:styleId="13">
    <w:name w:val="1 Подзаголовок Знак"/>
    <w:basedOn w:val="a6"/>
    <w:link w:val="1"/>
    <w:rsid w:val="00A51B9C"/>
    <w:rPr>
      <w:rFonts w:ascii="Times New Roman" w:eastAsia="SimSun" w:hAnsi="Times New Roman" w:cs="Lucida Sans"/>
      <w:b/>
      <w:caps w:val="0"/>
      <w:color w:val="000000" w:themeColor="text1"/>
      <w:kern w:val="3"/>
      <w:sz w:val="28"/>
      <w:szCs w:val="24"/>
      <w:lang w:val="en-US" w:eastAsia="zh-CN" w:bidi="hi-IN"/>
    </w:rPr>
  </w:style>
  <w:style w:type="paragraph" w:customStyle="1" w:styleId="2">
    <w:name w:val="2 Подподзаголовок"/>
    <w:basedOn w:val="1"/>
    <w:next w:val="a1"/>
    <w:link w:val="22"/>
    <w:qFormat/>
    <w:rsid w:val="00D63D65"/>
    <w:pPr>
      <w:numPr>
        <w:ilvl w:val="1"/>
      </w:numPr>
      <w:ind w:left="709" w:firstLine="0"/>
      <w:outlineLvl w:val="1"/>
    </w:pPr>
  </w:style>
  <w:style w:type="character" w:styleId="a9">
    <w:name w:val="Hyperlink"/>
    <w:basedOn w:val="a2"/>
    <w:uiPriority w:val="99"/>
    <w:unhideWhenUsed/>
    <w:rsid w:val="000C7D36"/>
    <w:rPr>
      <w:color w:val="0563C1" w:themeColor="hyperlink"/>
      <w:u w:val="single"/>
    </w:rPr>
  </w:style>
  <w:style w:type="character" w:customStyle="1" w:styleId="22">
    <w:name w:val="2 Подподзаголовок Знак"/>
    <w:basedOn w:val="13"/>
    <w:link w:val="2"/>
    <w:rsid w:val="00D63D65"/>
    <w:rPr>
      <w:rFonts w:ascii="Times New Roman" w:eastAsia="SimSun" w:hAnsi="Times New Roman" w:cs="Lucida Sans"/>
      <w:b/>
      <w:caps w:val="0"/>
      <w:color w:val="000000" w:themeColor="text1"/>
      <w:kern w:val="3"/>
      <w:sz w:val="28"/>
      <w:szCs w:val="24"/>
      <w:lang w:val="en-US" w:eastAsia="zh-CN" w:bidi="hi-IN"/>
    </w:rPr>
  </w:style>
  <w:style w:type="paragraph" w:customStyle="1" w:styleId="aa">
    <w:name w:val="Рисунок"/>
    <w:next w:val="a1"/>
    <w:link w:val="ab"/>
    <w:qFormat/>
    <w:rsid w:val="0081270F"/>
    <w:pPr>
      <w:spacing w:after="0" w:line="240" w:lineRule="auto"/>
      <w:contextualSpacing/>
      <w:jc w:val="center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ac">
    <w:name w:val="header"/>
    <w:basedOn w:val="a1"/>
    <w:link w:val="ad"/>
    <w:uiPriority w:val="99"/>
    <w:unhideWhenUsed/>
    <w:rsid w:val="00120432"/>
    <w:pPr>
      <w:tabs>
        <w:tab w:val="center" w:pos="4677"/>
        <w:tab w:val="right" w:pos="9355"/>
      </w:tabs>
    </w:pPr>
  </w:style>
  <w:style w:type="character" w:customStyle="1" w:styleId="ab">
    <w:name w:val="Рисунок Знак"/>
    <w:basedOn w:val="a2"/>
    <w:link w:val="aa"/>
    <w:rsid w:val="0081270F"/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customStyle="1" w:styleId="ad">
    <w:name w:val="Верхний колонтитул Знак"/>
    <w:basedOn w:val="a2"/>
    <w:link w:val="ac"/>
    <w:uiPriority w:val="99"/>
    <w:rsid w:val="00120432"/>
    <w:rPr>
      <w:rFonts w:ascii="Times New Roman" w:hAnsi="Times New Roman"/>
      <w:sz w:val="28"/>
    </w:rPr>
  </w:style>
  <w:style w:type="paragraph" w:styleId="ae">
    <w:name w:val="footer"/>
    <w:basedOn w:val="a1"/>
    <w:link w:val="af"/>
    <w:uiPriority w:val="99"/>
    <w:unhideWhenUsed/>
    <w:rsid w:val="0012043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120432"/>
    <w:rPr>
      <w:rFonts w:ascii="Times New Roman" w:hAnsi="Times New Roman"/>
      <w:sz w:val="28"/>
    </w:rPr>
  </w:style>
  <w:style w:type="paragraph" w:styleId="af0">
    <w:name w:val="caption"/>
    <w:basedOn w:val="a1"/>
    <w:next w:val="a1"/>
    <w:uiPriority w:val="35"/>
    <w:unhideWhenUsed/>
    <w:qFormat/>
    <w:rsid w:val="00120432"/>
    <w:pPr>
      <w:spacing w:after="200"/>
    </w:pPr>
    <w:rPr>
      <w:i/>
      <w:iCs/>
      <w:color w:val="44546A" w:themeColor="text2"/>
      <w:sz w:val="18"/>
      <w:szCs w:val="18"/>
    </w:rPr>
  </w:style>
  <w:style w:type="paragraph" w:styleId="af1">
    <w:name w:val="Normal (Web)"/>
    <w:basedOn w:val="a1"/>
    <w:uiPriority w:val="99"/>
    <w:unhideWhenUsed/>
    <w:rsid w:val="00C70194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  <w:style w:type="table" w:styleId="af2">
    <w:name w:val="Table Grid"/>
    <w:basedOn w:val="a3"/>
    <w:uiPriority w:val="39"/>
    <w:rsid w:val="006F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 светлая1"/>
    <w:basedOn w:val="a3"/>
    <w:uiPriority w:val="40"/>
    <w:rsid w:val="006F46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1">
    <w:name w:val="Заголовок 3 Знак"/>
    <w:basedOn w:val="a2"/>
    <w:link w:val="30"/>
    <w:rsid w:val="00E31AAB"/>
    <w:rPr>
      <w:rFonts w:ascii="Liberation Serif" w:eastAsia="Noto Sans CJK SC Regular" w:hAnsi="Liberation Serif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link w:val="Standard0"/>
    <w:rsid w:val="00E31AAB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qFormat/>
    <w:rsid w:val="00E31AAB"/>
    <w:pPr>
      <w:suppressLineNumbers/>
    </w:pPr>
  </w:style>
  <w:style w:type="paragraph" w:customStyle="1" w:styleId="af3">
    <w:name w:val="Содержимое таблицы"/>
    <w:basedOn w:val="Standard"/>
    <w:qFormat/>
    <w:rsid w:val="00E31AAB"/>
    <w:pPr>
      <w:suppressLineNumbers/>
      <w:suppressAutoHyphens w:val="0"/>
      <w:autoSpaceDN/>
      <w:textAlignment w:val="auto"/>
    </w:pPr>
    <w:rPr>
      <w:kern w:val="2"/>
    </w:rPr>
  </w:style>
  <w:style w:type="paragraph" w:customStyle="1" w:styleId="af4">
    <w:name w:val="ГОСТ ПУНКТЫ"/>
    <w:basedOn w:val="a5"/>
    <w:next w:val="a1"/>
    <w:link w:val="af5"/>
    <w:qFormat/>
    <w:rsid w:val="00302C94"/>
    <w:pPr>
      <w:jc w:val="center"/>
    </w:pPr>
  </w:style>
  <w:style w:type="paragraph" w:customStyle="1" w:styleId="10">
    <w:name w:val="Список 1"/>
    <w:link w:val="15"/>
    <w:autoRedefine/>
    <w:qFormat/>
    <w:rsid w:val="00220C2C"/>
    <w:pPr>
      <w:numPr>
        <w:numId w:val="2"/>
      </w:numPr>
      <w:spacing w:after="0"/>
    </w:pPr>
    <w:rPr>
      <w:rFonts w:ascii="Times New Roman" w:eastAsia="SimSun" w:hAnsi="Times New Roman" w:cs="Lucida Sans"/>
      <w:kern w:val="3"/>
      <w:sz w:val="28"/>
      <w:szCs w:val="24"/>
      <w:lang w:eastAsia="zh-CN" w:bidi="hi-IN"/>
    </w:rPr>
  </w:style>
  <w:style w:type="character" w:customStyle="1" w:styleId="af5">
    <w:name w:val="ГОСТ ПУНКТЫ Знак"/>
    <w:basedOn w:val="a6"/>
    <w:link w:val="af4"/>
    <w:rsid w:val="00302C94"/>
    <w:rPr>
      <w:rFonts w:ascii="Times New Roman" w:eastAsia="SimSun" w:hAnsi="Times New Roman" w:cs="Lucida Sans"/>
      <w:b/>
      <w:caps/>
      <w:kern w:val="3"/>
      <w:sz w:val="28"/>
      <w:szCs w:val="24"/>
      <w:lang w:eastAsia="zh-CN" w:bidi="hi-IN"/>
    </w:rPr>
  </w:style>
  <w:style w:type="character" w:customStyle="1" w:styleId="40">
    <w:name w:val="Заголовок 4 Знак"/>
    <w:basedOn w:val="a2"/>
    <w:link w:val="4"/>
    <w:uiPriority w:val="9"/>
    <w:rsid w:val="00E31AAB"/>
    <w:rPr>
      <w:rFonts w:asciiTheme="majorHAnsi" w:eastAsiaTheme="majorEastAsia" w:hAnsiTheme="majorHAnsi" w:cs="Mangal"/>
      <w:i/>
      <w:iCs/>
      <w:color w:val="2E74B5" w:themeColor="accent1" w:themeShade="BF"/>
      <w:kern w:val="3"/>
      <w:sz w:val="28"/>
      <w:szCs w:val="24"/>
      <w:lang w:eastAsia="zh-CN" w:bidi="hi-IN"/>
    </w:rPr>
  </w:style>
  <w:style w:type="character" w:customStyle="1" w:styleId="a8">
    <w:name w:val="Абзац списка Знак"/>
    <w:basedOn w:val="a2"/>
    <w:link w:val="a7"/>
    <w:uiPriority w:val="34"/>
    <w:rsid w:val="00E31AAB"/>
    <w:rPr>
      <w:rFonts w:ascii="Times New Roman" w:eastAsia="SimSun" w:hAnsi="Times New Roman" w:cs="Lucida Sans"/>
      <w:kern w:val="3"/>
      <w:sz w:val="28"/>
      <w:szCs w:val="24"/>
      <w:lang w:eastAsia="zh-CN" w:bidi="hi-IN"/>
    </w:rPr>
  </w:style>
  <w:style w:type="character" w:customStyle="1" w:styleId="15">
    <w:name w:val="Список 1 Знак"/>
    <w:basedOn w:val="a8"/>
    <w:link w:val="10"/>
    <w:rsid w:val="003A0EC8"/>
    <w:rPr>
      <w:rFonts w:ascii="Times New Roman" w:eastAsia="SimSun" w:hAnsi="Times New Roman" w:cs="Lucida Sans"/>
      <w:kern w:val="3"/>
      <w:sz w:val="28"/>
      <w:szCs w:val="24"/>
      <w:lang w:eastAsia="zh-CN" w:bidi="hi-IN"/>
    </w:rPr>
  </w:style>
  <w:style w:type="character" w:styleId="af6">
    <w:name w:val="Placeholder Text"/>
    <w:basedOn w:val="a2"/>
    <w:uiPriority w:val="99"/>
    <w:semiHidden/>
    <w:rsid w:val="00CD0819"/>
    <w:rPr>
      <w:color w:val="808080"/>
    </w:rPr>
  </w:style>
  <w:style w:type="paragraph" w:customStyle="1" w:styleId="msonormal0">
    <w:name w:val="msonormal"/>
    <w:basedOn w:val="a1"/>
    <w:rsid w:val="009F3D75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  <w:style w:type="paragraph" w:customStyle="1" w:styleId="af7">
    <w:name w:val="Таблица"/>
    <w:basedOn w:val="a1"/>
    <w:link w:val="af8"/>
    <w:qFormat/>
    <w:rsid w:val="006F2A3F"/>
    <w:pPr>
      <w:ind w:firstLine="0"/>
      <w:jc w:val="left"/>
    </w:pPr>
    <w:rPr>
      <w:sz w:val="24"/>
    </w:rPr>
  </w:style>
  <w:style w:type="paragraph" w:styleId="af9">
    <w:name w:val="TOC Heading"/>
    <w:basedOn w:val="11"/>
    <w:next w:val="a1"/>
    <w:uiPriority w:val="39"/>
    <w:unhideWhenUsed/>
    <w:qFormat/>
    <w:rsid w:val="00EF1793"/>
    <w:pPr>
      <w:spacing w:line="259" w:lineRule="auto"/>
      <w:outlineLvl w:val="9"/>
    </w:pPr>
    <w:rPr>
      <w:lang w:eastAsia="ru-RU"/>
    </w:rPr>
  </w:style>
  <w:style w:type="character" w:customStyle="1" w:styleId="af8">
    <w:name w:val="Таблица Знак"/>
    <w:basedOn w:val="a2"/>
    <w:link w:val="af7"/>
    <w:rsid w:val="006F2A3F"/>
    <w:rPr>
      <w:rFonts w:ascii="Times New Roman" w:hAnsi="Times New Roman"/>
      <w:sz w:val="24"/>
    </w:rPr>
  </w:style>
  <w:style w:type="paragraph" w:styleId="32">
    <w:name w:val="toc 3"/>
    <w:basedOn w:val="a1"/>
    <w:next w:val="a1"/>
    <w:autoRedefine/>
    <w:uiPriority w:val="39"/>
    <w:unhideWhenUsed/>
    <w:rsid w:val="0048028D"/>
    <w:pPr>
      <w:tabs>
        <w:tab w:val="left" w:pos="1540"/>
        <w:tab w:val="right" w:leader="dot" w:pos="9638"/>
      </w:tabs>
      <w:spacing w:after="100"/>
    </w:pPr>
    <w:rPr>
      <w:rFonts w:cs="Mangal"/>
    </w:rPr>
  </w:style>
  <w:style w:type="paragraph" w:styleId="16">
    <w:name w:val="toc 1"/>
    <w:basedOn w:val="a1"/>
    <w:next w:val="a1"/>
    <w:autoRedefine/>
    <w:uiPriority w:val="39"/>
    <w:unhideWhenUsed/>
    <w:rsid w:val="0026440E"/>
    <w:pPr>
      <w:tabs>
        <w:tab w:val="right" w:leader="dot" w:pos="9628"/>
      </w:tabs>
      <w:spacing w:after="100"/>
      <w:ind w:firstLine="0"/>
    </w:pPr>
    <w:rPr>
      <w:rFonts w:cs="Mangal"/>
    </w:rPr>
  </w:style>
  <w:style w:type="paragraph" w:styleId="23">
    <w:name w:val="toc 2"/>
    <w:basedOn w:val="a1"/>
    <w:next w:val="a1"/>
    <w:autoRedefine/>
    <w:uiPriority w:val="39"/>
    <w:unhideWhenUsed/>
    <w:rsid w:val="00646F12"/>
    <w:pPr>
      <w:tabs>
        <w:tab w:val="right" w:leader="dot" w:pos="9628"/>
      </w:tabs>
      <w:spacing w:after="100"/>
      <w:ind w:firstLine="426"/>
    </w:pPr>
    <w:rPr>
      <w:rFonts w:cs="Mangal"/>
    </w:rPr>
  </w:style>
  <w:style w:type="paragraph" w:customStyle="1" w:styleId="afa">
    <w:name w:val="Подпись рисунков"/>
    <w:basedOn w:val="a1"/>
    <w:link w:val="afb"/>
    <w:rsid w:val="001F732F"/>
    <w:pPr>
      <w:spacing w:before="120" w:after="240"/>
      <w:contextualSpacing/>
      <w:jc w:val="center"/>
    </w:pPr>
    <w:rPr>
      <w:sz w:val="24"/>
    </w:rPr>
  </w:style>
  <w:style w:type="character" w:customStyle="1" w:styleId="afb">
    <w:name w:val="Подпись рисунков Знак"/>
    <w:basedOn w:val="a2"/>
    <w:link w:val="afa"/>
    <w:rsid w:val="001F732F"/>
    <w:rPr>
      <w:rFonts w:ascii="Times New Roman" w:hAnsi="Times New Roman"/>
      <w:sz w:val="24"/>
    </w:rPr>
  </w:style>
  <w:style w:type="character" w:customStyle="1" w:styleId="21">
    <w:name w:val="Заголовок 2 Знак"/>
    <w:basedOn w:val="a2"/>
    <w:link w:val="20"/>
    <w:uiPriority w:val="9"/>
    <w:rsid w:val="00220C2C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paragraph" w:styleId="afc">
    <w:name w:val="Body Text"/>
    <w:basedOn w:val="a1"/>
    <w:link w:val="afd"/>
    <w:uiPriority w:val="1"/>
    <w:qFormat/>
    <w:rsid w:val="00220C2C"/>
    <w:pPr>
      <w:ind w:left="101"/>
    </w:pPr>
    <w:rPr>
      <w:rFonts w:eastAsia="Times New Roman"/>
      <w:szCs w:val="28"/>
    </w:rPr>
  </w:style>
  <w:style w:type="character" w:customStyle="1" w:styleId="afd">
    <w:name w:val="Основной текст Знак"/>
    <w:basedOn w:val="a2"/>
    <w:link w:val="afc"/>
    <w:uiPriority w:val="1"/>
    <w:rsid w:val="00220C2C"/>
    <w:rPr>
      <w:rFonts w:ascii="Times New Roman" w:eastAsia="Times New Roman" w:hAnsi="Times New Roman"/>
      <w:sz w:val="28"/>
      <w:szCs w:val="28"/>
    </w:rPr>
  </w:style>
  <w:style w:type="paragraph" w:customStyle="1" w:styleId="afe">
    <w:name w:val="Чертежный"/>
    <w:rsid w:val="00220C2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f">
    <w:name w:val="FollowedHyperlink"/>
    <w:basedOn w:val="a2"/>
    <w:uiPriority w:val="99"/>
    <w:semiHidden/>
    <w:unhideWhenUsed/>
    <w:rsid w:val="00102A31"/>
    <w:rPr>
      <w:color w:val="954F72" w:themeColor="followedHyperlink"/>
      <w:u w:val="single"/>
    </w:rPr>
  </w:style>
  <w:style w:type="paragraph" w:customStyle="1" w:styleId="3">
    <w:name w:val="3 Подзаголовок"/>
    <w:basedOn w:val="2"/>
    <w:next w:val="a1"/>
    <w:link w:val="33"/>
    <w:qFormat/>
    <w:rsid w:val="0026440E"/>
    <w:pPr>
      <w:numPr>
        <w:ilvl w:val="2"/>
      </w:numPr>
      <w:outlineLvl w:val="2"/>
    </w:pPr>
  </w:style>
  <w:style w:type="paragraph" w:styleId="aff0">
    <w:name w:val="endnote text"/>
    <w:basedOn w:val="a1"/>
    <w:link w:val="aff1"/>
    <w:uiPriority w:val="99"/>
    <w:semiHidden/>
    <w:unhideWhenUsed/>
    <w:rsid w:val="003F47E1"/>
    <w:rPr>
      <w:sz w:val="20"/>
      <w:szCs w:val="20"/>
    </w:rPr>
  </w:style>
  <w:style w:type="character" w:customStyle="1" w:styleId="33">
    <w:name w:val="3 Подзаголовок Знак"/>
    <w:basedOn w:val="22"/>
    <w:link w:val="3"/>
    <w:rsid w:val="0026440E"/>
    <w:rPr>
      <w:rFonts w:ascii="Times New Roman" w:eastAsia="SimSun" w:hAnsi="Times New Roman" w:cs="Lucida Sans"/>
      <w:b/>
      <w:caps w:val="0"/>
      <w:color w:val="000000" w:themeColor="text1"/>
      <w:kern w:val="3"/>
      <w:sz w:val="28"/>
      <w:szCs w:val="24"/>
      <w:lang w:val="en-US" w:eastAsia="zh-CN" w:bidi="hi-IN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3F47E1"/>
    <w:rPr>
      <w:rFonts w:ascii="Times New Roman" w:hAnsi="Times New Roman"/>
      <w:sz w:val="20"/>
      <w:szCs w:val="20"/>
    </w:rPr>
  </w:style>
  <w:style w:type="character" w:styleId="aff2">
    <w:name w:val="endnote reference"/>
    <w:basedOn w:val="a2"/>
    <w:uiPriority w:val="99"/>
    <w:semiHidden/>
    <w:unhideWhenUsed/>
    <w:rsid w:val="003F47E1"/>
    <w:rPr>
      <w:vertAlign w:val="superscript"/>
    </w:rPr>
  </w:style>
  <w:style w:type="paragraph" w:customStyle="1" w:styleId="a0">
    <w:name w:val="Код"/>
    <w:basedOn w:val="Standard"/>
    <w:link w:val="aff3"/>
    <w:qFormat/>
    <w:rsid w:val="00FA148D"/>
    <w:pPr>
      <w:numPr>
        <w:numId w:val="26"/>
      </w:numPr>
      <w:suppressAutoHyphens w:val="0"/>
      <w:ind w:left="357" w:hanging="357"/>
    </w:pPr>
    <w:rPr>
      <w:rFonts w:ascii="Courier New" w:hAnsi="Courier New" w:cs="Times New Roman"/>
      <w:b/>
      <w:bCs/>
      <w:color w:val="000000"/>
      <w:sz w:val="18"/>
      <w:szCs w:val="28"/>
    </w:rPr>
  </w:style>
  <w:style w:type="character" w:customStyle="1" w:styleId="Standard0">
    <w:name w:val="Standard Знак"/>
    <w:basedOn w:val="a2"/>
    <w:link w:val="Standard"/>
    <w:rsid w:val="00FA148D"/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aff3">
    <w:name w:val="Код Знак"/>
    <w:basedOn w:val="Standard0"/>
    <w:link w:val="a0"/>
    <w:rsid w:val="00FA148D"/>
    <w:rPr>
      <w:rFonts w:ascii="Courier New" w:eastAsia="SimSun" w:hAnsi="Courier New" w:cs="Times New Roman"/>
      <w:b/>
      <w:bCs/>
      <w:color w:val="000000"/>
      <w:kern w:val="3"/>
      <w:sz w:val="18"/>
      <w:szCs w:val="28"/>
      <w:lang w:eastAsia="zh-CN" w:bidi="hi-IN"/>
    </w:rPr>
  </w:style>
  <w:style w:type="character" w:styleId="aff4">
    <w:name w:val="annotation reference"/>
    <w:basedOn w:val="a2"/>
    <w:uiPriority w:val="99"/>
    <w:semiHidden/>
    <w:unhideWhenUsed/>
    <w:rsid w:val="00AE6E4A"/>
    <w:rPr>
      <w:sz w:val="16"/>
      <w:szCs w:val="16"/>
    </w:rPr>
  </w:style>
  <w:style w:type="paragraph" w:styleId="aff5">
    <w:name w:val="annotation text"/>
    <w:basedOn w:val="a1"/>
    <w:link w:val="aff6"/>
    <w:uiPriority w:val="99"/>
    <w:semiHidden/>
    <w:unhideWhenUsed/>
    <w:rsid w:val="00AE6E4A"/>
    <w:rPr>
      <w:sz w:val="20"/>
      <w:szCs w:val="20"/>
    </w:rPr>
  </w:style>
  <w:style w:type="character" w:customStyle="1" w:styleId="aff6">
    <w:name w:val="Текст примечания Знак"/>
    <w:basedOn w:val="a2"/>
    <w:link w:val="aff5"/>
    <w:uiPriority w:val="99"/>
    <w:semiHidden/>
    <w:rsid w:val="00AE6E4A"/>
    <w:rPr>
      <w:rFonts w:ascii="Times New Roman" w:hAnsi="Times New Roman"/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AE6E4A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AE6E4A"/>
    <w:rPr>
      <w:rFonts w:ascii="Times New Roman" w:hAnsi="Times New Roman"/>
      <w:b/>
      <w:bCs/>
      <w:sz w:val="20"/>
      <w:szCs w:val="20"/>
    </w:rPr>
  </w:style>
  <w:style w:type="paragraph" w:styleId="aff9">
    <w:name w:val="Balloon Text"/>
    <w:basedOn w:val="a1"/>
    <w:link w:val="affa"/>
    <w:uiPriority w:val="99"/>
    <w:semiHidden/>
    <w:unhideWhenUsed/>
    <w:rsid w:val="00AE6E4A"/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2"/>
    <w:link w:val="aff9"/>
    <w:uiPriority w:val="99"/>
    <w:semiHidden/>
    <w:rsid w:val="00AE6E4A"/>
    <w:rPr>
      <w:rFonts w:ascii="Tahoma" w:hAnsi="Tahoma" w:cs="Tahoma"/>
      <w:sz w:val="16"/>
      <w:szCs w:val="16"/>
    </w:rPr>
  </w:style>
  <w:style w:type="character" w:customStyle="1" w:styleId="90">
    <w:name w:val="Заголовок 9 Знак"/>
    <w:basedOn w:val="a2"/>
    <w:link w:val="9"/>
    <w:rsid w:val="007D2B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7">
    <w:name w:val="Обычный1"/>
    <w:basedOn w:val="a1"/>
    <w:link w:val="CharChar"/>
    <w:rsid w:val="007D2B5E"/>
    <w:pPr>
      <w:spacing w:line="360" w:lineRule="auto"/>
      <w:ind w:firstLine="851"/>
    </w:pPr>
    <w:rPr>
      <w:rFonts w:eastAsia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link w:val="17"/>
    <w:rsid w:val="007D2B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b">
    <w:name w:val="No Spacing"/>
    <w:aliases w:val="Подзаголовочный"/>
    <w:next w:val="a1"/>
    <w:link w:val="affc"/>
    <w:uiPriority w:val="1"/>
    <w:qFormat/>
    <w:rsid w:val="007D2B5E"/>
    <w:pPr>
      <w:spacing w:after="0" w:line="240" w:lineRule="auto"/>
      <w:ind w:left="720" w:hanging="360"/>
      <w:outlineLvl w:val="0"/>
    </w:pPr>
    <w:rPr>
      <w:rFonts w:ascii="Times New Roman" w:hAnsi="Times New Roman"/>
      <w:b/>
      <w:sz w:val="28"/>
    </w:rPr>
  </w:style>
  <w:style w:type="paragraph" w:styleId="affd">
    <w:name w:val="Title"/>
    <w:aliases w:val="Текст для изображения"/>
    <w:basedOn w:val="a1"/>
    <w:next w:val="a1"/>
    <w:link w:val="affe"/>
    <w:uiPriority w:val="10"/>
    <w:qFormat/>
    <w:rsid w:val="007D2B5E"/>
    <w:pPr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ffe">
    <w:name w:val="Заголовок Знак"/>
    <w:aliases w:val="Текст для изображения Знак"/>
    <w:basedOn w:val="a2"/>
    <w:link w:val="affd"/>
    <w:uiPriority w:val="10"/>
    <w:rsid w:val="007D2B5E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">
    <w:name w:val="Subtitle"/>
    <w:basedOn w:val="a1"/>
    <w:next w:val="a1"/>
    <w:link w:val="afff"/>
    <w:uiPriority w:val="11"/>
    <w:qFormat/>
    <w:rsid w:val="007D2B5E"/>
    <w:pPr>
      <w:numPr>
        <w:numId w:val="44"/>
      </w:numPr>
      <w:outlineLvl w:val="2"/>
    </w:pPr>
    <w:rPr>
      <w:rFonts w:eastAsiaTheme="minorEastAsia"/>
      <w:spacing w:val="15"/>
    </w:rPr>
  </w:style>
  <w:style w:type="character" w:customStyle="1" w:styleId="afff">
    <w:name w:val="Подзаголовок Знак"/>
    <w:basedOn w:val="a2"/>
    <w:link w:val="a"/>
    <w:uiPriority w:val="11"/>
    <w:rsid w:val="007D2B5E"/>
    <w:rPr>
      <w:rFonts w:ascii="Times New Roman" w:eastAsiaTheme="minorEastAsia" w:hAnsi="Times New Roman"/>
      <w:spacing w:val="15"/>
      <w:sz w:val="28"/>
    </w:rPr>
  </w:style>
  <w:style w:type="character" w:customStyle="1" w:styleId="affc">
    <w:name w:val="Без интервала Знак"/>
    <w:aliases w:val="Подзаголовочный Знак"/>
    <w:basedOn w:val="a2"/>
    <w:link w:val="affb"/>
    <w:uiPriority w:val="1"/>
    <w:rsid w:val="007D2B5E"/>
    <w:rPr>
      <w:rFonts w:ascii="Times New Roman" w:hAnsi="Times New Roman"/>
      <w:b/>
      <w:sz w:val="28"/>
    </w:rPr>
  </w:style>
  <w:style w:type="character" w:customStyle="1" w:styleId="50">
    <w:name w:val="Заголовок 5 Знак"/>
    <w:basedOn w:val="a2"/>
    <w:link w:val="5"/>
    <w:uiPriority w:val="9"/>
    <w:rsid w:val="0026368A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styleId="afff0">
    <w:name w:val="Unresolved Mention"/>
    <w:basedOn w:val="a2"/>
    <w:uiPriority w:val="99"/>
    <w:semiHidden/>
    <w:unhideWhenUsed/>
    <w:rsid w:val="002E4062"/>
    <w:rPr>
      <w:color w:val="605E5C"/>
      <w:shd w:val="clear" w:color="auto" w:fill="E1DFDD"/>
    </w:rPr>
  </w:style>
  <w:style w:type="character" w:styleId="afff1">
    <w:name w:val="Emphasis"/>
    <w:qFormat/>
    <w:rsid w:val="00604234"/>
    <w:rPr>
      <w:i/>
      <w:iCs/>
    </w:rPr>
  </w:style>
  <w:style w:type="paragraph" w:customStyle="1" w:styleId="TableHeading">
    <w:name w:val="Table Heading"/>
    <w:basedOn w:val="TableContents"/>
    <w:qFormat/>
    <w:rsid w:val="00604234"/>
    <w:pPr>
      <w:autoSpaceDN/>
      <w:jc w:val="center"/>
      <w:textAlignment w:val="auto"/>
    </w:pPr>
    <w:rPr>
      <w:rFonts w:eastAsia="Noto Sans CJK SC Regular" w:cs="FreeSans"/>
      <w:b/>
      <w:bCs/>
      <w:kern w:val="2"/>
      <w:sz w:val="28"/>
    </w:rPr>
  </w:style>
  <w:style w:type="paragraph" w:styleId="HTML">
    <w:name w:val="HTML Preformatted"/>
    <w:basedOn w:val="a1"/>
    <w:link w:val="HTML0"/>
    <w:uiPriority w:val="99"/>
    <w:semiHidden/>
    <w:unhideWhenUsed/>
    <w:rsid w:val="00DB7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DB7D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89;&#1090;&#1080;&#1083;&#110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EAEEF-9254-4092-B993-F80384B4C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стиль.dotx</Template>
  <TotalTime>668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Boss Russian</cp:lastModifiedBy>
  <cp:revision>87</cp:revision>
  <cp:lastPrinted>2021-07-05T08:52:00Z</cp:lastPrinted>
  <dcterms:created xsi:type="dcterms:W3CDTF">2021-03-30T12:52:00Z</dcterms:created>
  <dcterms:modified xsi:type="dcterms:W3CDTF">2021-11-14T16:09:00Z</dcterms:modified>
</cp:coreProperties>
</file>