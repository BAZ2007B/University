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92761" w14:textId="77777777" w:rsidR="007D2B5E" w:rsidRPr="00915823" w:rsidRDefault="007D2B5E" w:rsidP="007D2B5E">
      <w:pPr>
        <w:ind w:firstLine="0"/>
        <w:jc w:val="center"/>
      </w:pPr>
      <w:r w:rsidRPr="00915823">
        <w:t>Федеральное государственное автономное</w:t>
      </w:r>
    </w:p>
    <w:p w14:paraId="36B8B138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  <w:r w:rsidRPr="00915823">
        <w:rPr>
          <w:rFonts w:cs="Times New Roman"/>
          <w:color w:val="000000"/>
          <w:szCs w:val="28"/>
        </w:rPr>
        <w:t>образовательное учреждение</w:t>
      </w:r>
    </w:p>
    <w:p w14:paraId="66738A48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  <w:r w:rsidRPr="00915823">
        <w:rPr>
          <w:rFonts w:cs="Times New Roman"/>
          <w:color w:val="000000"/>
          <w:szCs w:val="28"/>
        </w:rPr>
        <w:t>высшего образования</w:t>
      </w:r>
    </w:p>
    <w:p w14:paraId="798CDD4B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  <w:r w:rsidRPr="00915823">
        <w:rPr>
          <w:rFonts w:cs="Times New Roman"/>
          <w:color w:val="000000"/>
          <w:szCs w:val="28"/>
        </w:rPr>
        <w:t>«СИБИРСКИЙ ФЕДЕРАЛЬНЫЙ УНИВЕРСИТЕТ»</w:t>
      </w:r>
    </w:p>
    <w:p w14:paraId="2C129117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  <w:r w:rsidRPr="00915823">
        <w:rPr>
          <w:rFonts w:cs="Times New Roman"/>
          <w:color w:val="000000"/>
          <w:szCs w:val="28"/>
        </w:rPr>
        <w:t>Институт Космических и информационных технологий</w:t>
      </w:r>
    </w:p>
    <w:p w14:paraId="5F54E929" w14:textId="6437D46A" w:rsidR="007D2B5E" w:rsidRDefault="0026368A" w:rsidP="0026368A">
      <w:pPr>
        <w:ind w:firstLine="0"/>
        <w:jc w:val="center"/>
        <w:rPr>
          <w:rFonts w:cs="Times New Roman"/>
          <w:color w:val="000000"/>
          <w:szCs w:val="28"/>
        </w:rPr>
      </w:pPr>
      <w:r w:rsidRPr="00641699">
        <w:rPr>
          <w:rFonts w:cs="Times New Roman"/>
          <w:color w:val="000000"/>
          <w:szCs w:val="28"/>
        </w:rPr>
        <w:t>Кафедра вычислительной техники</w:t>
      </w:r>
    </w:p>
    <w:p w14:paraId="5781A083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22F79A88" w14:textId="77777777" w:rsidR="007D2B5E" w:rsidRPr="00915823" w:rsidRDefault="007D2B5E" w:rsidP="007D2B5E">
      <w:pPr>
        <w:ind w:firstLine="0"/>
        <w:rPr>
          <w:rFonts w:cs="Times New Roman"/>
          <w:color w:val="000000"/>
          <w:szCs w:val="28"/>
        </w:rPr>
      </w:pPr>
    </w:p>
    <w:p w14:paraId="0FF01E30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09C2D58F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12877252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71395D12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40B47EF7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67779448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71808417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6A5862CF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5BD39429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5EE7D77D" w14:textId="6B81FF6B" w:rsidR="007D2B5E" w:rsidRPr="008A765F" w:rsidRDefault="008A765F" w:rsidP="007D2B5E">
      <w:pPr>
        <w:ind w:firstLine="0"/>
        <w:jc w:val="center"/>
        <w:rPr>
          <w:b/>
        </w:rPr>
      </w:pPr>
      <w:r>
        <w:rPr>
          <w:b/>
        </w:rPr>
        <w:t xml:space="preserve">ОТЧЕТ </w:t>
      </w:r>
      <w:r w:rsidR="00615781">
        <w:rPr>
          <w:b/>
        </w:rPr>
        <w:t>П</w:t>
      </w:r>
      <w:r>
        <w:rPr>
          <w:b/>
        </w:rPr>
        <w:t>О ПРАКТ</w:t>
      </w:r>
      <w:r w:rsidR="006C0652">
        <w:rPr>
          <w:b/>
        </w:rPr>
        <w:t xml:space="preserve">ИЧЕСКОЙ РАБОТЕ </w:t>
      </w:r>
      <w:r w:rsidR="0025433A">
        <w:rPr>
          <w:b/>
        </w:rPr>
        <w:t>№</w:t>
      </w:r>
      <w:r w:rsidR="002809B0">
        <w:rPr>
          <w:b/>
        </w:rPr>
        <w:t>6</w:t>
      </w:r>
    </w:p>
    <w:p w14:paraId="235DB197" w14:textId="72B1BE2E" w:rsidR="007D2B5E" w:rsidRDefault="0025433A" w:rsidP="007D2B5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</w:t>
      </w:r>
      <w:r w:rsidR="00375A80">
        <w:rPr>
          <w:rFonts w:cs="Times New Roman"/>
          <w:szCs w:val="28"/>
        </w:rPr>
        <w:t xml:space="preserve"> дисциплине </w:t>
      </w:r>
      <w:r w:rsidR="00990550" w:rsidRPr="00990550">
        <w:rPr>
          <w:rFonts w:cs="Times New Roman"/>
          <w:szCs w:val="28"/>
        </w:rPr>
        <w:t>“Алгоритмы и структуры данны</w:t>
      </w:r>
      <w:r w:rsidR="00990550">
        <w:rPr>
          <w:rFonts w:cs="Times New Roman"/>
          <w:szCs w:val="28"/>
        </w:rPr>
        <w:t>х</w:t>
      </w:r>
      <w:r w:rsidR="00990550" w:rsidRPr="00990550">
        <w:rPr>
          <w:rFonts w:cs="Times New Roman"/>
          <w:szCs w:val="28"/>
        </w:rPr>
        <w:t>”</w:t>
      </w:r>
    </w:p>
    <w:p w14:paraId="27D9DDBA" w14:textId="5E071F4E" w:rsidR="00990550" w:rsidRPr="00542F01" w:rsidRDefault="00990550" w:rsidP="007D2B5E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Вариант </w:t>
      </w:r>
      <w:r w:rsidR="00542F01">
        <w:rPr>
          <w:rFonts w:cs="Times New Roman"/>
          <w:szCs w:val="28"/>
          <w:lang w:val="en-US"/>
        </w:rPr>
        <w:t>21</w:t>
      </w:r>
    </w:p>
    <w:p w14:paraId="5B234117" w14:textId="77777777" w:rsidR="006C0652" w:rsidRDefault="006C0652" w:rsidP="007D2B5E">
      <w:pPr>
        <w:ind w:firstLine="0"/>
        <w:jc w:val="center"/>
        <w:rPr>
          <w:rFonts w:cs="Times New Roman"/>
          <w:szCs w:val="28"/>
        </w:rPr>
      </w:pPr>
    </w:p>
    <w:p w14:paraId="5C72B722" w14:textId="77777777" w:rsidR="007D2B5E" w:rsidRDefault="007D2B5E" w:rsidP="007D2B5E">
      <w:pPr>
        <w:ind w:firstLine="0"/>
        <w:jc w:val="center"/>
        <w:rPr>
          <w:rFonts w:cs="Times New Roman"/>
          <w:szCs w:val="28"/>
        </w:rPr>
      </w:pPr>
    </w:p>
    <w:p w14:paraId="37E885EB" w14:textId="77777777" w:rsidR="007D2B5E" w:rsidRDefault="007D2B5E" w:rsidP="007D2B5E">
      <w:pPr>
        <w:ind w:firstLine="0"/>
        <w:jc w:val="center"/>
        <w:rPr>
          <w:rFonts w:cs="Times New Roman"/>
          <w:szCs w:val="28"/>
        </w:rPr>
      </w:pPr>
    </w:p>
    <w:p w14:paraId="6E6657CB" w14:textId="77777777" w:rsidR="007D2B5E" w:rsidRDefault="007D2B5E" w:rsidP="007D2B5E">
      <w:pPr>
        <w:ind w:firstLine="0"/>
        <w:jc w:val="center"/>
        <w:rPr>
          <w:rFonts w:cs="Times New Roman"/>
          <w:szCs w:val="28"/>
        </w:rPr>
      </w:pPr>
    </w:p>
    <w:p w14:paraId="6742F543" w14:textId="77777777" w:rsidR="007D2B5E" w:rsidRDefault="007D2B5E" w:rsidP="007D2B5E">
      <w:pPr>
        <w:ind w:firstLine="0"/>
        <w:jc w:val="center"/>
        <w:rPr>
          <w:rFonts w:cs="Times New Roman"/>
          <w:szCs w:val="28"/>
        </w:rPr>
      </w:pPr>
    </w:p>
    <w:p w14:paraId="0EC8088C" w14:textId="77777777" w:rsidR="007D2B5E" w:rsidRDefault="007D2B5E" w:rsidP="007D2B5E">
      <w:pPr>
        <w:ind w:firstLine="0"/>
        <w:jc w:val="center"/>
        <w:rPr>
          <w:rFonts w:cs="Times New Roman"/>
          <w:szCs w:val="28"/>
        </w:rPr>
      </w:pPr>
    </w:p>
    <w:p w14:paraId="2AFCAA58" w14:textId="77777777" w:rsidR="007D2B5E" w:rsidRPr="00915823" w:rsidRDefault="007D2B5E" w:rsidP="007D2B5E">
      <w:pPr>
        <w:ind w:firstLine="0"/>
        <w:jc w:val="center"/>
        <w:rPr>
          <w:rFonts w:cs="Times New Roman"/>
          <w:szCs w:val="28"/>
        </w:rPr>
      </w:pPr>
    </w:p>
    <w:p w14:paraId="3A1FB062" w14:textId="77777777" w:rsidR="007D2B5E" w:rsidRPr="00915823" w:rsidRDefault="007D2B5E" w:rsidP="007D2B5E">
      <w:pPr>
        <w:ind w:firstLine="0"/>
        <w:rPr>
          <w:rFonts w:cs="Times New Roman"/>
          <w:color w:val="000000"/>
          <w:szCs w:val="28"/>
        </w:rPr>
      </w:pPr>
    </w:p>
    <w:p w14:paraId="6CBE8534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6409016B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tbl>
      <w:tblPr>
        <w:tblW w:w="963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15"/>
        <w:gridCol w:w="1764"/>
        <w:gridCol w:w="3259"/>
      </w:tblGrid>
      <w:tr w:rsidR="007D2B5E" w:rsidRPr="00915823" w14:paraId="10B2B723" w14:textId="77777777" w:rsidTr="009967D8">
        <w:trPr>
          <w:trHeight w:val="267"/>
        </w:trPr>
        <w:tc>
          <w:tcPr>
            <w:tcW w:w="4615" w:type="dxa"/>
          </w:tcPr>
          <w:p w14:paraId="48884481" w14:textId="41D55ADA" w:rsidR="007D2B5E" w:rsidRPr="00990550" w:rsidRDefault="00990550" w:rsidP="003A0FAB">
            <w:pPr>
              <w:ind w:firstLine="0"/>
            </w:pPr>
            <w:r>
              <w:t>Преподаватель</w:t>
            </w:r>
          </w:p>
        </w:tc>
        <w:tc>
          <w:tcPr>
            <w:tcW w:w="1764" w:type="dxa"/>
          </w:tcPr>
          <w:p w14:paraId="2EB8F283" w14:textId="77777777" w:rsidR="007D2B5E" w:rsidRPr="00915823" w:rsidRDefault="007D2B5E" w:rsidP="003A0FAB">
            <w:pPr>
              <w:ind w:firstLine="0"/>
            </w:pPr>
            <w:r w:rsidRPr="00915823">
              <w:t>__________</w:t>
            </w:r>
          </w:p>
        </w:tc>
        <w:tc>
          <w:tcPr>
            <w:tcW w:w="3259" w:type="dxa"/>
          </w:tcPr>
          <w:p w14:paraId="083C69C7" w14:textId="01F72BA8" w:rsidR="007D2B5E" w:rsidRPr="00915823" w:rsidRDefault="00375A80" w:rsidP="003A0FAB">
            <w:pPr>
              <w:ind w:firstLine="0"/>
            </w:pPr>
            <w:r>
              <w:t>Матковский</w:t>
            </w:r>
            <w:r w:rsidR="008A765F">
              <w:t xml:space="preserve"> </w:t>
            </w:r>
            <w:r>
              <w:t>И</w:t>
            </w:r>
            <w:r w:rsidR="008A765F">
              <w:t>.В.</w:t>
            </w:r>
          </w:p>
        </w:tc>
      </w:tr>
      <w:tr w:rsidR="007D2B5E" w:rsidRPr="00915823" w14:paraId="1DB1CC6B" w14:textId="77777777" w:rsidTr="003A0FAB">
        <w:tc>
          <w:tcPr>
            <w:tcW w:w="4615" w:type="dxa"/>
          </w:tcPr>
          <w:p w14:paraId="332863E7" w14:textId="77777777" w:rsidR="007D2B5E" w:rsidRPr="00915823" w:rsidRDefault="007D2B5E" w:rsidP="003A0FAB">
            <w:pPr>
              <w:ind w:firstLine="0"/>
            </w:pPr>
          </w:p>
        </w:tc>
        <w:tc>
          <w:tcPr>
            <w:tcW w:w="1764" w:type="dxa"/>
          </w:tcPr>
          <w:p w14:paraId="2F8D5283" w14:textId="0FD6E9B2" w:rsidR="007D2B5E" w:rsidRPr="008A765F" w:rsidRDefault="007D2B5E" w:rsidP="003A0FAB">
            <w:pPr>
              <w:ind w:left="-367" w:firstLine="0"/>
              <w:jc w:val="center"/>
              <w:rPr>
                <w:vertAlign w:val="superscript"/>
              </w:rPr>
            </w:pPr>
            <w:r w:rsidRPr="00915823">
              <w:rPr>
                <w:vertAlign w:val="superscript"/>
              </w:rPr>
              <w:t>подпись</w:t>
            </w:r>
            <w:r w:rsidR="008A765F">
              <w:rPr>
                <w:vertAlign w:val="superscript"/>
                <w:lang w:val="en-US"/>
              </w:rPr>
              <w:t xml:space="preserve">, </w:t>
            </w:r>
            <w:r w:rsidR="008A765F">
              <w:rPr>
                <w:vertAlign w:val="superscript"/>
              </w:rPr>
              <w:t>дата</w:t>
            </w:r>
          </w:p>
        </w:tc>
        <w:tc>
          <w:tcPr>
            <w:tcW w:w="3259" w:type="dxa"/>
          </w:tcPr>
          <w:p w14:paraId="5BA32AE7" w14:textId="77777777" w:rsidR="007D2B5E" w:rsidRPr="00915823" w:rsidRDefault="007D2B5E" w:rsidP="003A0FAB">
            <w:pPr>
              <w:ind w:firstLine="0"/>
            </w:pPr>
          </w:p>
        </w:tc>
      </w:tr>
      <w:tr w:rsidR="007D2B5E" w:rsidRPr="00915823" w14:paraId="67EBBC25" w14:textId="77777777" w:rsidTr="009967D8">
        <w:trPr>
          <w:trHeight w:val="333"/>
        </w:trPr>
        <w:tc>
          <w:tcPr>
            <w:tcW w:w="4615" w:type="dxa"/>
          </w:tcPr>
          <w:p w14:paraId="561F08F9" w14:textId="77777777" w:rsidR="007D2B5E" w:rsidRPr="00915823" w:rsidRDefault="007D2B5E" w:rsidP="003A0FAB">
            <w:pPr>
              <w:ind w:firstLine="0"/>
            </w:pPr>
            <w:r w:rsidRPr="00915823">
              <w:t>Студент КИ</w:t>
            </w:r>
            <w:r>
              <w:t>20</w:t>
            </w:r>
            <w:r w:rsidRPr="00915823">
              <w:t>-0</w:t>
            </w:r>
            <w:r>
              <w:t>7</w:t>
            </w:r>
            <w:r w:rsidRPr="00915823">
              <w:t>Б, 03</w:t>
            </w:r>
            <w:r>
              <w:t>2052463</w:t>
            </w:r>
          </w:p>
        </w:tc>
        <w:tc>
          <w:tcPr>
            <w:tcW w:w="1764" w:type="dxa"/>
          </w:tcPr>
          <w:p w14:paraId="7FA829F8" w14:textId="77777777" w:rsidR="007D2B5E" w:rsidRPr="008A765F" w:rsidRDefault="007D2B5E" w:rsidP="003A0FAB">
            <w:pPr>
              <w:ind w:left="-367" w:firstLine="0"/>
              <w:jc w:val="center"/>
              <w:rPr>
                <w:vertAlign w:val="superscript"/>
                <w:lang w:val="en-US"/>
              </w:rPr>
            </w:pPr>
            <w:r w:rsidRPr="00915823">
              <w:t>__________</w:t>
            </w:r>
          </w:p>
        </w:tc>
        <w:tc>
          <w:tcPr>
            <w:tcW w:w="3259" w:type="dxa"/>
          </w:tcPr>
          <w:p w14:paraId="715F1669" w14:textId="2F3BD31E" w:rsidR="007D2B5E" w:rsidRPr="00915823" w:rsidRDefault="00542F01" w:rsidP="003A0FAB">
            <w:pPr>
              <w:ind w:firstLine="0"/>
            </w:pPr>
            <w:r>
              <w:t>Базаров</w:t>
            </w:r>
            <w:r w:rsidR="007D2B5E">
              <w:t xml:space="preserve"> А.С.</w:t>
            </w:r>
          </w:p>
        </w:tc>
      </w:tr>
      <w:tr w:rsidR="007D2B5E" w:rsidRPr="00915823" w14:paraId="41C1C16B" w14:textId="77777777" w:rsidTr="003A0FAB">
        <w:tc>
          <w:tcPr>
            <w:tcW w:w="4615" w:type="dxa"/>
          </w:tcPr>
          <w:p w14:paraId="599DB6F9" w14:textId="77777777" w:rsidR="007D2B5E" w:rsidRPr="00915823" w:rsidRDefault="007D2B5E" w:rsidP="003A0FAB">
            <w:pPr>
              <w:ind w:firstLine="0"/>
            </w:pPr>
          </w:p>
        </w:tc>
        <w:tc>
          <w:tcPr>
            <w:tcW w:w="1764" w:type="dxa"/>
          </w:tcPr>
          <w:p w14:paraId="12815F01" w14:textId="25C358B0" w:rsidR="007D2B5E" w:rsidRPr="00915823" w:rsidRDefault="007D2B5E" w:rsidP="003A0FAB">
            <w:pPr>
              <w:ind w:left="-367" w:firstLine="0"/>
              <w:jc w:val="center"/>
              <w:rPr>
                <w:vertAlign w:val="superscript"/>
              </w:rPr>
            </w:pPr>
            <w:r w:rsidRPr="00915823">
              <w:rPr>
                <w:vertAlign w:val="superscript"/>
              </w:rPr>
              <w:t>подпись</w:t>
            </w:r>
            <w:r w:rsidR="008A765F">
              <w:rPr>
                <w:vertAlign w:val="superscript"/>
              </w:rPr>
              <w:t>, дата</w:t>
            </w:r>
          </w:p>
        </w:tc>
        <w:tc>
          <w:tcPr>
            <w:tcW w:w="3259" w:type="dxa"/>
          </w:tcPr>
          <w:p w14:paraId="08265619" w14:textId="77777777" w:rsidR="007D2B5E" w:rsidRPr="00915823" w:rsidRDefault="007D2B5E" w:rsidP="003A0FAB">
            <w:pPr>
              <w:ind w:firstLine="0"/>
            </w:pPr>
          </w:p>
        </w:tc>
      </w:tr>
      <w:tr w:rsidR="007D2B5E" w:rsidRPr="00915823" w14:paraId="523C4678" w14:textId="77777777" w:rsidTr="003A0FAB">
        <w:tc>
          <w:tcPr>
            <w:tcW w:w="4615" w:type="dxa"/>
          </w:tcPr>
          <w:p w14:paraId="4125F286" w14:textId="77777777" w:rsidR="007D2B5E" w:rsidRPr="00915823" w:rsidRDefault="007D2B5E" w:rsidP="003A0FAB">
            <w:pPr>
              <w:ind w:firstLine="0"/>
            </w:pPr>
          </w:p>
        </w:tc>
        <w:tc>
          <w:tcPr>
            <w:tcW w:w="1764" w:type="dxa"/>
          </w:tcPr>
          <w:p w14:paraId="67D5D18C" w14:textId="77777777" w:rsidR="007D2B5E" w:rsidRPr="00915823" w:rsidRDefault="007D2B5E" w:rsidP="003A0FAB">
            <w:pPr>
              <w:ind w:left="-367" w:firstLine="0"/>
              <w:jc w:val="center"/>
              <w:rPr>
                <w:vertAlign w:val="superscript"/>
              </w:rPr>
            </w:pPr>
          </w:p>
        </w:tc>
        <w:tc>
          <w:tcPr>
            <w:tcW w:w="3259" w:type="dxa"/>
          </w:tcPr>
          <w:p w14:paraId="10D4E405" w14:textId="77777777" w:rsidR="007D2B5E" w:rsidRPr="00915823" w:rsidRDefault="007D2B5E" w:rsidP="003A0FAB">
            <w:pPr>
              <w:ind w:firstLine="0"/>
            </w:pPr>
          </w:p>
        </w:tc>
      </w:tr>
      <w:tr w:rsidR="007D2B5E" w:rsidRPr="00915823" w14:paraId="52362E9C" w14:textId="77777777" w:rsidTr="003A0FAB">
        <w:tc>
          <w:tcPr>
            <w:tcW w:w="4615" w:type="dxa"/>
          </w:tcPr>
          <w:p w14:paraId="6D683B57" w14:textId="77777777" w:rsidR="007D2B5E" w:rsidRPr="00915823" w:rsidRDefault="007D2B5E" w:rsidP="003A0FAB">
            <w:pPr>
              <w:ind w:firstLine="0"/>
            </w:pPr>
          </w:p>
        </w:tc>
        <w:tc>
          <w:tcPr>
            <w:tcW w:w="1764" w:type="dxa"/>
          </w:tcPr>
          <w:p w14:paraId="52B958F6" w14:textId="77777777" w:rsidR="007D2B5E" w:rsidRPr="00915823" w:rsidRDefault="007D2B5E" w:rsidP="003A0FAB">
            <w:pPr>
              <w:ind w:left="-367" w:firstLine="0"/>
              <w:jc w:val="center"/>
              <w:rPr>
                <w:vertAlign w:val="superscript"/>
              </w:rPr>
            </w:pPr>
          </w:p>
        </w:tc>
        <w:tc>
          <w:tcPr>
            <w:tcW w:w="3259" w:type="dxa"/>
          </w:tcPr>
          <w:p w14:paraId="2B96C5FC" w14:textId="77777777" w:rsidR="007D2B5E" w:rsidRPr="00915823" w:rsidRDefault="007D2B5E" w:rsidP="003A0FAB">
            <w:pPr>
              <w:ind w:firstLine="0"/>
            </w:pPr>
          </w:p>
        </w:tc>
      </w:tr>
    </w:tbl>
    <w:p w14:paraId="03A6FD41" w14:textId="77777777" w:rsidR="007D2B5E" w:rsidRDefault="007D2B5E" w:rsidP="007D2B5E">
      <w:pPr>
        <w:ind w:firstLine="0"/>
        <w:rPr>
          <w:rFonts w:cs="Times New Roman"/>
          <w:color w:val="000000"/>
          <w:szCs w:val="28"/>
        </w:rPr>
      </w:pPr>
    </w:p>
    <w:p w14:paraId="384E4D47" w14:textId="77777777" w:rsidR="007D2B5E" w:rsidRPr="00915823" w:rsidRDefault="007D2B5E" w:rsidP="007D2B5E">
      <w:pPr>
        <w:ind w:firstLine="0"/>
        <w:rPr>
          <w:rFonts w:cs="Times New Roman"/>
          <w:color w:val="000000"/>
          <w:szCs w:val="28"/>
          <w:vertAlign w:val="superscript"/>
        </w:rPr>
      </w:pPr>
    </w:p>
    <w:p w14:paraId="2EF76C25" w14:textId="77777777" w:rsidR="007D2B5E" w:rsidRDefault="007D2B5E" w:rsidP="007D2B5E">
      <w:pPr>
        <w:ind w:firstLine="0"/>
        <w:rPr>
          <w:rFonts w:cs="Times New Roman"/>
          <w:color w:val="000000"/>
          <w:szCs w:val="28"/>
        </w:rPr>
      </w:pPr>
    </w:p>
    <w:p w14:paraId="64FC88A1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52F831BE" w14:textId="77777777" w:rsidR="0026368A" w:rsidRDefault="0026368A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277B4061" w14:textId="5D6FC290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40DD0AAC" w14:textId="77777777" w:rsidR="00990550" w:rsidRDefault="00990550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7737E8B5" w14:textId="36E76915" w:rsidR="009967D8" w:rsidRDefault="009967D8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4AB4B928" w14:textId="77777777" w:rsidR="009967D8" w:rsidRPr="00915823" w:rsidRDefault="009967D8" w:rsidP="00990550">
      <w:pPr>
        <w:ind w:firstLine="0"/>
        <w:rPr>
          <w:rFonts w:cs="Times New Roman"/>
          <w:color w:val="000000"/>
          <w:szCs w:val="28"/>
        </w:rPr>
      </w:pPr>
    </w:p>
    <w:p w14:paraId="3E618F4C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  <w:r w:rsidRPr="00915823">
        <w:rPr>
          <w:rFonts w:cs="Times New Roman"/>
          <w:color w:val="000000"/>
          <w:szCs w:val="28"/>
        </w:rPr>
        <w:t>Красноярск 202</w:t>
      </w:r>
      <w:r>
        <w:rPr>
          <w:rFonts w:cs="Times New Roman"/>
          <w:color w:val="000000"/>
          <w:szCs w:val="28"/>
        </w:rPr>
        <w:t>1</w:t>
      </w:r>
    </w:p>
    <w:p w14:paraId="3FC32A14" w14:textId="77777777" w:rsidR="007D2B5E" w:rsidRPr="00362A78" w:rsidRDefault="007D2B5E" w:rsidP="007D2B5E">
      <w:pPr>
        <w:ind w:firstLine="0"/>
        <w:jc w:val="center"/>
      </w:pPr>
      <w:r>
        <w:br w:type="page"/>
      </w:r>
      <w:r w:rsidRPr="00362A78">
        <w:rPr>
          <w:b/>
        </w:rPr>
        <w:lastRenderedPageBreak/>
        <w:t>СОДЕРЖАНИЕ</w:t>
      </w:r>
    </w:p>
    <w:sdt>
      <w:sdtPr>
        <w:rPr>
          <w:rFonts w:ascii="Times New Roman" w:eastAsia="SimSun" w:hAnsi="Times New Roman" w:cs="Lucida Sans"/>
          <w:color w:val="auto"/>
          <w:kern w:val="3"/>
          <w:sz w:val="28"/>
          <w:szCs w:val="24"/>
          <w:lang w:eastAsia="zh-CN" w:bidi="hi-IN"/>
        </w:rPr>
        <w:id w:val="333960338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kern w:val="0"/>
          <w:szCs w:val="22"/>
          <w:lang w:eastAsia="en-US" w:bidi="ar-SA"/>
        </w:rPr>
      </w:sdtEndPr>
      <w:sdtContent>
        <w:p w14:paraId="3D322871" w14:textId="0BFF4E93" w:rsidR="007D2B5E" w:rsidRDefault="002D30CB" w:rsidP="002D30CB">
          <w:pPr>
            <w:pStyle w:val="af9"/>
            <w:tabs>
              <w:tab w:val="left" w:pos="2400"/>
            </w:tabs>
            <w:ind w:firstLine="0"/>
          </w:pPr>
          <w:r>
            <w:rPr>
              <w:rFonts w:ascii="Times New Roman" w:eastAsia="SimSun" w:hAnsi="Times New Roman" w:cs="Lucida Sans"/>
              <w:color w:val="auto"/>
              <w:kern w:val="3"/>
              <w:sz w:val="28"/>
              <w:szCs w:val="24"/>
              <w:lang w:eastAsia="zh-CN" w:bidi="hi-IN"/>
            </w:rPr>
            <w:tab/>
          </w:r>
        </w:p>
        <w:p w14:paraId="0E9739CD" w14:textId="583F12A6" w:rsidR="00615781" w:rsidRDefault="007D2B5E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Fonts w:eastAsia="SimSun"/>
              <w:kern w:val="3"/>
              <w:szCs w:val="24"/>
              <w:lang w:eastAsia="zh-CN" w:bidi="hi-IN"/>
            </w:rPr>
            <w:fldChar w:fldCharType="begin"/>
          </w:r>
          <w:r>
            <w:instrText xml:space="preserve"> TOC \o "1-3" \h \z \u </w:instrText>
          </w:r>
          <w:r>
            <w:rPr>
              <w:rFonts w:eastAsia="SimSun"/>
              <w:kern w:val="3"/>
              <w:szCs w:val="24"/>
              <w:lang w:eastAsia="zh-CN" w:bidi="hi-IN"/>
            </w:rPr>
            <w:fldChar w:fldCharType="separate"/>
          </w:r>
          <w:hyperlink w:anchor="_Toc81912682" w:history="1">
            <w:r w:rsidR="00615781" w:rsidRPr="001B6C84">
              <w:rPr>
                <w:rStyle w:val="a9"/>
                <w:noProof/>
                <w:lang w:bidi="hi-IN"/>
              </w:rPr>
              <w:t>1</w:t>
            </w:r>
            <w:r w:rsidR="0061578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15781" w:rsidRPr="001B6C84">
              <w:rPr>
                <w:rStyle w:val="a9"/>
                <w:noProof/>
                <w:lang w:bidi="hi-IN"/>
              </w:rPr>
              <w:t>Задание</w:t>
            </w:r>
            <w:r w:rsidR="00615781">
              <w:rPr>
                <w:noProof/>
                <w:webHidden/>
              </w:rPr>
              <w:tab/>
            </w:r>
            <w:r w:rsidR="00615781">
              <w:rPr>
                <w:noProof/>
                <w:webHidden/>
              </w:rPr>
              <w:fldChar w:fldCharType="begin"/>
            </w:r>
            <w:r w:rsidR="00615781">
              <w:rPr>
                <w:noProof/>
                <w:webHidden/>
              </w:rPr>
              <w:instrText xml:space="preserve"> PAGEREF _Toc81912682 \h </w:instrText>
            </w:r>
            <w:r w:rsidR="00615781">
              <w:rPr>
                <w:noProof/>
                <w:webHidden/>
              </w:rPr>
            </w:r>
            <w:r w:rsidR="00615781">
              <w:rPr>
                <w:noProof/>
                <w:webHidden/>
              </w:rPr>
              <w:fldChar w:fldCharType="separate"/>
            </w:r>
            <w:r w:rsidR="00615781">
              <w:rPr>
                <w:noProof/>
                <w:webHidden/>
              </w:rPr>
              <w:t>4</w:t>
            </w:r>
            <w:r w:rsidR="00615781">
              <w:rPr>
                <w:noProof/>
                <w:webHidden/>
              </w:rPr>
              <w:fldChar w:fldCharType="end"/>
            </w:r>
          </w:hyperlink>
        </w:p>
        <w:p w14:paraId="5A912585" w14:textId="7C00F48E" w:rsidR="00615781" w:rsidRDefault="00436832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12683" w:history="1">
            <w:r w:rsidR="00615781" w:rsidRPr="001B6C84">
              <w:rPr>
                <w:rStyle w:val="a9"/>
                <w:noProof/>
                <w:lang w:bidi="hi-IN"/>
              </w:rPr>
              <w:t>2</w:t>
            </w:r>
            <w:r w:rsidR="0061578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15781" w:rsidRPr="001B6C84">
              <w:rPr>
                <w:rStyle w:val="a9"/>
                <w:noProof/>
                <w:lang w:bidi="hi-IN"/>
              </w:rPr>
              <w:t>Исходный код</w:t>
            </w:r>
            <w:r w:rsidR="00615781">
              <w:rPr>
                <w:noProof/>
                <w:webHidden/>
              </w:rPr>
              <w:tab/>
            </w:r>
            <w:r w:rsidR="00615781">
              <w:rPr>
                <w:noProof/>
                <w:webHidden/>
              </w:rPr>
              <w:fldChar w:fldCharType="begin"/>
            </w:r>
            <w:r w:rsidR="00615781">
              <w:rPr>
                <w:noProof/>
                <w:webHidden/>
              </w:rPr>
              <w:instrText xml:space="preserve"> PAGEREF _Toc81912683 \h </w:instrText>
            </w:r>
            <w:r w:rsidR="00615781">
              <w:rPr>
                <w:noProof/>
                <w:webHidden/>
              </w:rPr>
            </w:r>
            <w:r w:rsidR="00615781">
              <w:rPr>
                <w:noProof/>
                <w:webHidden/>
              </w:rPr>
              <w:fldChar w:fldCharType="separate"/>
            </w:r>
            <w:r w:rsidR="00615781">
              <w:rPr>
                <w:noProof/>
                <w:webHidden/>
              </w:rPr>
              <w:t>4</w:t>
            </w:r>
            <w:r w:rsidR="00615781">
              <w:rPr>
                <w:noProof/>
                <w:webHidden/>
              </w:rPr>
              <w:fldChar w:fldCharType="end"/>
            </w:r>
          </w:hyperlink>
        </w:p>
        <w:p w14:paraId="0D593410" w14:textId="206C708A" w:rsidR="00615781" w:rsidRDefault="00436832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12684" w:history="1">
            <w:r w:rsidR="00615781" w:rsidRPr="001B6C84">
              <w:rPr>
                <w:rStyle w:val="a9"/>
                <w:noProof/>
                <w:lang w:bidi="hi-IN"/>
              </w:rPr>
              <w:t>3</w:t>
            </w:r>
            <w:r w:rsidR="0061578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15781" w:rsidRPr="001B6C84">
              <w:rPr>
                <w:rStyle w:val="a9"/>
                <w:noProof/>
                <w:lang w:bidi="hi-IN"/>
              </w:rPr>
              <w:t>Результаты</w:t>
            </w:r>
            <w:r w:rsidR="00615781">
              <w:rPr>
                <w:noProof/>
                <w:webHidden/>
              </w:rPr>
              <w:tab/>
            </w:r>
            <w:r w:rsidR="00615781">
              <w:rPr>
                <w:noProof/>
                <w:webHidden/>
              </w:rPr>
              <w:fldChar w:fldCharType="begin"/>
            </w:r>
            <w:r w:rsidR="00615781">
              <w:rPr>
                <w:noProof/>
                <w:webHidden/>
              </w:rPr>
              <w:instrText xml:space="preserve"> PAGEREF _Toc81912684 \h </w:instrText>
            </w:r>
            <w:r w:rsidR="00615781">
              <w:rPr>
                <w:noProof/>
                <w:webHidden/>
              </w:rPr>
            </w:r>
            <w:r w:rsidR="00615781">
              <w:rPr>
                <w:noProof/>
                <w:webHidden/>
              </w:rPr>
              <w:fldChar w:fldCharType="separate"/>
            </w:r>
            <w:r w:rsidR="00615781">
              <w:rPr>
                <w:noProof/>
                <w:webHidden/>
              </w:rPr>
              <w:t>5</w:t>
            </w:r>
            <w:r w:rsidR="00615781">
              <w:rPr>
                <w:noProof/>
                <w:webHidden/>
              </w:rPr>
              <w:fldChar w:fldCharType="end"/>
            </w:r>
          </w:hyperlink>
        </w:p>
        <w:p w14:paraId="44511390" w14:textId="322F0E00" w:rsidR="007D2B5E" w:rsidRDefault="007D2B5E" w:rsidP="007D2B5E">
          <w:r>
            <w:rPr>
              <w:b/>
              <w:bCs/>
            </w:rPr>
            <w:fldChar w:fldCharType="end"/>
          </w:r>
        </w:p>
      </w:sdtContent>
    </w:sdt>
    <w:p w14:paraId="75686017" w14:textId="77777777" w:rsidR="007D2B5E" w:rsidRDefault="007D2B5E" w:rsidP="007D2B5E">
      <w:pPr>
        <w:jc w:val="center"/>
        <w:rPr>
          <w:b/>
        </w:rPr>
      </w:pPr>
    </w:p>
    <w:p w14:paraId="403B37F5" w14:textId="77777777" w:rsidR="007D2B5E" w:rsidRPr="00C049F8" w:rsidRDefault="007D2B5E" w:rsidP="007D2B5E">
      <w:pPr>
        <w:spacing w:after="160" w:line="259" w:lineRule="auto"/>
        <w:rPr>
          <w:b/>
          <w:caps/>
        </w:rPr>
      </w:pPr>
      <w:r>
        <w:br w:type="page"/>
      </w:r>
    </w:p>
    <w:p w14:paraId="52EB7811" w14:textId="3081110E" w:rsidR="00990550" w:rsidRDefault="00990550" w:rsidP="00990550">
      <w:pPr>
        <w:pStyle w:val="1"/>
        <w:rPr>
          <w:szCs w:val="28"/>
          <w:lang w:val="ru-RU"/>
        </w:rPr>
      </w:pPr>
      <w:bookmarkStart w:id="0" w:name="_Toc81912682"/>
      <w:r w:rsidRPr="00B927E0">
        <w:rPr>
          <w:szCs w:val="28"/>
          <w:lang w:val="ru-RU"/>
        </w:rPr>
        <w:lastRenderedPageBreak/>
        <w:t>Задание</w:t>
      </w:r>
      <w:bookmarkEnd w:id="0"/>
    </w:p>
    <w:p w14:paraId="6278040D" w14:textId="77777777" w:rsidR="0064552B" w:rsidRPr="0064552B" w:rsidRDefault="0064552B" w:rsidP="0064552B">
      <w:pPr>
        <w:rPr>
          <w:lang w:eastAsia="zh-CN" w:bidi="hi-IN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6"/>
        <w:gridCol w:w="9358"/>
      </w:tblGrid>
      <w:tr w:rsidR="00DE21D0" w14:paraId="1ABBDECE" w14:textId="77777777" w:rsidTr="00D44F89">
        <w:trPr>
          <w:trHeight w:val="469"/>
        </w:trPr>
        <w:tc>
          <w:tcPr>
            <w:tcW w:w="496" w:type="dxa"/>
          </w:tcPr>
          <w:p w14:paraId="7B9C1CC7" w14:textId="46EBAB46" w:rsidR="00DE21D0" w:rsidRPr="00E90CDC" w:rsidRDefault="00DE21D0" w:rsidP="00B927E0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color w:val="343A40"/>
                <w:szCs w:val="28"/>
                <w:lang w:eastAsia="ru-RU"/>
              </w:rPr>
            </w:pPr>
            <w:r w:rsidRPr="00E90CDC">
              <w:rPr>
                <w:rFonts w:eastAsia="Times New Roman" w:cs="Times New Roman"/>
                <w:color w:val="343A40"/>
                <w:szCs w:val="28"/>
                <w:lang w:eastAsia="ru-RU"/>
              </w:rPr>
              <w:t>№</w:t>
            </w:r>
          </w:p>
        </w:tc>
        <w:tc>
          <w:tcPr>
            <w:tcW w:w="9358" w:type="dxa"/>
          </w:tcPr>
          <w:p w14:paraId="6BE06627" w14:textId="1014439C" w:rsidR="00DE21D0" w:rsidRPr="00E90CDC" w:rsidRDefault="006A162F" w:rsidP="00DE21D0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color w:val="343A40"/>
                <w:szCs w:val="28"/>
                <w:lang w:eastAsia="ru-RU"/>
              </w:rPr>
            </w:pPr>
            <w:r>
              <w:rPr>
                <w:rFonts w:cs="Times New Roman"/>
                <w:color w:val="343A40"/>
                <w:szCs w:val="28"/>
                <w:shd w:val="clear" w:color="auto" w:fill="FFFFFF"/>
              </w:rPr>
              <w:t>Задание</w:t>
            </w:r>
          </w:p>
        </w:tc>
      </w:tr>
      <w:tr w:rsidR="00DE21D0" w14:paraId="58516DBC" w14:textId="77777777" w:rsidTr="00604159">
        <w:trPr>
          <w:trHeight w:val="561"/>
        </w:trPr>
        <w:tc>
          <w:tcPr>
            <w:tcW w:w="496" w:type="dxa"/>
          </w:tcPr>
          <w:p w14:paraId="345F4965" w14:textId="2BFD58A5" w:rsidR="00DE21D0" w:rsidRPr="00E90CDC" w:rsidRDefault="00DE21D0" w:rsidP="00B927E0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color w:val="343A40"/>
                <w:szCs w:val="28"/>
                <w:lang w:eastAsia="ru-RU"/>
              </w:rPr>
            </w:pPr>
            <w:r w:rsidRPr="00E90CDC">
              <w:rPr>
                <w:rFonts w:eastAsia="Times New Roman" w:cs="Times New Roman"/>
                <w:color w:val="343A40"/>
                <w:szCs w:val="28"/>
                <w:lang w:eastAsia="ru-RU"/>
              </w:rPr>
              <w:t>21</w:t>
            </w:r>
          </w:p>
        </w:tc>
        <w:tc>
          <w:tcPr>
            <w:tcW w:w="9358" w:type="dxa"/>
          </w:tcPr>
          <w:p w14:paraId="4AF94824" w14:textId="0B5AF94F" w:rsidR="00DE21D0" w:rsidRPr="006A162F" w:rsidRDefault="006A162F" w:rsidP="00DE21D0">
            <w:pPr>
              <w:ind w:firstLine="0"/>
              <w:jc w:val="left"/>
              <w:rPr>
                <w:rFonts w:cs="Times New Roman"/>
                <w:color w:val="343A40"/>
                <w:szCs w:val="28"/>
              </w:rPr>
            </w:pPr>
            <w:r w:rsidRPr="006A162F">
              <w:rPr>
                <w:rFonts w:cs="Times New Roman"/>
                <w:color w:val="343A40"/>
                <w:szCs w:val="28"/>
                <w:shd w:val="clear" w:color="auto" w:fill="FFFFFF"/>
              </w:rPr>
              <w:t>Удалить все узлы со значениями в промежутке от A до B (A и B задаются пользователем).</w:t>
            </w:r>
          </w:p>
        </w:tc>
      </w:tr>
    </w:tbl>
    <w:p w14:paraId="2B46947C" w14:textId="2CE62A5B" w:rsidR="00990550" w:rsidRPr="00B927E0" w:rsidRDefault="00990550" w:rsidP="00B927E0">
      <w:pPr>
        <w:shd w:val="clear" w:color="auto" w:fill="FFFFFF"/>
        <w:spacing w:before="100" w:beforeAutospacing="1" w:after="100" w:afterAutospacing="1"/>
        <w:ind w:firstLine="0"/>
        <w:jc w:val="left"/>
        <w:rPr>
          <w:rFonts w:eastAsia="Times New Roman" w:cs="Times New Roman"/>
          <w:color w:val="343A40"/>
          <w:szCs w:val="28"/>
          <w:lang w:eastAsia="ru-RU"/>
        </w:rPr>
      </w:pPr>
    </w:p>
    <w:p w14:paraId="2157033E" w14:textId="65ACDBAF" w:rsidR="00990550" w:rsidRDefault="00990550" w:rsidP="00990550">
      <w:pPr>
        <w:pStyle w:val="1"/>
        <w:rPr>
          <w:szCs w:val="28"/>
          <w:lang w:val="ru-RU"/>
        </w:rPr>
      </w:pPr>
      <w:bookmarkStart w:id="1" w:name="_Toc81912683"/>
      <w:r w:rsidRPr="00B927E0">
        <w:rPr>
          <w:szCs w:val="28"/>
          <w:lang w:val="ru-RU"/>
        </w:rPr>
        <w:t>Исходный код</w:t>
      </w:r>
      <w:bookmarkEnd w:id="1"/>
    </w:p>
    <w:p w14:paraId="32642451" w14:textId="5916EB3A" w:rsidR="00B927E0" w:rsidRDefault="00B927E0" w:rsidP="00B927E0">
      <w:pPr>
        <w:ind w:firstLine="0"/>
        <w:rPr>
          <w:lang w:eastAsia="zh-CN" w:bidi="hi-IN"/>
        </w:rPr>
      </w:pPr>
    </w:p>
    <w:p w14:paraId="5F4AF453" w14:textId="7C7D97EE" w:rsidR="00B927E0" w:rsidRPr="00B927E0" w:rsidRDefault="00B927E0" w:rsidP="00B927E0">
      <w:pPr>
        <w:ind w:firstLine="0"/>
        <w:rPr>
          <w:lang w:eastAsia="zh-CN" w:bidi="hi-IN"/>
        </w:rPr>
      </w:pPr>
      <w:r>
        <w:rPr>
          <w:lang w:eastAsia="zh-CN" w:bidi="hi-IN"/>
        </w:rPr>
        <w:t>Программа</w:t>
      </w:r>
      <w:r w:rsidR="0064552B">
        <w:rPr>
          <w:lang w:eastAsia="zh-CN" w:bidi="hi-IN"/>
        </w:rPr>
        <w:t xml:space="preserve"> с </w:t>
      </w:r>
      <w:r w:rsidR="006A162F">
        <w:rPr>
          <w:lang w:eastAsia="zh-CN" w:bidi="hi-IN"/>
        </w:rPr>
        <w:t>двоичным деревом</w:t>
      </w:r>
      <w:r w:rsidR="004B6B88">
        <w:rPr>
          <w:lang w:eastAsia="zh-CN" w:bidi="hi-IN"/>
        </w:rPr>
        <w:t xml:space="preserve"> </w:t>
      </w:r>
      <w:bookmarkStart w:id="2" w:name="_Hlk89428153"/>
      <w:r w:rsidR="003747FD">
        <w:rPr>
          <w:lang w:eastAsia="zh-CN" w:bidi="hi-IN"/>
        </w:rPr>
        <w:t xml:space="preserve">поиска </w:t>
      </w:r>
      <w:r w:rsidR="004B6B88">
        <w:rPr>
          <w:lang w:eastAsia="zh-CN" w:bidi="hi-IN"/>
        </w:rPr>
        <w:t>(к программе прикреплен файл)</w:t>
      </w:r>
      <w:r>
        <w:rPr>
          <w:lang w:eastAsia="zh-CN" w:bidi="hi-IN"/>
        </w:rPr>
        <w:t>:</w:t>
      </w:r>
      <w:bookmarkEnd w:id="2"/>
    </w:p>
    <w:p w14:paraId="4D85E6A0" w14:textId="70CB146F" w:rsidR="00990550" w:rsidRDefault="00990550" w:rsidP="00990550">
      <w:pPr>
        <w:rPr>
          <w:lang w:eastAsia="zh-CN" w:bidi="hi-IN"/>
        </w:rPr>
      </w:pPr>
    </w:p>
    <w:p w14:paraId="08725B06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Операции с двоичным деревом поиска на C++</w:t>
      </w:r>
    </w:p>
    <w:p w14:paraId="261AB000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8DEBA07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3938A11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0E247AC2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8860A04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3B155E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AAF8FCA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2C2C0DA7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* left, * right;</w:t>
      </w:r>
    </w:p>
    <w:p w14:paraId="31148E45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CA2B54B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120259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</w:p>
    <w:p w14:paraId="12F0CCCD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* newNode(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AED9E5A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* temp = (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8E0C048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temp-&gt;key =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3D5EF9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temp-&gt;left = temp-&gt;right = </w:t>
      </w:r>
      <w:r w:rsidRPr="003747F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7167F9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4BAE9C7D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B649DF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3C970C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Вставка</w:t>
      </w: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14:paraId="0F7B998E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* insert(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3BE892C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Возвращаем новый узел, если дерево пустое</w:t>
      </w:r>
    </w:p>
    <w:p w14:paraId="0FA11363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747F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newNode(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716B7F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35B942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Проходим в нужное место и вставляет узел</w:t>
      </w:r>
    </w:p>
    <w:p w14:paraId="1310F5D1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-&gt;key)</w:t>
      </w:r>
    </w:p>
    <w:p w14:paraId="0CB3086E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-&gt;left = insert(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570B99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564C9CA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-&gt;right = insert(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9E4916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66B0C0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9794D6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359C7A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C0B9C7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</w:t>
      </w: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inorder-</w:t>
      </w:r>
      <w:r>
        <w:rPr>
          <w:rFonts w:ascii="Consolas" w:hAnsi="Consolas" w:cs="Consolas"/>
          <w:color w:val="008000"/>
          <w:sz w:val="19"/>
          <w:szCs w:val="19"/>
        </w:rPr>
        <w:t>преемника</w:t>
      </w:r>
    </w:p>
    <w:p w14:paraId="3CA3EFBE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* minValueNode(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8312DCD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B71340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6A48CE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Ищем</w:t>
      </w: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крайний</w:t>
      </w: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левый</w:t>
      </w: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лист</w:t>
      </w: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— </w:t>
      </w:r>
      <w:r>
        <w:rPr>
          <w:rFonts w:ascii="Consolas" w:hAnsi="Consolas" w:cs="Consolas"/>
          <w:color w:val="008000"/>
          <w:sz w:val="19"/>
          <w:szCs w:val="19"/>
        </w:rPr>
        <w:t>он</w:t>
      </w: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inorder-</w:t>
      </w:r>
      <w:r>
        <w:rPr>
          <w:rFonts w:ascii="Consolas" w:hAnsi="Consolas" w:cs="Consolas"/>
          <w:color w:val="008000"/>
          <w:sz w:val="19"/>
          <w:szCs w:val="19"/>
        </w:rPr>
        <w:t>преемником</w:t>
      </w:r>
    </w:p>
    <w:p w14:paraId="0377D66A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&amp;&amp; current-&gt;left != </w:t>
      </w:r>
      <w:r w:rsidRPr="003747F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69503D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 = current-&gt;left;</w:t>
      </w:r>
    </w:p>
    <w:p w14:paraId="0E3802B0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CBDB34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14:paraId="48A51562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3232FD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DAB3FB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14:paraId="01377423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* deleteNode(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76F1D4F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Возвращаем</w:t>
      </w: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дерево</w:t>
      </w: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пустое</w:t>
      </w:r>
    </w:p>
    <w:p w14:paraId="0CC43B31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747F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1F7D6C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1B8208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Ищем узел, который хотим удалить</w:t>
      </w:r>
    </w:p>
    <w:p w14:paraId="78585906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14:paraId="705C3F80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-&gt;left = deleteNode(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FD0950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-&gt;key)</w:t>
      </w:r>
    </w:p>
    <w:p w14:paraId="0F5B06A0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-&gt;right = deleteNode(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19E352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632874C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Если у узла один дочерний элемент или их нет</w:t>
      </w:r>
    </w:p>
    <w:p w14:paraId="7B7D4586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== </w:t>
      </w:r>
      <w:r w:rsidRPr="003747F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FE11A7F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14:paraId="49C23481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free(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6525CF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55685415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6E9A53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== </w:t>
      </w:r>
      <w:r w:rsidRPr="003747F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4231CD3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14:paraId="221586BF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free(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DF1ACA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40138336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9D8190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0804E14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Если у узла два дочерних элемента</w:t>
      </w:r>
    </w:p>
    <w:p w14:paraId="554003CC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* temp = minValueNode(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14:paraId="13DE7B3C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2A6EBC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Помещаем inorder-преемника на место узла, который хотим удалить</w:t>
      </w:r>
    </w:p>
    <w:p w14:paraId="4BE6F624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-&gt;key = temp-&gt;key;</w:t>
      </w:r>
    </w:p>
    <w:p w14:paraId="767DA6BB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72441A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inorder-</w:t>
      </w:r>
      <w:r>
        <w:rPr>
          <w:rFonts w:ascii="Consolas" w:hAnsi="Consolas" w:cs="Consolas"/>
          <w:color w:val="008000"/>
          <w:sz w:val="19"/>
          <w:szCs w:val="19"/>
        </w:rPr>
        <w:t>преемника</w:t>
      </w:r>
    </w:p>
    <w:p w14:paraId="33AB7023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-&gt;right = deleteNode(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-&gt;right, temp-&gt;key);</w:t>
      </w:r>
    </w:p>
    <w:p w14:paraId="52F9CE9F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47896C8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3D5B83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EC76CD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965185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print_Tree(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C213E3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81CAA1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4729D4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F1C6B59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print_Tree(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004F4487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cout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049793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737ECDF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print_Tree(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178702A7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17D79C4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5B5176A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5014B9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A_to_B(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E37E788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BA1CA9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BEA211C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A_to_B(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40052556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cout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762FE2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&lt;=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&gt;=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17AA32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3E929BD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2F30EF4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>"@"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1917192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A_to_B(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13BEBA18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F5EC35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3737DA6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A845B0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286387F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2322586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&lt;=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&gt;=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D640CC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E80B803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Search(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202622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Search(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638E10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54DDFFD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96E791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33E8CC6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AB85BC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Write(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C36563C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B972CEF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&lt;=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&gt;=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A3D7D0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9B44AB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A62293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Write(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891BB3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Write(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F861A4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C6B296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EBDEE71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716FF7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E14DF1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Тестим</w:t>
      </w: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1F77F004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573F9EA5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3747F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B60DF0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root = </w:t>
      </w:r>
      <w:r w:rsidRPr="003747F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417C8A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count;</w:t>
      </w:r>
    </w:p>
    <w:p w14:paraId="1053977F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"Сколько элементов дерева вы хотите ввести?"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E7A30C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5E67013D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A760FF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040D654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root = insert(root, A);</w:t>
      </w:r>
    </w:p>
    <w:p w14:paraId="726B1720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- 1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узлов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дерева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;;</w:t>
      </w:r>
    </w:p>
    <w:p w14:paraId="116312D3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count; i++) {</w:t>
      </w:r>
    </w:p>
    <w:p w14:paraId="20D5E738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9141C85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root = insert(root, A);</w:t>
      </w:r>
    </w:p>
    <w:p w14:paraId="2396F79B" w14:textId="77777777" w:rsidR="003747FD" w:rsidRPr="00394A0A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A5AE40" w14:textId="77777777" w:rsidR="003747FD" w:rsidRPr="00394A0A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94A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A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Обычное</w:t>
      </w:r>
      <w:r w:rsidRPr="00394A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дерево</w:t>
      </w:r>
      <w:r w:rsidRPr="00394A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A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C1ACF3F" w14:textId="77777777" w:rsidR="003747FD" w:rsidRPr="00394A0A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print_Tree(root, 0);</w:t>
      </w:r>
    </w:p>
    <w:p w14:paraId="2B8DA9C9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"Теперь введите промежуток значений от A до 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4B74E45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42AD7F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406A181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6E8676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74294A56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14:paraId="6F15AD8A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FilE.open(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>"Tree.txt"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::out);</w:t>
      </w:r>
    </w:p>
    <w:p w14:paraId="2DAF8158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01CA56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FilE.close();</w:t>
      </w:r>
    </w:p>
    <w:p w14:paraId="7CBC1603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56A569F3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 = Search(root, i, A, B);</w:t>
      </w:r>
    </w:p>
    <w:p w14:paraId="22DE68AB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0) {</w:t>
      </w:r>
    </w:p>
    <w:p w14:paraId="49623659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"Узлов для удаления не найдено так  как узлов, попадающих"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7CBC015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 заданный диапазон, нет! Дерево не изменилось!"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94D7F8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exit(0);</w:t>
      </w:r>
    </w:p>
    <w:p w14:paraId="6F2E25F9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5873BC57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"Всего найдено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узлов."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B0D2B3F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"Найденные узлы"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3410153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A_to_B(root, A, B, 0);</w:t>
      </w:r>
    </w:p>
    <w:p w14:paraId="1FDCCDA8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FilE.open(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>"Tree.txt"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CA6D49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Write(root, FilE, A, B);</w:t>
      </w:r>
    </w:p>
    <w:p w14:paraId="14CF7FC2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FilE.seekg(0);</w:t>
      </w:r>
    </w:p>
    <w:p w14:paraId="7765013A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FilE.close();</w:t>
      </w:r>
    </w:p>
    <w:p w14:paraId="78ED0068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FilE.open(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>"Tree.txt"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359D2D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EDBA9E1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Удаляем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их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C10F11B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0FE86E0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aux;</w:t>
      </w:r>
    </w:p>
    <w:p w14:paraId="1F893923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14:paraId="6E61AD8F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44C297B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FilE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aux;</w:t>
      </w:r>
    </w:p>
    <w:p w14:paraId="68E02820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deleteNode(root, aux);</w:t>
      </w:r>
    </w:p>
    <w:p w14:paraId="7A7048A9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A070F5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FilE.close();</w:t>
      </w:r>
    </w:p>
    <w:p w14:paraId="661A40B1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"Измененное дерево"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830B067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print_Tree(root, 0);</w:t>
      </w:r>
    </w:p>
    <w:p w14:paraId="6B25991C" w14:textId="1EEC1AB0" w:rsidR="00B927E0" w:rsidRDefault="003747FD" w:rsidP="003747FD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D606E5" w14:textId="793A9266" w:rsidR="00B927E0" w:rsidRDefault="00B927E0" w:rsidP="00680443">
      <w:pPr>
        <w:ind w:firstLine="0"/>
        <w:rPr>
          <w:lang w:eastAsia="zh-CN" w:bidi="hi-IN"/>
        </w:rPr>
      </w:pPr>
    </w:p>
    <w:p w14:paraId="10661D01" w14:textId="77777777" w:rsidR="003747FD" w:rsidRPr="00B927E0" w:rsidRDefault="003747FD" w:rsidP="003747FD">
      <w:pPr>
        <w:ind w:firstLine="0"/>
        <w:rPr>
          <w:lang w:eastAsia="zh-CN" w:bidi="hi-IN"/>
        </w:rPr>
      </w:pPr>
      <w:r>
        <w:rPr>
          <w:lang w:eastAsia="zh-CN" w:bidi="hi-IN"/>
        </w:rPr>
        <w:lastRenderedPageBreak/>
        <w:t>Программа с двоичным деревом поиска (к программе прикреплен файл):</w:t>
      </w:r>
    </w:p>
    <w:p w14:paraId="387379C5" w14:textId="77777777" w:rsidR="003747FD" w:rsidRDefault="003747FD" w:rsidP="003747FD">
      <w:pPr>
        <w:rPr>
          <w:lang w:eastAsia="zh-CN" w:bidi="hi-IN"/>
        </w:rPr>
      </w:pPr>
    </w:p>
    <w:p w14:paraId="41133C34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Операции с двоичным деревом поиска на C++</w:t>
      </w:r>
    </w:p>
    <w:p w14:paraId="19F9753A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212FFD9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DEDF022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2C22536C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BE70E82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245484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ECB03C6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5D5CA921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* left, * right;</w:t>
      </w:r>
    </w:p>
    <w:p w14:paraId="46D14DE6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6A65482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04E4E8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</w:p>
    <w:p w14:paraId="54CE5E6A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* newNode(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C08E2F3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* temp = (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BF740F8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temp-&gt;key =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8448E0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temp-&gt;left = temp-&gt;right = </w:t>
      </w:r>
      <w:r w:rsidRPr="003747F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ECB0F6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0B4DA350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7EF4A7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C742C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Вставка</w:t>
      </w: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14:paraId="5A819D17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* insert(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97464C8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Возвращаем новый узел, если дерево пустое</w:t>
      </w:r>
    </w:p>
    <w:p w14:paraId="414B15F0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747F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newNode(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956463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391FC1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Проходим в нужное место и вставляет узел</w:t>
      </w:r>
    </w:p>
    <w:p w14:paraId="2883F745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-&gt;key)</w:t>
      </w:r>
    </w:p>
    <w:p w14:paraId="69B1E8D5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-&gt;left = insert(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3E1A41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E821884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-&gt;right = insert(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F33ED2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BDC0FA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A103A0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14CB92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D26D98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</w:t>
      </w: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inorder-</w:t>
      </w:r>
      <w:r>
        <w:rPr>
          <w:rFonts w:ascii="Consolas" w:hAnsi="Consolas" w:cs="Consolas"/>
          <w:color w:val="008000"/>
          <w:sz w:val="19"/>
          <w:szCs w:val="19"/>
        </w:rPr>
        <w:t>преемника</w:t>
      </w:r>
    </w:p>
    <w:p w14:paraId="3AC3139F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* minValueNode(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8D48577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1103BE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C95DDF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Ищем</w:t>
      </w: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крайний</w:t>
      </w: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левый</w:t>
      </w: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лист</w:t>
      </w: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— </w:t>
      </w:r>
      <w:r>
        <w:rPr>
          <w:rFonts w:ascii="Consolas" w:hAnsi="Consolas" w:cs="Consolas"/>
          <w:color w:val="008000"/>
          <w:sz w:val="19"/>
          <w:szCs w:val="19"/>
        </w:rPr>
        <w:t>он</w:t>
      </w: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inorder-</w:t>
      </w:r>
      <w:r>
        <w:rPr>
          <w:rFonts w:ascii="Consolas" w:hAnsi="Consolas" w:cs="Consolas"/>
          <w:color w:val="008000"/>
          <w:sz w:val="19"/>
          <w:szCs w:val="19"/>
        </w:rPr>
        <w:t>преемником</w:t>
      </w:r>
    </w:p>
    <w:p w14:paraId="0F2329A7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&amp;&amp; current-&gt;left != </w:t>
      </w:r>
      <w:r w:rsidRPr="003747F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01A609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 = current-&gt;left;</w:t>
      </w:r>
    </w:p>
    <w:p w14:paraId="014B9438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81DFDE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14:paraId="507611FA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9C9051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594DDC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14:paraId="660CFA57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* deleteNode(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AECBA8B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Возвращаем</w:t>
      </w: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дерево</w:t>
      </w: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пустое</w:t>
      </w:r>
    </w:p>
    <w:p w14:paraId="06BD1F4C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747F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664DF3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C9249E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Ищем узел, который хотим удалить</w:t>
      </w:r>
    </w:p>
    <w:p w14:paraId="328E83DC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14:paraId="20656D2F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-&gt;left = deleteNode(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1A6AE1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-&gt;key)</w:t>
      </w:r>
    </w:p>
    <w:p w14:paraId="06832C88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-&gt;right = deleteNode(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501B5F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936EDAB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Если у узла один дочерний элемент или их нет</w:t>
      </w:r>
    </w:p>
    <w:p w14:paraId="3B48912A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== </w:t>
      </w:r>
      <w:r w:rsidRPr="003747F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9F5BC24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14:paraId="133FA0A6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free(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02C58B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046112AF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1664FF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== </w:t>
      </w:r>
      <w:r w:rsidRPr="003747F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52D3E90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14:paraId="73C5EF6E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free(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7F35FE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2A46FB76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299B76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73DBD2E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Если у узла два дочерних элемента</w:t>
      </w:r>
    </w:p>
    <w:p w14:paraId="768F7A35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* temp = minValueNode(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14:paraId="79502C13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B7D99A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Помещаем inorder-преемника на место узла, который хотим удалить</w:t>
      </w:r>
    </w:p>
    <w:p w14:paraId="0F23B6CD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-&gt;key = temp-&gt;key;</w:t>
      </w:r>
    </w:p>
    <w:p w14:paraId="68287F62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ABB32E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inorder-</w:t>
      </w:r>
      <w:r>
        <w:rPr>
          <w:rFonts w:ascii="Consolas" w:hAnsi="Consolas" w:cs="Consolas"/>
          <w:color w:val="008000"/>
          <w:sz w:val="19"/>
          <w:szCs w:val="19"/>
        </w:rPr>
        <w:t>преемника</w:t>
      </w:r>
    </w:p>
    <w:p w14:paraId="7A05F114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-&gt;right = deleteNode(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-&gt;right, temp-&gt;key);</w:t>
      </w:r>
    </w:p>
    <w:p w14:paraId="50FE98C1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2371421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0C2509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F58517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FF8D62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print_Tree(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DFD420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D99C47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4D22AB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737A98D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print_Tree(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0D705F3E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cout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0278E9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8E53CA4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print_Tree(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2D5429AF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0CFEAB4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36BC3D9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5281C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A_to_B(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209092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56CEB5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944F343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A_to_B(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55351CCB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cout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9E6E36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&lt;=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&gt;=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F6FEFB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FA0DCA4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93D6A46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>"@"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422F271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A_to_B(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7BBBD248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F7F1076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8A765E4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FCD2BD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2D80B1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AAECC96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&lt;=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&gt;=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EB5881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5AF27AE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Search(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91F762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Search(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CC34C9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A11AFC0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904373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0785F6D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F1D1D5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Write(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C0BAE52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72B66BE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&lt;=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&gt;=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7115087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4B2C27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E9973B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Write(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5B7BB6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Write(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A5E7AE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7B5F3FF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A5E6C27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68114D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6C77A3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Тестим</w:t>
      </w:r>
      <w:r w:rsidRPr="003747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4E3678B0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1AC0D4ED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3747F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B54B88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root = </w:t>
      </w:r>
      <w:r w:rsidRPr="003747F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1F8C87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count;</w:t>
      </w:r>
    </w:p>
    <w:p w14:paraId="455EF514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"Сколько элементов дерева вы хотите ввести?"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ECD887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273BB233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300B5F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63101DF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root = insert(root, A);</w:t>
      </w:r>
    </w:p>
    <w:p w14:paraId="412190FE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- 1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узлов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дерева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;;</w:t>
      </w:r>
    </w:p>
    <w:p w14:paraId="3FC436F7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count; i++) {</w:t>
      </w:r>
    </w:p>
    <w:p w14:paraId="657D81A3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AE3373D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root = insert(root, A);</w:t>
      </w:r>
    </w:p>
    <w:p w14:paraId="19CADDA7" w14:textId="77777777" w:rsidR="003747FD" w:rsidRPr="00394A0A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A615E1" w14:textId="77777777" w:rsidR="003747FD" w:rsidRPr="00394A0A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94A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A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Обычное</w:t>
      </w:r>
      <w:r w:rsidRPr="00394A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дерево</w:t>
      </w:r>
      <w:r w:rsidRPr="00394A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A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CA213C7" w14:textId="77777777" w:rsidR="003747FD" w:rsidRPr="00394A0A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print_Tree(root, 0);</w:t>
      </w:r>
    </w:p>
    <w:p w14:paraId="70DDBE96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"Теперь введите промежуток значений от A до 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5E58618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55F519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9A8AAA1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A6C792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4742E0CA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14:paraId="6BB67A6D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FilE.open(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>"Tree.txt"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7F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::out);</w:t>
      </w:r>
    </w:p>
    <w:p w14:paraId="528387A8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F80CC7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FilE.close();</w:t>
      </w:r>
    </w:p>
    <w:p w14:paraId="390EF27A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0D791767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 = Search(root, i, A, B);</w:t>
      </w:r>
    </w:p>
    <w:p w14:paraId="79837F2A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0) {</w:t>
      </w:r>
    </w:p>
    <w:p w14:paraId="44B269AA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"Узлов для удаления не найдено так  как узлов, попадающих"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B8C7EE5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 заданный диапазон, нет! Дерево не изменилось!"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ECCC64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exit(0);</w:t>
      </w:r>
    </w:p>
    <w:p w14:paraId="4269F0D2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75486F9E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"Всего найдено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узлов."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6EEFD9A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"Найденные узлы"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983EADD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A_to_B(root, A, B, 0);</w:t>
      </w:r>
    </w:p>
    <w:p w14:paraId="64D60C1B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FilE.open(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>"Tree.txt"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9B5043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Write(root, FilE, A, B);</w:t>
      </w:r>
    </w:p>
    <w:p w14:paraId="1B62D5C3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FilE.seekg(0);</w:t>
      </w:r>
    </w:p>
    <w:p w14:paraId="39AF4EE4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FilE.close();</w:t>
      </w:r>
    </w:p>
    <w:p w14:paraId="15726263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FilE.open(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>"Tree.txt"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353679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47796DF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Удаляем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их</w:t>
      </w:r>
      <w:r w:rsidRPr="003747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AE3DDD4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2C1C864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aux;</w:t>
      </w:r>
    </w:p>
    <w:p w14:paraId="5F31448C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14:paraId="001F8CC0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5675CB8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FilE </w:t>
      </w:r>
      <w:r w:rsidRPr="003747F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aux;</w:t>
      </w:r>
    </w:p>
    <w:p w14:paraId="795CD6CF" w14:textId="77777777" w:rsidR="003747FD" w:rsidRP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deleteNode(root, aux);</w:t>
      </w:r>
    </w:p>
    <w:p w14:paraId="79A9B4DD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747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8C7140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FilE.close();</w:t>
      </w:r>
    </w:p>
    <w:p w14:paraId="6CE1A4E6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"Измененное дерево"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780071D" w14:textId="77777777" w:rsidR="003747FD" w:rsidRDefault="003747FD" w:rsidP="003747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print_Tree(root, 0);</w:t>
      </w:r>
    </w:p>
    <w:p w14:paraId="759DAB3D" w14:textId="77777777" w:rsidR="003747FD" w:rsidRDefault="003747FD" w:rsidP="003747FD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637E20" w14:textId="5387F8AB" w:rsidR="003F5013" w:rsidRPr="00B927E0" w:rsidRDefault="003F5013" w:rsidP="003F5013">
      <w:pPr>
        <w:ind w:firstLine="0"/>
        <w:rPr>
          <w:lang w:eastAsia="zh-CN" w:bidi="hi-IN"/>
        </w:rPr>
      </w:pPr>
      <w:r>
        <w:rPr>
          <w:lang w:eastAsia="zh-CN" w:bidi="hi-IN"/>
        </w:rPr>
        <w:t>Программа с АВЛ-деревом (к программе прикреплен файл):</w:t>
      </w:r>
    </w:p>
    <w:p w14:paraId="59EA7979" w14:textId="77777777" w:rsidR="003F5013" w:rsidRDefault="003F5013" w:rsidP="003F5013">
      <w:pPr>
        <w:rPr>
          <w:lang w:eastAsia="zh-CN" w:bidi="hi-IN"/>
        </w:rPr>
      </w:pPr>
    </w:p>
    <w:p w14:paraId="485BBFEB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F5013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02DE69F3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F5013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29933F02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F501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0E4FE42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013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3BFADBE1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D21F88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5106140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F9A9C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01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14:paraId="448B1BA7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B0AC5D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3FD12555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14:paraId="5591F489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* right;</w:t>
      </w:r>
    </w:p>
    <w:p w14:paraId="5B5F109F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* left;</w:t>
      </w:r>
    </w:p>
    <w:p w14:paraId="690D9055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  <w:t>Node(</w:t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key =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; height = 1; left = right = 0; }</w:t>
      </w:r>
    </w:p>
    <w:p w14:paraId="4866EE49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14:paraId="2FD04574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height(</w:t>
      </w:r>
      <w:r w:rsidRPr="003F501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05524C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3321AD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-&gt;height;</w:t>
      </w:r>
    </w:p>
    <w:p w14:paraId="339FAB30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F7712E7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1CDFD0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BF(</w:t>
      </w:r>
      <w:r w:rsidRPr="003F501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C31BBB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0BC7B9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-&gt;right) - height(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14:paraId="32F9E88A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5AB1ED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OverHeight(</w:t>
      </w:r>
      <w:r w:rsidRPr="003F501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68A8FE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27CE38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hleft = height(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14:paraId="4E1F3227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hright = height(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14:paraId="1DD3ED18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-&gt;height = (hleft &gt; hright ? hleft : hright) + 1;</w:t>
      </w:r>
    </w:p>
    <w:p w14:paraId="663B6CE9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CE1385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CF85DF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* RightRotation(</w:t>
      </w:r>
      <w:r w:rsidRPr="003F501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4F8A76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7FB187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y =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14:paraId="3BCA47A8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-&gt;left = y-&gt;right;</w:t>
      </w:r>
    </w:p>
    <w:p w14:paraId="5A2BDA09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y-&gt;right =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587B96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  <w:t>OverHeight(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8A0E0B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  <w:t>OverHeight(y);</w:t>
      </w:r>
    </w:p>
    <w:p w14:paraId="2B49B30F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456711FA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298142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* LeftRotation(</w:t>
      </w:r>
      <w:r w:rsidRPr="003F501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5087DC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78D651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x =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14:paraId="73C2C1A2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-&gt;right = x-&gt;left;</w:t>
      </w:r>
    </w:p>
    <w:p w14:paraId="118B4663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x-&gt;left =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17F20C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  <w:t>OverHeight(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AD8508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  <w:t>OverHeight(x);</w:t>
      </w:r>
    </w:p>
    <w:p w14:paraId="07D57979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23A1CA36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D73663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4E335B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* Balance(</w:t>
      </w:r>
      <w:r w:rsidRPr="003F501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14F728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5AB637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  <w:t>OverHeight(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0D190D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(BF(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) == 2)</w:t>
      </w:r>
    </w:p>
    <w:p w14:paraId="4986BC9F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FF02BE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(BF(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-&gt;right) &lt; 0)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-&gt;right = RightRotation(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14:paraId="62190AD6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LeftRotation(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C1AF72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74A459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(BF(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) == -2)</w:t>
      </w:r>
    </w:p>
    <w:p w14:paraId="6FD1AE97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23C2E7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(BF(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-&gt;left) &gt; 0)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-&gt;left = LeftRotation(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14:paraId="28F8EF10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RightRotation(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F7F5CD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9DB421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143D2B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7B52BF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221EBC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01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* Insert(</w:t>
      </w:r>
      <w:r w:rsidRPr="003F501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01F8B9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AFB6BB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01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0228DC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-&gt;key)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-&gt;left = Insert(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E63C64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-&gt;right = Insert(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A79234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A0D8D6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AB8500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1A2333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* SearchMin(</w:t>
      </w:r>
      <w:r w:rsidRPr="003F501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C518F9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5BB9D6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-&gt;left) </w:t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SearchMin(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14:paraId="34F5151E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37F997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6ED997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* DeleteMin(</w:t>
      </w:r>
      <w:r w:rsidRPr="003F501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9E577D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5B8F23E2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== 0) </w:t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14:paraId="1D608E43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-&gt;left = DeleteMin(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14:paraId="1C3E6F2B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3B7B65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F9A310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F180B2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* Delete(</w:t>
      </w:r>
      <w:r w:rsidRPr="003F501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E2E503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786E59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62E0009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-&gt;key)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-&gt;left = Delete(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C4197C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-&gt;key)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-&gt;right = Delete(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127712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A6EE341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10F5E1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y =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14:paraId="44B5743B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z =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14:paraId="0038DDD2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A2615C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(!z) </w:t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107DD660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* min = SearchMin(z);</w:t>
      </w:r>
    </w:p>
    <w:p w14:paraId="4695DB78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  <w:t>min-&gt;right = DeleteMin(z);</w:t>
      </w:r>
    </w:p>
    <w:p w14:paraId="7E116614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  <w:t>min-&gt;left = y;</w:t>
      </w:r>
    </w:p>
    <w:p w14:paraId="7C860526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Balance(min);</w:t>
      </w:r>
    </w:p>
    <w:p w14:paraId="3C80749F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06CE4E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25584F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B99D99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DFDAAF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01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* FindKey(</w:t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01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7D55F31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F501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B198B2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3B997C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=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7C2C6C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&gt;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FindKey(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C1072D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FindKey(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3CF7F5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0124BB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01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EAF2A6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6BA68C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E0ECF9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A_to_B(</w:t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01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DEFFB6E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8D75D0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ED9802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  <w:t>A_to_B(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68ED70B2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cout </w:t>
      </w:r>
      <w:r w:rsidRPr="003F50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013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09530C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&lt;=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&gt;=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C3F344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F50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</w:t>
      </w:r>
      <w:r w:rsidRPr="003F50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0582D94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1D9513F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F50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013">
        <w:rPr>
          <w:rFonts w:ascii="Consolas" w:hAnsi="Consolas" w:cs="Consolas"/>
          <w:color w:val="A31515"/>
          <w:sz w:val="19"/>
          <w:szCs w:val="19"/>
          <w:lang w:val="en-US"/>
        </w:rPr>
        <w:t>"@"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0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90EA67E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  <w:t>A_to_B(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521609FC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89FD10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2BE1398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02A4AF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7487CB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print_Tree(</w:t>
      </w:r>
      <w:r w:rsidRPr="003F501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8A55C1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08BEB5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88E751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1EE5CA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  <w:t>print_Tree(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61626EA4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cout </w:t>
      </w:r>
      <w:r w:rsidRPr="003F50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013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3B77E0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F50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</w:t>
      </w:r>
      <w:r w:rsidRPr="003F50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C728E3D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  <w:t>print_Tree(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11C7870A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944C0C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A3631CB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20EC85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3F501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61E97DC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B4C232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&lt;=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&gt;=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8AA199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C665595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Search(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EDF74A" w14:textId="77777777" w:rsidR="003F5013" w:rsidRP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Search(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501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34BAA3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1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E8B04C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A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A0A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C0061D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FB758B9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D36EB9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Write(</w:t>
      </w:r>
      <w:r w:rsidRPr="00394A0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94A0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4A0A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94A0A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4A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A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4A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A0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54B8DEA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4A0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E903AA1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4A0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&lt;= </w:t>
      </w:r>
      <w:r w:rsidRPr="00394A0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394A0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&gt;= </w:t>
      </w:r>
      <w:r w:rsidRPr="00394A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E25E631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A0A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A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A0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</w:t>
      </w:r>
      <w:r w:rsidRPr="00394A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A0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FCA604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79B47B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  <w:t>Write(</w:t>
      </w:r>
      <w:r w:rsidRPr="00394A0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394A0A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4A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4A0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0DA209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  <w:t>Write(</w:t>
      </w:r>
      <w:r w:rsidRPr="00394A0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394A0A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4A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4A0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0DF474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680764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6F06DE8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B52A61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127C7EB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2D65CE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394A0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4A0A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A744CF" w14:textId="77777777" w:rsid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B, count;</w:t>
      </w:r>
    </w:p>
    <w:p w14:paraId="0207A327" w14:textId="77777777" w:rsid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"Сколько элементов дерева вы хотите ввести?"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0ABC7F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94A0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08EE5039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94A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A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94A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394A0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885D78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394A0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F76985D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A0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A0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* root = </w:t>
      </w:r>
      <w:r w:rsidRPr="00394A0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C00479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  <w:t>root = Insert(root, A);</w:t>
      </w:r>
    </w:p>
    <w:p w14:paraId="387863E2" w14:textId="77777777" w:rsid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- 1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узлов дерева!"</w:t>
      </w:r>
      <w:r>
        <w:rPr>
          <w:rFonts w:ascii="Consolas" w:hAnsi="Consolas" w:cs="Consolas"/>
          <w:color w:val="000000"/>
          <w:sz w:val="19"/>
          <w:szCs w:val="19"/>
        </w:rPr>
        <w:t>;;</w:t>
      </w:r>
    </w:p>
    <w:p w14:paraId="7D9CAB57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94A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4A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count; i++) {</w:t>
      </w:r>
    </w:p>
    <w:p w14:paraId="7E662B6D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394A0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09CFA7F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  <w:t>root = Insert(root, A);</w:t>
      </w:r>
    </w:p>
    <w:p w14:paraId="1142A465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A96A64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94A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A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АВЛ</w:t>
      </w:r>
      <w:r w:rsidRPr="00394A0A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дерево</w:t>
      </w:r>
      <w:r w:rsidRPr="00394A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A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26364E8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  <w:t>print_Tree(root, 0);</w:t>
      </w:r>
    </w:p>
    <w:p w14:paraId="2A22E54F" w14:textId="77777777" w:rsid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7C3D70D" w14:textId="77777777" w:rsid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"Теперь введите промежуток значений от A до 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F1DCEE9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394A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A0A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979B88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394A0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43696E8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94A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A0A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482EB4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394A0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753482DC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A0A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14:paraId="7A8D1918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  <w:t>FilE.open(</w:t>
      </w:r>
      <w:r w:rsidRPr="00394A0A">
        <w:rPr>
          <w:rFonts w:ascii="Consolas" w:hAnsi="Consolas" w:cs="Consolas"/>
          <w:color w:val="A31515"/>
          <w:sz w:val="19"/>
          <w:szCs w:val="19"/>
          <w:lang w:val="en-US"/>
        </w:rPr>
        <w:t>"AVLTree.txt"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4A0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>::out);</w:t>
      </w:r>
    </w:p>
    <w:p w14:paraId="1208B292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394A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A0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B74076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  <w:t>FilE.close();</w:t>
      </w:r>
    </w:p>
    <w:p w14:paraId="7B30DC42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A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1C7ED7AD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  <w:t>i = Search(root, i, A, B);</w:t>
      </w:r>
    </w:p>
    <w:p w14:paraId="4924B986" w14:textId="77777777" w:rsid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0) {</w:t>
      </w:r>
    </w:p>
    <w:p w14:paraId="20EE33EE" w14:textId="77777777" w:rsid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"Узлов для удаления не найдено так  как узлов, попадающих"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D4AFAAA" w14:textId="77777777" w:rsid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 заданный диапазон, нет! Дерево не изменилось!"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7F375A" w14:textId="77777777" w:rsid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14:paraId="5B7B719A" w14:textId="77777777" w:rsid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29C20F2B" w14:textId="77777777" w:rsid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"Всего найдено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узлов."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4CC9F85" w14:textId="77777777" w:rsid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"Найденные узлы"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9105BF4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>A_to_B(root, A, B, 0);</w:t>
      </w:r>
    </w:p>
    <w:p w14:paraId="53A460AD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  <w:t>FilE.open(</w:t>
      </w:r>
      <w:r w:rsidRPr="00394A0A">
        <w:rPr>
          <w:rFonts w:ascii="Consolas" w:hAnsi="Consolas" w:cs="Consolas"/>
          <w:color w:val="A31515"/>
          <w:sz w:val="19"/>
          <w:szCs w:val="19"/>
          <w:lang w:val="en-US"/>
        </w:rPr>
        <w:t>"AVLTree.txt"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1DC029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  <w:t>Write(root, FilE, A, B);</w:t>
      </w:r>
    </w:p>
    <w:p w14:paraId="6461D3A3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  <w:t>FilE.seekg(0);</w:t>
      </w:r>
    </w:p>
    <w:p w14:paraId="1800FFE4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  <w:t>FilE.close();</w:t>
      </w:r>
    </w:p>
    <w:p w14:paraId="796581FA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  <w:t>FilE.open(</w:t>
      </w:r>
      <w:r w:rsidRPr="00394A0A">
        <w:rPr>
          <w:rFonts w:ascii="Consolas" w:hAnsi="Consolas" w:cs="Consolas"/>
          <w:color w:val="A31515"/>
          <w:sz w:val="19"/>
          <w:szCs w:val="19"/>
          <w:lang w:val="en-US"/>
        </w:rPr>
        <w:t>"AVLTree.txt"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383DD8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94A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6A96234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94A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A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Удаляем</w:t>
      </w:r>
      <w:r w:rsidRPr="00394A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их</w:t>
      </w:r>
      <w:r w:rsidRPr="00394A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A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B2963D1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94A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DE73DBD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A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aux;</w:t>
      </w:r>
    </w:p>
    <w:p w14:paraId="0B385C52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A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4A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14:paraId="0C3A7568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B6D26D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394A0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aux;</w:t>
      </w:r>
    </w:p>
    <w:p w14:paraId="35B3698E" w14:textId="77777777" w:rsidR="003F5013" w:rsidRPr="00394A0A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  <w:t>root = Delete(root, aux);</w:t>
      </w:r>
    </w:p>
    <w:p w14:paraId="3EE52AC7" w14:textId="77777777" w:rsid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94A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A6E4FD" w14:textId="77777777" w:rsid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FilE.close();</w:t>
      </w:r>
    </w:p>
    <w:p w14:paraId="35ABAFCD" w14:textId="77777777" w:rsid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"Измененное дерево"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68428E9" w14:textId="77777777" w:rsid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print_Tree(root, 0);</w:t>
      </w:r>
    </w:p>
    <w:p w14:paraId="67223986" w14:textId="77777777" w:rsid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705C371" w14:textId="77777777" w:rsidR="003F5013" w:rsidRDefault="003F5013" w:rsidP="003F501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BF3CD8" w14:textId="77777777" w:rsidR="003747FD" w:rsidRDefault="003747FD" w:rsidP="003747FD">
      <w:pPr>
        <w:ind w:firstLine="0"/>
        <w:rPr>
          <w:lang w:eastAsia="zh-CN" w:bidi="hi-IN"/>
        </w:rPr>
      </w:pPr>
    </w:p>
    <w:p w14:paraId="570F4685" w14:textId="77777777" w:rsidR="003747FD" w:rsidRPr="003F5013" w:rsidRDefault="003747FD" w:rsidP="00680443">
      <w:pPr>
        <w:ind w:firstLine="0"/>
        <w:rPr>
          <w:lang w:eastAsia="zh-CN" w:bidi="hi-IN"/>
        </w:rPr>
      </w:pPr>
    </w:p>
    <w:p w14:paraId="65E9464C" w14:textId="15BA1630" w:rsidR="00680443" w:rsidRDefault="00EE4174" w:rsidP="00D56C5A">
      <w:pPr>
        <w:pStyle w:val="1"/>
        <w:rPr>
          <w:lang w:val="ru-RU"/>
        </w:rPr>
      </w:pPr>
      <w:r>
        <w:rPr>
          <w:lang w:val="ru-RU"/>
        </w:rPr>
        <w:t>Теоретические оценки сложности</w:t>
      </w:r>
    </w:p>
    <w:p w14:paraId="1EF1E8FC" w14:textId="4183D234" w:rsidR="00EE4174" w:rsidRDefault="00EE4174" w:rsidP="00EE4174">
      <w:pPr>
        <w:rPr>
          <w:lang w:eastAsia="zh-CN" w:bidi="hi-IN"/>
        </w:rPr>
      </w:pPr>
    </w:p>
    <w:p w14:paraId="250BF08F" w14:textId="34AF084B" w:rsidR="00EE4174" w:rsidRDefault="00EE4174" w:rsidP="00AE3085">
      <w:pPr>
        <w:rPr>
          <w:rFonts w:eastAsiaTheme="minorEastAsia"/>
          <w:lang w:eastAsia="zh-CN" w:bidi="hi-IN"/>
        </w:rPr>
      </w:pPr>
      <w:r>
        <w:rPr>
          <w:lang w:eastAsia="zh-CN" w:bidi="hi-IN"/>
        </w:rPr>
        <w:t xml:space="preserve">Теоретическая </w:t>
      </w:r>
      <w:r w:rsidR="00082275">
        <w:rPr>
          <w:lang w:eastAsia="zh-CN" w:bidi="hi-IN"/>
        </w:rPr>
        <w:t xml:space="preserve">сложность </w:t>
      </w:r>
      <w:r w:rsidR="00D34F08">
        <w:rPr>
          <w:lang w:eastAsia="zh-CN" w:bidi="hi-IN"/>
        </w:rPr>
        <w:t>первой</w:t>
      </w:r>
      <w:r w:rsidR="006F1C3C">
        <w:rPr>
          <w:lang w:eastAsia="zh-CN" w:bidi="hi-IN"/>
        </w:rPr>
        <w:t xml:space="preserve"> программы при использовании сортировки вставками</w:t>
      </w:r>
      <w:r w:rsidR="00AE3085">
        <w:rPr>
          <w:lang w:eastAsia="zh-CN" w:bidi="hi-IN"/>
        </w:rPr>
        <w:t xml:space="preserve"> </w:t>
      </w:r>
      <w:r>
        <w:rPr>
          <w:lang w:eastAsia="zh-CN" w:bidi="hi-IN"/>
        </w:rPr>
        <w:t xml:space="preserve">составляет </w:t>
      </w:r>
      <m:oMath>
        <m:r>
          <w:rPr>
            <w:rFonts w:ascii="Cambria Math" w:hAnsi="Cambria Math"/>
            <w:lang w:eastAsia="zh-CN" w:bidi="hi-IN"/>
          </w:rPr>
          <m:t>О</m:t>
        </m:r>
        <m:d>
          <m:dPr>
            <m:ctrlPr>
              <w:rPr>
                <w:rFonts w:ascii="Cambria Math" w:hAnsi="Cambria Math"/>
                <w:i/>
                <w:lang w:eastAsia="zh-CN" w:bidi="hi-IN"/>
              </w:rPr>
            </m:ctrlPr>
          </m:dPr>
          <m:e>
            <m:r>
              <w:rPr>
                <w:rFonts w:ascii="Cambria Math" w:hAnsi="Cambria Math"/>
                <w:lang w:val="en-US" w:eastAsia="zh-CN" w:bidi="hi-IN"/>
              </w:rPr>
              <m:t>n</m:t>
            </m:r>
          </m:e>
        </m:d>
        <m:r>
          <w:rPr>
            <w:rFonts w:ascii="Cambria Math" w:hAnsi="Cambria Math"/>
            <w:lang w:eastAsia="zh-CN" w:bidi="hi-IN"/>
          </w:rPr>
          <m:t>+О</m:t>
        </m:r>
        <m:d>
          <m:dPr>
            <m:ctrlPr>
              <w:rPr>
                <w:rFonts w:ascii="Cambria Math" w:hAnsi="Cambria Math"/>
                <w:i/>
                <w:lang w:eastAsia="zh-CN" w:bidi="hi-IN"/>
              </w:rPr>
            </m:ctrlPr>
          </m:dPr>
          <m:e>
            <m:r>
              <w:rPr>
                <w:rFonts w:ascii="Cambria Math" w:hAnsi="Cambria Math"/>
                <w:lang w:val="en-US" w:eastAsia="zh-CN" w:bidi="hi-IN"/>
              </w:rPr>
              <m:t>n</m:t>
            </m:r>
            <m:r>
              <w:rPr>
                <w:rFonts w:ascii="Cambria Math" w:hAnsi="Cambria Math"/>
                <w:lang w:eastAsia="zh-CN" w:bidi="hi-IN"/>
              </w:rPr>
              <m:t>+2</m:t>
            </m:r>
          </m:e>
        </m:d>
        <m:r>
          <w:rPr>
            <w:rFonts w:ascii="Cambria Math" w:hAnsi="Cambria Math"/>
            <w:lang w:eastAsia="zh-CN" w:bidi="hi-IN"/>
          </w:rPr>
          <m:t>+О</m:t>
        </m:r>
        <m:d>
          <m:dPr>
            <m:ctrlPr>
              <w:rPr>
                <w:rFonts w:ascii="Cambria Math" w:hAnsi="Cambria Math"/>
                <w:i/>
                <w:lang w:eastAsia="zh-CN" w:bidi="hi-IN"/>
              </w:rPr>
            </m:ctrlPr>
          </m:dPr>
          <m:e>
            <m:r>
              <w:rPr>
                <w:rFonts w:ascii="Cambria Math" w:hAnsi="Cambria Math"/>
                <w:lang w:eastAsia="zh-CN" w:bidi="hi-IN"/>
              </w:rPr>
              <m:t>n</m:t>
            </m:r>
          </m:e>
        </m:d>
      </m:oMath>
      <w:r w:rsidR="00082275">
        <w:rPr>
          <w:rFonts w:eastAsiaTheme="minorEastAsia"/>
          <w:lang w:eastAsia="zh-CN" w:bidi="hi-IN"/>
        </w:rPr>
        <w:t xml:space="preserve">, (где </w:t>
      </w:r>
      <w:r w:rsidR="00082275">
        <w:rPr>
          <w:rFonts w:eastAsiaTheme="minorEastAsia"/>
          <w:lang w:val="en-US" w:eastAsia="zh-CN" w:bidi="hi-IN"/>
        </w:rPr>
        <w:t>n</w:t>
      </w:r>
      <w:r w:rsidR="00082275" w:rsidRPr="00082275">
        <w:rPr>
          <w:rFonts w:eastAsiaTheme="minorEastAsia"/>
          <w:lang w:eastAsia="zh-CN" w:bidi="hi-IN"/>
        </w:rPr>
        <w:t xml:space="preserve"> </w:t>
      </w:r>
      <w:r w:rsidR="00082275">
        <w:rPr>
          <w:rFonts w:eastAsiaTheme="minorEastAsia"/>
          <w:lang w:eastAsia="zh-CN" w:bidi="hi-IN"/>
        </w:rPr>
        <w:t xml:space="preserve">– </w:t>
      </w:r>
      <w:r w:rsidR="008E5AAE">
        <w:rPr>
          <w:rFonts w:eastAsiaTheme="minorEastAsia"/>
          <w:lang w:eastAsia="zh-CN" w:bidi="hi-IN"/>
        </w:rPr>
        <w:t>массив чисел</w:t>
      </w:r>
      <w:r w:rsidR="00082275">
        <w:rPr>
          <w:rFonts w:asciiTheme="minorHAnsi" w:eastAsia="Segoe UI Emoji" w:hAnsiTheme="minorHAnsi" w:cs="Segoe UI Emoji"/>
          <w:lang w:eastAsia="zh-CN" w:bidi="hi-IN"/>
        </w:rPr>
        <w:t>)</w:t>
      </w:r>
      <w:r w:rsidR="00082275">
        <w:rPr>
          <w:rFonts w:eastAsiaTheme="minorEastAsia"/>
          <w:lang w:eastAsia="zh-CN" w:bidi="hi-IN"/>
        </w:rPr>
        <w:t xml:space="preserve"> </w:t>
      </w:r>
      <w:r>
        <w:rPr>
          <w:rFonts w:eastAsiaTheme="minorEastAsia"/>
          <w:lang w:eastAsia="zh-CN" w:bidi="hi-IN"/>
        </w:rPr>
        <w:t xml:space="preserve">так как </w:t>
      </w:r>
      <w:r w:rsidR="00AE3085">
        <w:rPr>
          <w:rFonts w:eastAsiaTheme="minorEastAsia"/>
          <w:lang w:eastAsia="zh-CN" w:bidi="hi-IN"/>
        </w:rPr>
        <w:t xml:space="preserve">мы </w:t>
      </w:r>
      <w:r w:rsidR="00DE67A4">
        <w:rPr>
          <w:rFonts w:eastAsiaTheme="minorEastAsia"/>
          <w:lang w:eastAsia="zh-CN" w:bidi="hi-IN"/>
        </w:rPr>
        <w:t>создаем</w:t>
      </w:r>
      <w:r w:rsidR="00D34F08">
        <w:rPr>
          <w:rFonts w:eastAsiaTheme="minorEastAsia"/>
          <w:lang w:eastAsia="zh-CN" w:bidi="hi-IN"/>
        </w:rPr>
        <w:t xml:space="preserve"> дерево, открываем и считываем в файл удаляемые узлы, а затем удаляем узлы дерева</w:t>
      </w:r>
      <w:r w:rsidR="00063702">
        <w:rPr>
          <w:rFonts w:eastAsiaTheme="minorEastAsia"/>
          <w:lang w:eastAsia="zh-CN" w:bidi="hi-IN"/>
        </w:rPr>
        <w:t xml:space="preserve">. </w:t>
      </w:r>
    </w:p>
    <w:p w14:paraId="47E09900" w14:textId="64147A8F" w:rsidR="00D56C5A" w:rsidRDefault="00EC6DDD" w:rsidP="00EC6DDD">
      <w:pPr>
        <w:rPr>
          <w:rFonts w:eastAsiaTheme="minorEastAsia"/>
          <w:lang w:eastAsia="zh-CN" w:bidi="hi-IN"/>
        </w:rPr>
      </w:pPr>
      <w:r>
        <w:rPr>
          <w:lang w:eastAsia="zh-CN" w:bidi="hi-IN"/>
        </w:rPr>
        <w:t xml:space="preserve">Теоретическая сложность </w:t>
      </w:r>
      <w:r>
        <w:rPr>
          <w:lang w:eastAsia="zh-CN" w:bidi="hi-IN"/>
        </w:rPr>
        <w:t>второй</w:t>
      </w:r>
      <w:r>
        <w:rPr>
          <w:lang w:eastAsia="zh-CN" w:bidi="hi-IN"/>
        </w:rPr>
        <w:t xml:space="preserve"> программы при использовании сортировки вставками составляет </w:t>
      </w:r>
      <m:oMath>
        <m:r>
          <w:rPr>
            <w:rFonts w:ascii="Cambria Math" w:hAnsi="Cambria Math"/>
            <w:lang w:eastAsia="zh-CN" w:bidi="hi-IN"/>
          </w:rPr>
          <m:t>О</m:t>
        </m:r>
        <m:d>
          <m:dPr>
            <m:ctrlPr>
              <w:rPr>
                <w:rFonts w:ascii="Cambria Math" w:hAnsi="Cambria Math"/>
                <w:i/>
                <w:lang w:eastAsia="zh-CN" w:bidi="hi-IN"/>
              </w:rPr>
            </m:ctrlPr>
          </m:dPr>
          <m:e>
            <m:r>
              <w:rPr>
                <w:rFonts w:ascii="Cambria Math" w:hAnsi="Cambria Math"/>
                <w:lang w:val="en-US" w:eastAsia="zh-CN" w:bidi="hi-IN"/>
              </w:rPr>
              <m:t>n</m:t>
            </m:r>
          </m:e>
        </m:d>
        <m:r>
          <w:rPr>
            <w:rFonts w:ascii="Cambria Math" w:hAnsi="Cambria Math"/>
            <w:lang w:eastAsia="zh-CN" w:bidi="hi-IN"/>
          </w:rPr>
          <m:t>+О</m:t>
        </m:r>
        <m:d>
          <m:dPr>
            <m:ctrlPr>
              <w:rPr>
                <w:rFonts w:ascii="Cambria Math" w:hAnsi="Cambria Math"/>
                <w:i/>
                <w:lang w:eastAsia="zh-CN" w:bidi="hi-IN"/>
              </w:rPr>
            </m:ctrlPr>
          </m:dPr>
          <m:e>
            <m:r>
              <w:rPr>
                <w:rFonts w:ascii="Cambria Math" w:hAnsi="Cambria Math"/>
                <w:lang w:val="en-US" w:eastAsia="zh-CN" w:bidi="hi-IN"/>
              </w:rPr>
              <m:t>log</m:t>
            </m:r>
            <m:r>
              <w:rPr>
                <w:rFonts w:ascii="Cambria Math" w:hAnsi="Cambria Math"/>
                <w:lang w:val="en-US" w:eastAsia="zh-CN" w:bidi="hi-IN"/>
              </w:rPr>
              <m:t>n</m:t>
            </m:r>
            <m:r>
              <w:rPr>
                <w:rFonts w:ascii="Cambria Math" w:hAnsi="Cambria Math"/>
                <w:lang w:eastAsia="zh-CN" w:bidi="hi-IN"/>
              </w:rPr>
              <m:t>+2</m:t>
            </m:r>
          </m:e>
        </m:d>
        <m:r>
          <w:rPr>
            <w:rFonts w:ascii="Cambria Math" w:hAnsi="Cambria Math"/>
            <w:lang w:eastAsia="zh-CN" w:bidi="hi-IN"/>
          </w:rPr>
          <m:t>+О</m:t>
        </m:r>
        <m:d>
          <m:dPr>
            <m:ctrlPr>
              <w:rPr>
                <w:rFonts w:ascii="Cambria Math" w:hAnsi="Cambria Math"/>
                <w:i/>
                <w:lang w:eastAsia="zh-CN" w:bidi="hi-IN"/>
              </w:rPr>
            </m:ctrlPr>
          </m:dPr>
          <m:e>
            <m:r>
              <w:rPr>
                <w:rFonts w:ascii="Cambria Math" w:hAnsi="Cambria Math"/>
                <w:lang w:eastAsia="zh-CN" w:bidi="hi-IN"/>
              </w:rPr>
              <m:t>logn</m:t>
            </m:r>
          </m:e>
        </m:d>
      </m:oMath>
      <w:r>
        <w:rPr>
          <w:rFonts w:eastAsiaTheme="minorEastAsia"/>
          <w:lang w:eastAsia="zh-CN" w:bidi="hi-IN"/>
        </w:rPr>
        <w:t xml:space="preserve">, (где </w:t>
      </w:r>
      <w:r>
        <w:rPr>
          <w:rFonts w:eastAsiaTheme="minorEastAsia"/>
          <w:lang w:val="en-US" w:eastAsia="zh-CN" w:bidi="hi-IN"/>
        </w:rPr>
        <w:t>n</w:t>
      </w:r>
      <w:r w:rsidRPr="00082275">
        <w:rPr>
          <w:rFonts w:eastAsiaTheme="minorEastAsia"/>
          <w:lang w:eastAsia="zh-CN" w:bidi="hi-IN"/>
        </w:rPr>
        <w:t xml:space="preserve"> </w:t>
      </w:r>
      <w:r>
        <w:rPr>
          <w:rFonts w:eastAsiaTheme="minorEastAsia"/>
          <w:lang w:eastAsia="zh-CN" w:bidi="hi-IN"/>
        </w:rPr>
        <w:t>– массив чисел</w:t>
      </w:r>
      <w:r>
        <w:rPr>
          <w:rFonts w:asciiTheme="minorHAnsi" w:eastAsia="Segoe UI Emoji" w:hAnsiTheme="minorHAnsi" w:cs="Segoe UI Emoji"/>
          <w:lang w:eastAsia="zh-CN" w:bidi="hi-IN"/>
        </w:rPr>
        <w:t>)</w:t>
      </w:r>
      <w:r>
        <w:rPr>
          <w:rFonts w:eastAsiaTheme="minorEastAsia"/>
          <w:lang w:eastAsia="zh-CN" w:bidi="hi-IN"/>
        </w:rPr>
        <w:t xml:space="preserve"> так как мы создаем дерево, открываем и считываем в файл удаляемые узлы, а затем удаляем узлы дерева. </w:t>
      </w:r>
    </w:p>
    <w:p w14:paraId="14D0E144" w14:textId="77777777" w:rsidR="00EC6DDD" w:rsidRPr="00EC6DDD" w:rsidRDefault="00EC6DDD" w:rsidP="00EC6DDD">
      <w:pPr>
        <w:rPr>
          <w:rFonts w:eastAsiaTheme="minorEastAsia"/>
          <w:lang w:eastAsia="zh-CN" w:bidi="hi-IN"/>
        </w:rPr>
      </w:pPr>
    </w:p>
    <w:p w14:paraId="0E0E76C9" w14:textId="24ED76DF" w:rsidR="00990550" w:rsidRDefault="00990550" w:rsidP="00990550">
      <w:pPr>
        <w:pStyle w:val="1"/>
        <w:rPr>
          <w:lang w:val="ru-RU"/>
        </w:rPr>
      </w:pPr>
      <w:bookmarkStart w:id="3" w:name="_Toc81912684"/>
      <w:r>
        <w:rPr>
          <w:lang w:val="ru-RU"/>
        </w:rPr>
        <w:t>Результаты</w:t>
      </w:r>
      <w:bookmarkEnd w:id="3"/>
    </w:p>
    <w:p w14:paraId="44F619C9" w14:textId="48A8B125" w:rsidR="00990550" w:rsidRDefault="00990550" w:rsidP="00990550">
      <w:pPr>
        <w:rPr>
          <w:lang w:eastAsia="zh-CN" w:bidi="hi-IN"/>
        </w:rPr>
      </w:pPr>
    </w:p>
    <w:p w14:paraId="0AA0BCD9" w14:textId="1639D5F3" w:rsidR="00990550" w:rsidRDefault="00990550" w:rsidP="00990550">
      <w:pPr>
        <w:rPr>
          <w:lang w:eastAsia="zh-CN" w:bidi="hi-IN"/>
        </w:rPr>
      </w:pPr>
      <w:r>
        <w:rPr>
          <w:lang w:eastAsia="zh-CN" w:bidi="hi-IN"/>
        </w:rPr>
        <w:t>Результаты выполнения алгоритма приведены в таблице 1</w:t>
      </w:r>
    </w:p>
    <w:p w14:paraId="43D192FC" w14:textId="5A00A0DE" w:rsidR="00990550" w:rsidRDefault="00990550" w:rsidP="00990550">
      <w:pPr>
        <w:rPr>
          <w:lang w:eastAsia="zh-CN" w:bidi="hi-IN"/>
        </w:rPr>
      </w:pPr>
    </w:p>
    <w:p w14:paraId="000ED713" w14:textId="77777777" w:rsidR="00E90CDC" w:rsidRPr="00990550" w:rsidRDefault="00E90CDC" w:rsidP="00E90CDC">
      <w:pPr>
        <w:rPr>
          <w:lang w:eastAsia="zh-CN" w:bidi="hi-IN"/>
        </w:rPr>
      </w:pPr>
      <w:r>
        <w:rPr>
          <w:lang w:eastAsia="zh-CN" w:bidi="hi-IN"/>
        </w:rPr>
        <w:t xml:space="preserve">Таблица 1 </w:t>
      </w:r>
    </w:p>
    <w:tbl>
      <w:tblPr>
        <w:tblStyle w:val="af2"/>
        <w:tblW w:w="0" w:type="auto"/>
        <w:tblInd w:w="828" w:type="dxa"/>
        <w:tblLook w:val="04A0" w:firstRow="1" w:lastRow="0" w:firstColumn="1" w:lastColumn="0" w:noHBand="0" w:noVBand="1"/>
      </w:tblPr>
      <w:tblGrid>
        <w:gridCol w:w="2610"/>
        <w:gridCol w:w="2790"/>
        <w:gridCol w:w="3408"/>
      </w:tblGrid>
      <w:tr w:rsidR="00E90CDC" w14:paraId="77AA8601" w14:textId="77777777" w:rsidTr="0038431E">
        <w:tc>
          <w:tcPr>
            <w:tcW w:w="2610" w:type="dxa"/>
          </w:tcPr>
          <w:p w14:paraId="545DA355" w14:textId="77777777" w:rsidR="00E90CDC" w:rsidRDefault="00E90CDC" w:rsidP="0038431E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Количество элементов</w:t>
            </w:r>
          </w:p>
        </w:tc>
        <w:tc>
          <w:tcPr>
            <w:tcW w:w="2790" w:type="dxa"/>
          </w:tcPr>
          <w:p w14:paraId="274FCCE6" w14:textId="3B5DA84E" w:rsidR="00E90CDC" w:rsidRPr="00990550" w:rsidRDefault="00394A0A" w:rsidP="0038431E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Двоичное дерево поиска</w:t>
            </w:r>
            <w:r w:rsidR="00E90CDC">
              <w:rPr>
                <w:lang w:eastAsia="zh-CN" w:bidi="hi-IN"/>
              </w:rPr>
              <w:t>, время в мс.</w:t>
            </w:r>
          </w:p>
        </w:tc>
        <w:tc>
          <w:tcPr>
            <w:tcW w:w="3408" w:type="dxa"/>
          </w:tcPr>
          <w:p w14:paraId="3B744C93" w14:textId="4C6A4100" w:rsidR="00E90CDC" w:rsidRPr="00680443" w:rsidRDefault="00394A0A" w:rsidP="0038431E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АВЛ-дерево</w:t>
            </w:r>
            <w:r w:rsidR="00E90CDC">
              <w:rPr>
                <w:lang w:eastAsia="zh-CN" w:bidi="hi-IN"/>
              </w:rPr>
              <w:t>, время</w:t>
            </w:r>
            <w:r w:rsidR="00E90CDC" w:rsidRPr="00680443">
              <w:rPr>
                <w:lang w:eastAsia="zh-CN" w:bidi="hi-IN"/>
              </w:rPr>
              <w:t xml:space="preserve"> </w:t>
            </w:r>
            <w:r w:rsidR="00E90CDC">
              <w:rPr>
                <w:lang w:eastAsia="zh-CN" w:bidi="hi-IN"/>
              </w:rPr>
              <w:t>в мс.</w:t>
            </w:r>
          </w:p>
        </w:tc>
      </w:tr>
      <w:tr w:rsidR="00E90CDC" w14:paraId="77715860" w14:textId="77777777" w:rsidTr="0038431E">
        <w:tc>
          <w:tcPr>
            <w:tcW w:w="2610" w:type="dxa"/>
          </w:tcPr>
          <w:p w14:paraId="63E3D610" w14:textId="77777777" w:rsidR="00E90CDC" w:rsidRDefault="00E90CDC" w:rsidP="0038431E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10</w:t>
            </w:r>
          </w:p>
        </w:tc>
        <w:tc>
          <w:tcPr>
            <w:tcW w:w="2790" w:type="dxa"/>
          </w:tcPr>
          <w:p w14:paraId="36980DD6" w14:textId="6B33AAE1" w:rsidR="00E90CDC" w:rsidRPr="00680443" w:rsidRDefault="00EC6DDD" w:rsidP="0038431E">
            <w:pPr>
              <w:ind w:firstLine="0"/>
              <w:rPr>
                <w:lang w:eastAsia="zh-CN" w:bidi="hi-IN"/>
              </w:rPr>
            </w:pPr>
            <w:r w:rsidRPr="00EC6DDD">
              <w:rPr>
                <w:lang w:eastAsia="zh-CN" w:bidi="hi-IN"/>
              </w:rPr>
              <w:t>0</w:t>
            </w:r>
            <w:r w:rsidR="008F04CD">
              <w:rPr>
                <w:lang w:eastAsia="zh-CN" w:bidi="hi-IN"/>
              </w:rPr>
              <w:t>.</w:t>
            </w:r>
            <w:r w:rsidRPr="00EC6DDD">
              <w:rPr>
                <w:lang w:eastAsia="zh-CN" w:bidi="hi-IN"/>
              </w:rPr>
              <w:t>032</w:t>
            </w:r>
          </w:p>
        </w:tc>
        <w:tc>
          <w:tcPr>
            <w:tcW w:w="3408" w:type="dxa"/>
          </w:tcPr>
          <w:p w14:paraId="0257A569" w14:textId="09A7E362" w:rsidR="00E90CDC" w:rsidRDefault="008F04CD" w:rsidP="0038431E">
            <w:pPr>
              <w:ind w:firstLine="0"/>
              <w:rPr>
                <w:lang w:eastAsia="zh-CN" w:bidi="hi-IN"/>
              </w:rPr>
            </w:pPr>
            <w:r w:rsidRPr="008F04CD">
              <w:rPr>
                <w:lang w:eastAsia="zh-CN" w:bidi="hi-IN"/>
              </w:rPr>
              <w:t>0</w:t>
            </w:r>
            <w:r>
              <w:rPr>
                <w:lang w:eastAsia="zh-CN" w:bidi="hi-IN"/>
              </w:rPr>
              <w:t>.</w:t>
            </w:r>
            <w:r w:rsidRPr="008F04CD">
              <w:rPr>
                <w:lang w:eastAsia="zh-CN" w:bidi="hi-IN"/>
              </w:rPr>
              <w:t>014</w:t>
            </w:r>
          </w:p>
        </w:tc>
      </w:tr>
      <w:tr w:rsidR="00E90CDC" w14:paraId="60BF053D" w14:textId="77777777" w:rsidTr="0038431E">
        <w:tc>
          <w:tcPr>
            <w:tcW w:w="2610" w:type="dxa"/>
          </w:tcPr>
          <w:p w14:paraId="525853A9" w14:textId="6AE6529A" w:rsidR="00E90CDC" w:rsidRDefault="00E90CDC" w:rsidP="0038431E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100</w:t>
            </w:r>
          </w:p>
        </w:tc>
        <w:tc>
          <w:tcPr>
            <w:tcW w:w="2790" w:type="dxa"/>
          </w:tcPr>
          <w:p w14:paraId="218E63D2" w14:textId="107163C9" w:rsidR="00E90CDC" w:rsidRDefault="00E90CDC" w:rsidP="0038431E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0</w:t>
            </w:r>
            <w:r w:rsidR="008F04CD">
              <w:rPr>
                <w:lang w:eastAsia="zh-CN" w:bidi="hi-IN"/>
              </w:rPr>
              <w:t>.302</w:t>
            </w:r>
          </w:p>
        </w:tc>
        <w:tc>
          <w:tcPr>
            <w:tcW w:w="3408" w:type="dxa"/>
          </w:tcPr>
          <w:p w14:paraId="6E983891" w14:textId="24429333" w:rsidR="00E90CDC" w:rsidRDefault="008F04CD" w:rsidP="0038431E">
            <w:pPr>
              <w:ind w:firstLine="0"/>
              <w:rPr>
                <w:lang w:eastAsia="zh-CN" w:bidi="hi-IN"/>
              </w:rPr>
            </w:pPr>
            <w:r w:rsidRPr="008F04CD">
              <w:rPr>
                <w:lang w:eastAsia="zh-CN" w:bidi="hi-IN"/>
              </w:rPr>
              <w:t>0</w:t>
            </w:r>
            <w:r>
              <w:rPr>
                <w:lang w:eastAsia="zh-CN" w:bidi="hi-IN"/>
              </w:rPr>
              <w:t>.</w:t>
            </w:r>
            <w:r w:rsidRPr="008F04CD">
              <w:rPr>
                <w:lang w:eastAsia="zh-CN" w:bidi="hi-IN"/>
              </w:rPr>
              <w:t>11</w:t>
            </w:r>
          </w:p>
        </w:tc>
      </w:tr>
      <w:tr w:rsidR="00E90CDC" w14:paraId="2E7E7283" w14:textId="77777777" w:rsidTr="0038431E">
        <w:tc>
          <w:tcPr>
            <w:tcW w:w="2610" w:type="dxa"/>
          </w:tcPr>
          <w:p w14:paraId="1B38EB06" w14:textId="7EA2C0AE" w:rsidR="00E90CDC" w:rsidRPr="007F093A" w:rsidRDefault="003C01DD" w:rsidP="0038431E">
            <w:pPr>
              <w:ind w:firstLine="0"/>
              <w:rPr>
                <w:lang w:eastAsia="zh-CN" w:bidi="hi-IN"/>
              </w:rPr>
            </w:pPr>
            <w:r>
              <w:rPr>
                <w:lang w:val="en-US" w:eastAsia="zh-CN" w:bidi="hi-IN"/>
              </w:rPr>
              <w:t>500</w:t>
            </w:r>
          </w:p>
        </w:tc>
        <w:tc>
          <w:tcPr>
            <w:tcW w:w="2790" w:type="dxa"/>
          </w:tcPr>
          <w:p w14:paraId="719D144D" w14:textId="4F799002" w:rsidR="00E90CDC" w:rsidRDefault="008F04CD" w:rsidP="0038431E">
            <w:pPr>
              <w:ind w:firstLine="0"/>
              <w:rPr>
                <w:lang w:eastAsia="zh-CN" w:bidi="hi-IN"/>
              </w:rPr>
            </w:pPr>
            <w:r w:rsidRPr="008F04CD">
              <w:rPr>
                <w:lang w:eastAsia="zh-CN" w:bidi="hi-IN"/>
              </w:rPr>
              <w:t>1</w:t>
            </w:r>
            <w:r>
              <w:rPr>
                <w:lang w:eastAsia="zh-CN" w:bidi="hi-IN"/>
              </w:rPr>
              <w:t>.</w:t>
            </w:r>
            <w:r w:rsidRPr="008F04CD">
              <w:rPr>
                <w:lang w:eastAsia="zh-CN" w:bidi="hi-IN"/>
              </w:rPr>
              <w:t>5</w:t>
            </w:r>
            <w:r>
              <w:rPr>
                <w:lang w:eastAsia="zh-CN" w:bidi="hi-IN"/>
              </w:rPr>
              <w:t>02</w:t>
            </w:r>
          </w:p>
        </w:tc>
        <w:tc>
          <w:tcPr>
            <w:tcW w:w="3408" w:type="dxa"/>
          </w:tcPr>
          <w:p w14:paraId="3220C6FC" w14:textId="1138B69B" w:rsidR="00E90CDC" w:rsidRDefault="008F04CD" w:rsidP="0038431E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0.</w:t>
            </w:r>
            <w:r w:rsidRPr="008F04CD">
              <w:rPr>
                <w:lang w:eastAsia="zh-CN" w:bidi="hi-IN"/>
              </w:rPr>
              <w:t>5073</w:t>
            </w:r>
          </w:p>
        </w:tc>
      </w:tr>
    </w:tbl>
    <w:p w14:paraId="65283DE3" w14:textId="175DA07D" w:rsidR="00990550" w:rsidRPr="00990550" w:rsidRDefault="00990550" w:rsidP="00926BA7">
      <w:pPr>
        <w:ind w:firstLine="0"/>
        <w:rPr>
          <w:lang w:eastAsia="zh-CN" w:bidi="hi-IN"/>
        </w:rPr>
      </w:pPr>
    </w:p>
    <w:sectPr w:rsidR="00990550" w:rsidRPr="00990550" w:rsidSect="00170194">
      <w:footerReference w:type="default" r:id="rId8"/>
      <w:pgSz w:w="11906" w:h="16838"/>
      <w:pgMar w:top="851" w:right="567" w:bottom="1134" w:left="1701" w:header="113" w:footer="170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00A1C" w14:textId="77777777" w:rsidR="00436832" w:rsidRDefault="00436832" w:rsidP="00120432">
      <w:r>
        <w:separator/>
      </w:r>
    </w:p>
  </w:endnote>
  <w:endnote w:type="continuationSeparator" w:id="0">
    <w:p w14:paraId="3E2A7AB5" w14:textId="77777777" w:rsidR="00436832" w:rsidRDefault="00436832" w:rsidP="00120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 Regular">
    <w:altName w:val="Cambria"/>
    <w:charset w:val="00"/>
    <w:family w:val="auto"/>
    <w:pitch w:val="variable"/>
  </w:font>
  <w:font w:name="FreeSans">
    <w:altName w:val="Cambria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4526923"/>
      <w:docPartObj>
        <w:docPartGallery w:val="Page Numbers (Bottom of Page)"/>
        <w:docPartUnique/>
      </w:docPartObj>
    </w:sdtPr>
    <w:sdtEndPr/>
    <w:sdtContent>
      <w:p w14:paraId="28EC102C" w14:textId="282BE6E0" w:rsidR="002E4062" w:rsidRDefault="002E406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8CACC6" w14:textId="77777777" w:rsidR="00D570F8" w:rsidRDefault="00D570F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6B145" w14:textId="77777777" w:rsidR="00436832" w:rsidRDefault="00436832" w:rsidP="00120432">
      <w:r>
        <w:separator/>
      </w:r>
    </w:p>
  </w:footnote>
  <w:footnote w:type="continuationSeparator" w:id="0">
    <w:p w14:paraId="11D2AADF" w14:textId="77777777" w:rsidR="00436832" w:rsidRDefault="00436832" w:rsidP="00120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11C6"/>
    <w:multiLevelType w:val="hybridMultilevel"/>
    <w:tmpl w:val="30C0B3DE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42067F9"/>
    <w:multiLevelType w:val="multilevel"/>
    <w:tmpl w:val="7374C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7E7766"/>
    <w:multiLevelType w:val="multilevel"/>
    <w:tmpl w:val="8F6A5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62217"/>
    <w:multiLevelType w:val="multilevel"/>
    <w:tmpl w:val="EBEAF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E37BFC"/>
    <w:multiLevelType w:val="hybridMultilevel"/>
    <w:tmpl w:val="889AE254"/>
    <w:lvl w:ilvl="0" w:tplc="9D0410D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AB4528B"/>
    <w:multiLevelType w:val="hybridMultilevel"/>
    <w:tmpl w:val="E466A026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0C2A5494"/>
    <w:multiLevelType w:val="hybridMultilevel"/>
    <w:tmpl w:val="6004D9CA"/>
    <w:lvl w:ilvl="0" w:tplc="421ED1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01E00BA"/>
    <w:multiLevelType w:val="multilevel"/>
    <w:tmpl w:val="196A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F81ABF"/>
    <w:multiLevelType w:val="hybridMultilevel"/>
    <w:tmpl w:val="A1EED83A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173C084C"/>
    <w:multiLevelType w:val="multilevel"/>
    <w:tmpl w:val="E362B5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CC970D2"/>
    <w:multiLevelType w:val="multilevel"/>
    <w:tmpl w:val="EB26D9B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4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11" w15:restartNumberingAfterBreak="0">
    <w:nsid w:val="1E6E08D7"/>
    <w:multiLevelType w:val="multilevel"/>
    <w:tmpl w:val="B282A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2A30CE"/>
    <w:multiLevelType w:val="multilevel"/>
    <w:tmpl w:val="0B6EC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5F18D7"/>
    <w:multiLevelType w:val="hybridMultilevel"/>
    <w:tmpl w:val="38DA791A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20771F0A"/>
    <w:multiLevelType w:val="hybridMultilevel"/>
    <w:tmpl w:val="D00E2900"/>
    <w:lvl w:ilvl="0" w:tplc="04E876FC">
      <w:start w:val="1"/>
      <w:numFmt w:val="decimal"/>
      <w:lvlText w:val="%1."/>
      <w:lvlJc w:val="left"/>
      <w:pPr>
        <w:ind w:left="180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0F04CB7"/>
    <w:multiLevelType w:val="multilevel"/>
    <w:tmpl w:val="196A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71224D"/>
    <w:multiLevelType w:val="hybridMultilevel"/>
    <w:tmpl w:val="30F0DF76"/>
    <w:lvl w:ilvl="0" w:tplc="9D0410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1DB1866"/>
    <w:multiLevelType w:val="hybridMultilevel"/>
    <w:tmpl w:val="74902A80"/>
    <w:lvl w:ilvl="0" w:tplc="04E876FC">
      <w:start w:val="1"/>
      <w:numFmt w:val="decimal"/>
      <w:lvlText w:val="%1."/>
      <w:lvlJc w:val="left"/>
      <w:pPr>
        <w:ind w:left="2138" w:hanging="360"/>
      </w:pPr>
      <w:rPr>
        <w:rFonts w:hint="default"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3D20A0"/>
    <w:multiLevelType w:val="multilevel"/>
    <w:tmpl w:val="2B96717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7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8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0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72" w:hanging="2160"/>
      </w:pPr>
      <w:rPr>
        <w:rFonts w:hint="default"/>
      </w:rPr>
    </w:lvl>
  </w:abstractNum>
  <w:abstractNum w:abstractNumId="19" w15:restartNumberingAfterBreak="0">
    <w:nsid w:val="274671ED"/>
    <w:multiLevelType w:val="hybridMultilevel"/>
    <w:tmpl w:val="79CC072A"/>
    <w:lvl w:ilvl="0" w:tplc="06D8CEE4">
      <w:start w:val="1"/>
      <w:numFmt w:val="decimal"/>
      <w:lvlText w:val="%1)"/>
      <w:lvlJc w:val="left"/>
      <w:pPr>
        <w:ind w:left="1069" w:hanging="360"/>
      </w:pPr>
      <w:rPr>
        <w:rFonts w:ascii="Arial" w:hAnsi="Arial" w:cs="Arial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1CC22F2"/>
    <w:multiLevelType w:val="hybridMultilevel"/>
    <w:tmpl w:val="A80E92E2"/>
    <w:lvl w:ilvl="0" w:tplc="9D0410D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4667302"/>
    <w:multiLevelType w:val="multilevel"/>
    <w:tmpl w:val="3BE64EBE"/>
    <w:lvl w:ilvl="0">
      <w:start w:val="1"/>
      <w:numFmt w:val="decimal"/>
      <w:pStyle w:val="1"/>
      <w:lvlText w:val="%1"/>
      <w:lvlJc w:val="left"/>
      <w:pPr>
        <w:ind w:left="369" w:hanging="369"/>
      </w:pPr>
      <w:rPr>
        <w:rFonts w:ascii="Times New Roman" w:hAnsi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u w:val="none"/>
        <w:effect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ind w:left="1191" w:hanging="482"/>
      </w:pPr>
      <w:rPr>
        <w:rFonts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1474" w:hanging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5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57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09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1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13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5" w:hanging="340"/>
      </w:pPr>
      <w:rPr>
        <w:rFonts w:hint="default"/>
      </w:rPr>
    </w:lvl>
  </w:abstractNum>
  <w:abstractNum w:abstractNumId="22" w15:restartNumberingAfterBreak="0">
    <w:nsid w:val="34E03D2F"/>
    <w:multiLevelType w:val="hybridMultilevel"/>
    <w:tmpl w:val="98E4CA94"/>
    <w:lvl w:ilvl="0" w:tplc="8D20B162">
      <w:start w:val="1"/>
      <w:numFmt w:val="decimal"/>
      <w:pStyle w:val="a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85854CF"/>
    <w:multiLevelType w:val="hybridMultilevel"/>
    <w:tmpl w:val="C592EC42"/>
    <w:lvl w:ilvl="0" w:tplc="9D0410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08F6A3D"/>
    <w:multiLevelType w:val="multilevel"/>
    <w:tmpl w:val="0C0478A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7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8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0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72" w:hanging="2160"/>
      </w:pPr>
      <w:rPr>
        <w:rFonts w:hint="default"/>
      </w:rPr>
    </w:lvl>
  </w:abstractNum>
  <w:abstractNum w:abstractNumId="25" w15:restartNumberingAfterBreak="0">
    <w:nsid w:val="446B10AD"/>
    <w:multiLevelType w:val="multilevel"/>
    <w:tmpl w:val="CAA01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0863BB"/>
    <w:multiLevelType w:val="hybridMultilevel"/>
    <w:tmpl w:val="8410CA5A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 w15:restartNumberingAfterBreak="0">
    <w:nsid w:val="48A222F1"/>
    <w:multiLevelType w:val="multilevel"/>
    <w:tmpl w:val="196A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AF55D3"/>
    <w:multiLevelType w:val="hybridMultilevel"/>
    <w:tmpl w:val="796A5536"/>
    <w:lvl w:ilvl="0" w:tplc="9D0410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0267DB4"/>
    <w:multiLevelType w:val="hybridMultilevel"/>
    <w:tmpl w:val="2424D900"/>
    <w:lvl w:ilvl="0" w:tplc="04E876FC">
      <w:start w:val="1"/>
      <w:numFmt w:val="decimal"/>
      <w:lvlText w:val="%1."/>
      <w:lvlJc w:val="left"/>
      <w:pPr>
        <w:ind w:left="213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0" w15:restartNumberingAfterBreak="0">
    <w:nsid w:val="523C0487"/>
    <w:multiLevelType w:val="multilevel"/>
    <w:tmpl w:val="196A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826DA7"/>
    <w:multiLevelType w:val="multilevel"/>
    <w:tmpl w:val="D18EE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BF1BE8"/>
    <w:multiLevelType w:val="multilevel"/>
    <w:tmpl w:val="7374C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27609B2"/>
    <w:multiLevelType w:val="multilevel"/>
    <w:tmpl w:val="196A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3B32D2"/>
    <w:multiLevelType w:val="hybridMultilevel"/>
    <w:tmpl w:val="9F4488DC"/>
    <w:lvl w:ilvl="0" w:tplc="9D0410DE">
      <w:start w:val="1"/>
      <w:numFmt w:val="bullet"/>
      <w:lvlText w:val=""/>
      <w:lvlJc w:val="left"/>
      <w:pPr>
        <w:ind w:left="22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35" w15:restartNumberingAfterBreak="0">
    <w:nsid w:val="6677380B"/>
    <w:multiLevelType w:val="hybridMultilevel"/>
    <w:tmpl w:val="8FC8885C"/>
    <w:lvl w:ilvl="0" w:tplc="9D0410DE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 w15:restartNumberingAfterBreak="0">
    <w:nsid w:val="68915641"/>
    <w:multiLevelType w:val="multilevel"/>
    <w:tmpl w:val="6FEE7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CC36D1"/>
    <w:multiLevelType w:val="hybridMultilevel"/>
    <w:tmpl w:val="5C489572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8" w15:restartNumberingAfterBreak="0">
    <w:nsid w:val="6E935301"/>
    <w:multiLevelType w:val="hybridMultilevel"/>
    <w:tmpl w:val="9D2C3254"/>
    <w:lvl w:ilvl="0" w:tplc="04E876FC">
      <w:start w:val="1"/>
      <w:numFmt w:val="decimal"/>
      <w:lvlText w:val="%1."/>
      <w:lvlJc w:val="left"/>
      <w:pPr>
        <w:ind w:left="213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9" w15:restartNumberingAfterBreak="0">
    <w:nsid w:val="6EB55370"/>
    <w:multiLevelType w:val="hybridMultilevel"/>
    <w:tmpl w:val="8AE60334"/>
    <w:lvl w:ilvl="0" w:tplc="58587C2A">
      <w:start w:val="1"/>
      <w:numFmt w:val="decimal"/>
      <w:pStyle w:val="a0"/>
      <w:lvlText w:val="%1"/>
      <w:lvlJc w:val="left"/>
      <w:pPr>
        <w:ind w:left="1713" w:hanging="360"/>
      </w:pPr>
      <w:rPr>
        <w:rFonts w:ascii="Times New Roman" w:hAnsi="Times New Roman"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0" w15:restartNumberingAfterBreak="0">
    <w:nsid w:val="719D739C"/>
    <w:multiLevelType w:val="hybridMultilevel"/>
    <w:tmpl w:val="E68070D0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1" w15:restartNumberingAfterBreak="0">
    <w:nsid w:val="74B47A7D"/>
    <w:multiLevelType w:val="multilevel"/>
    <w:tmpl w:val="9D068C7E"/>
    <w:lvl w:ilvl="0">
      <w:start w:val="1"/>
      <w:numFmt w:val="lowerLetter"/>
      <w:lvlText w:val="%1."/>
      <w:lvlJc w:val="center"/>
      <w:pPr>
        <w:ind w:left="1353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ind w:left="35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2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4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604" w:hanging="180"/>
      </w:pPr>
      <w:rPr>
        <w:rFonts w:hint="default"/>
      </w:rPr>
    </w:lvl>
  </w:abstractNum>
  <w:abstractNum w:abstractNumId="42" w15:restartNumberingAfterBreak="0">
    <w:nsid w:val="755B7452"/>
    <w:multiLevelType w:val="multilevel"/>
    <w:tmpl w:val="9FD88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6C3D42"/>
    <w:multiLevelType w:val="multilevel"/>
    <w:tmpl w:val="A768F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AD0066"/>
    <w:multiLevelType w:val="hybridMultilevel"/>
    <w:tmpl w:val="4E8CCB5C"/>
    <w:lvl w:ilvl="0" w:tplc="D6ECB2FE">
      <w:start w:val="1"/>
      <w:numFmt w:val="bullet"/>
      <w:pStyle w:val="10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30701F"/>
    <w:multiLevelType w:val="hybridMultilevel"/>
    <w:tmpl w:val="0648309A"/>
    <w:lvl w:ilvl="0" w:tplc="53B240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44"/>
  </w:num>
  <w:num w:numId="3">
    <w:abstractNumId w:val="21"/>
  </w:num>
  <w:num w:numId="4">
    <w:abstractNumId w:val="13"/>
  </w:num>
  <w:num w:numId="5">
    <w:abstractNumId w:val="27"/>
  </w:num>
  <w:num w:numId="6">
    <w:abstractNumId w:val="7"/>
  </w:num>
  <w:num w:numId="7">
    <w:abstractNumId w:val="30"/>
  </w:num>
  <w:num w:numId="8">
    <w:abstractNumId w:val="33"/>
  </w:num>
  <w:num w:numId="9">
    <w:abstractNumId w:val="4"/>
  </w:num>
  <w:num w:numId="10">
    <w:abstractNumId w:val="35"/>
  </w:num>
  <w:num w:numId="11">
    <w:abstractNumId w:val="37"/>
  </w:num>
  <w:num w:numId="12">
    <w:abstractNumId w:val="26"/>
  </w:num>
  <w:num w:numId="13">
    <w:abstractNumId w:val="40"/>
  </w:num>
  <w:num w:numId="14">
    <w:abstractNumId w:val="34"/>
  </w:num>
  <w:num w:numId="15">
    <w:abstractNumId w:val="0"/>
  </w:num>
  <w:num w:numId="16">
    <w:abstractNumId w:val="8"/>
  </w:num>
  <w:num w:numId="17">
    <w:abstractNumId w:val="38"/>
  </w:num>
  <w:num w:numId="18">
    <w:abstractNumId w:val="29"/>
  </w:num>
  <w:num w:numId="19">
    <w:abstractNumId w:val="17"/>
  </w:num>
  <w:num w:numId="20">
    <w:abstractNumId w:val="14"/>
  </w:num>
  <w:num w:numId="21">
    <w:abstractNumId w:val="6"/>
  </w:num>
  <w:num w:numId="22">
    <w:abstractNumId w:val="1"/>
  </w:num>
  <w:num w:numId="23">
    <w:abstractNumId w:val="32"/>
  </w:num>
  <w:num w:numId="24">
    <w:abstractNumId w:val="16"/>
  </w:num>
  <w:num w:numId="25">
    <w:abstractNumId w:val="28"/>
  </w:num>
  <w:num w:numId="26">
    <w:abstractNumId w:val="39"/>
  </w:num>
  <w:num w:numId="27">
    <w:abstractNumId w:val="9"/>
  </w:num>
  <w:num w:numId="28">
    <w:abstractNumId w:val="42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23"/>
  </w:num>
  <w:num w:numId="32">
    <w:abstractNumId w:val="2"/>
  </w:num>
  <w:num w:numId="33">
    <w:abstractNumId w:val="36"/>
  </w:num>
  <w:num w:numId="34">
    <w:abstractNumId w:val="11"/>
  </w:num>
  <w:num w:numId="35">
    <w:abstractNumId w:val="12"/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1"/>
  </w:num>
  <w:num w:numId="39">
    <w:abstractNumId w:val="3"/>
  </w:num>
  <w:num w:numId="40">
    <w:abstractNumId w:val="41"/>
  </w:num>
  <w:num w:numId="41">
    <w:abstractNumId w:val="24"/>
  </w:num>
  <w:num w:numId="42">
    <w:abstractNumId w:val="18"/>
  </w:num>
  <w:num w:numId="43">
    <w:abstractNumId w:val="20"/>
  </w:num>
  <w:num w:numId="44">
    <w:abstractNumId w:val="22"/>
  </w:num>
  <w:num w:numId="45">
    <w:abstractNumId w:val="10"/>
  </w:num>
  <w:num w:numId="4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  <w:num w:numId="49">
    <w:abstractNumId w:val="45"/>
  </w:num>
  <w:num w:numId="50">
    <w:abstractNumId w:val="4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AAB"/>
    <w:rsid w:val="00001830"/>
    <w:rsid w:val="000114E3"/>
    <w:rsid w:val="00011D18"/>
    <w:rsid w:val="00024A3B"/>
    <w:rsid w:val="000336E1"/>
    <w:rsid w:val="00034A7D"/>
    <w:rsid w:val="00063702"/>
    <w:rsid w:val="00075DF7"/>
    <w:rsid w:val="00075F0A"/>
    <w:rsid w:val="000779D8"/>
    <w:rsid w:val="00082275"/>
    <w:rsid w:val="00096224"/>
    <w:rsid w:val="000976D1"/>
    <w:rsid w:val="000A4F4F"/>
    <w:rsid w:val="000B1316"/>
    <w:rsid w:val="000B6A41"/>
    <w:rsid w:val="000C50B4"/>
    <w:rsid w:val="000C760C"/>
    <w:rsid w:val="000C7D36"/>
    <w:rsid w:val="000E6969"/>
    <w:rsid w:val="000E7DFD"/>
    <w:rsid w:val="000F3E7E"/>
    <w:rsid w:val="000F4C5E"/>
    <w:rsid w:val="001005E3"/>
    <w:rsid w:val="00102A31"/>
    <w:rsid w:val="00105DBF"/>
    <w:rsid w:val="0011651D"/>
    <w:rsid w:val="00120432"/>
    <w:rsid w:val="00136106"/>
    <w:rsid w:val="0013762B"/>
    <w:rsid w:val="00141C09"/>
    <w:rsid w:val="00146D0B"/>
    <w:rsid w:val="00152EE2"/>
    <w:rsid w:val="00154E32"/>
    <w:rsid w:val="001567FE"/>
    <w:rsid w:val="00161768"/>
    <w:rsid w:val="00163BDA"/>
    <w:rsid w:val="00166F1F"/>
    <w:rsid w:val="00170194"/>
    <w:rsid w:val="0017060F"/>
    <w:rsid w:val="00182909"/>
    <w:rsid w:val="001A55A8"/>
    <w:rsid w:val="001B0F12"/>
    <w:rsid w:val="001C1E97"/>
    <w:rsid w:val="001C2744"/>
    <w:rsid w:val="001C28F4"/>
    <w:rsid w:val="001C45AA"/>
    <w:rsid w:val="001C4BEB"/>
    <w:rsid w:val="001C67E4"/>
    <w:rsid w:val="001D3C66"/>
    <w:rsid w:val="001D5A2A"/>
    <w:rsid w:val="001D7E73"/>
    <w:rsid w:val="001E1672"/>
    <w:rsid w:val="001E5D7B"/>
    <w:rsid w:val="001F732F"/>
    <w:rsid w:val="00203278"/>
    <w:rsid w:val="00215A28"/>
    <w:rsid w:val="00220C2C"/>
    <w:rsid w:val="00223B32"/>
    <w:rsid w:val="00224E41"/>
    <w:rsid w:val="002320C5"/>
    <w:rsid w:val="00252661"/>
    <w:rsid w:val="00252767"/>
    <w:rsid w:val="0025433A"/>
    <w:rsid w:val="00260D0D"/>
    <w:rsid w:val="0026368A"/>
    <w:rsid w:val="0026440E"/>
    <w:rsid w:val="00273572"/>
    <w:rsid w:val="002738D1"/>
    <w:rsid w:val="002768BF"/>
    <w:rsid w:val="002809B0"/>
    <w:rsid w:val="00293171"/>
    <w:rsid w:val="002A0D30"/>
    <w:rsid w:val="002A5F07"/>
    <w:rsid w:val="002B525B"/>
    <w:rsid w:val="002B73E3"/>
    <w:rsid w:val="002C4853"/>
    <w:rsid w:val="002D09BC"/>
    <w:rsid w:val="002D30CB"/>
    <w:rsid w:val="002E3F4E"/>
    <w:rsid w:val="002E4062"/>
    <w:rsid w:val="002E7082"/>
    <w:rsid w:val="002F3657"/>
    <w:rsid w:val="002F6796"/>
    <w:rsid w:val="00302C94"/>
    <w:rsid w:val="00302CDB"/>
    <w:rsid w:val="00303DD9"/>
    <w:rsid w:val="00306644"/>
    <w:rsid w:val="00312521"/>
    <w:rsid w:val="003164E2"/>
    <w:rsid w:val="00330B77"/>
    <w:rsid w:val="0034156E"/>
    <w:rsid w:val="003417C0"/>
    <w:rsid w:val="00345174"/>
    <w:rsid w:val="00362EBF"/>
    <w:rsid w:val="00366F1F"/>
    <w:rsid w:val="003747FD"/>
    <w:rsid w:val="00375A80"/>
    <w:rsid w:val="00383F91"/>
    <w:rsid w:val="00384B64"/>
    <w:rsid w:val="00394A0A"/>
    <w:rsid w:val="00395E49"/>
    <w:rsid w:val="003A0EC8"/>
    <w:rsid w:val="003A2BCC"/>
    <w:rsid w:val="003A74EF"/>
    <w:rsid w:val="003B0251"/>
    <w:rsid w:val="003C01DD"/>
    <w:rsid w:val="003D2545"/>
    <w:rsid w:val="003D5E4E"/>
    <w:rsid w:val="003E7139"/>
    <w:rsid w:val="003F2900"/>
    <w:rsid w:val="003F47E1"/>
    <w:rsid w:val="003F5013"/>
    <w:rsid w:val="00402EF8"/>
    <w:rsid w:val="00406426"/>
    <w:rsid w:val="004171BD"/>
    <w:rsid w:val="00425918"/>
    <w:rsid w:val="00432183"/>
    <w:rsid w:val="00436832"/>
    <w:rsid w:val="004466D4"/>
    <w:rsid w:val="004515DC"/>
    <w:rsid w:val="004516B5"/>
    <w:rsid w:val="00453B63"/>
    <w:rsid w:val="00457730"/>
    <w:rsid w:val="00462A3B"/>
    <w:rsid w:val="0048028D"/>
    <w:rsid w:val="004835A3"/>
    <w:rsid w:val="00484C85"/>
    <w:rsid w:val="004A2DAE"/>
    <w:rsid w:val="004B00E1"/>
    <w:rsid w:val="004B08B2"/>
    <w:rsid w:val="004B4AF0"/>
    <w:rsid w:val="004B6B88"/>
    <w:rsid w:val="004C433F"/>
    <w:rsid w:val="004D2C99"/>
    <w:rsid w:val="004D510F"/>
    <w:rsid w:val="004D581A"/>
    <w:rsid w:val="004E5C05"/>
    <w:rsid w:val="004F0571"/>
    <w:rsid w:val="004F0CF8"/>
    <w:rsid w:val="004F332C"/>
    <w:rsid w:val="0051548E"/>
    <w:rsid w:val="005202C0"/>
    <w:rsid w:val="00524922"/>
    <w:rsid w:val="00531F27"/>
    <w:rsid w:val="00532F7E"/>
    <w:rsid w:val="00540CDA"/>
    <w:rsid w:val="00542F01"/>
    <w:rsid w:val="00551DE7"/>
    <w:rsid w:val="00576B53"/>
    <w:rsid w:val="00580C41"/>
    <w:rsid w:val="00587345"/>
    <w:rsid w:val="00595725"/>
    <w:rsid w:val="00595FF1"/>
    <w:rsid w:val="005973EE"/>
    <w:rsid w:val="005A3609"/>
    <w:rsid w:val="005C287B"/>
    <w:rsid w:val="005C3846"/>
    <w:rsid w:val="005C6818"/>
    <w:rsid w:val="005D3A8C"/>
    <w:rsid w:val="005E097B"/>
    <w:rsid w:val="005F1523"/>
    <w:rsid w:val="005F1A76"/>
    <w:rsid w:val="00604234"/>
    <w:rsid w:val="00604892"/>
    <w:rsid w:val="00615781"/>
    <w:rsid w:val="00616C04"/>
    <w:rsid w:val="00621044"/>
    <w:rsid w:val="00621D48"/>
    <w:rsid w:val="006229D9"/>
    <w:rsid w:val="00630B22"/>
    <w:rsid w:val="006330B2"/>
    <w:rsid w:val="00633BC2"/>
    <w:rsid w:val="0064552B"/>
    <w:rsid w:val="00645BEE"/>
    <w:rsid w:val="00646F12"/>
    <w:rsid w:val="00652828"/>
    <w:rsid w:val="00661F6F"/>
    <w:rsid w:val="006628A8"/>
    <w:rsid w:val="006739C6"/>
    <w:rsid w:val="00673E63"/>
    <w:rsid w:val="00680443"/>
    <w:rsid w:val="0068061E"/>
    <w:rsid w:val="006916BC"/>
    <w:rsid w:val="00696B07"/>
    <w:rsid w:val="006A162F"/>
    <w:rsid w:val="006A373C"/>
    <w:rsid w:val="006B19C0"/>
    <w:rsid w:val="006B4AE0"/>
    <w:rsid w:val="006B7BE2"/>
    <w:rsid w:val="006C0652"/>
    <w:rsid w:val="006D0ADE"/>
    <w:rsid w:val="006D585D"/>
    <w:rsid w:val="006E5DEA"/>
    <w:rsid w:val="006F076B"/>
    <w:rsid w:val="006F1C3C"/>
    <w:rsid w:val="006F2A3F"/>
    <w:rsid w:val="006F3054"/>
    <w:rsid w:val="006F4698"/>
    <w:rsid w:val="006F5C0D"/>
    <w:rsid w:val="007058C3"/>
    <w:rsid w:val="007112AB"/>
    <w:rsid w:val="00711806"/>
    <w:rsid w:val="007121B1"/>
    <w:rsid w:val="007209CC"/>
    <w:rsid w:val="00722A10"/>
    <w:rsid w:val="00724099"/>
    <w:rsid w:val="0073151C"/>
    <w:rsid w:val="00736C43"/>
    <w:rsid w:val="00741704"/>
    <w:rsid w:val="007536B2"/>
    <w:rsid w:val="00753C4C"/>
    <w:rsid w:val="00756B91"/>
    <w:rsid w:val="0076249B"/>
    <w:rsid w:val="00762522"/>
    <w:rsid w:val="00766108"/>
    <w:rsid w:val="00767F31"/>
    <w:rsid w:val="007752D4"/>
    <w:rsid w:val="00785271"/>
    <w:rsid w:val="00793A72"/>
    <w:rsid w:val="007A76CA"/>
    <w:rsid w:val="007B7BE2"/>
    <w:rsid w:val="007C0496"/>
    <w:rsid w:val="007C5039"/>
    <w:rsid w:val="007C71D2"/>
    <w:rsid w:val="007D2B5E"/>
    <w:rsid w:val="007D60F6"/>
    <w:rsid w:val="007E75C1"/>
    <w:rsid w:val="007F093A"/>
    <w:rsid w:val="008019DB"/>
    <w:rsid w:val="0080374A"/>
    <w:rsid w:val="008120F2"/>
    <w:rsid w:val="0081270F"/>
    <w:rsid w:val="00814254"/>
    <w:rsid w:val="008155CC"/>
    <w:rsid w:val="008244AA"/>
    <w:rsid w:val="008349A1"/>
    <w:rsid w:val="00835CF9"/>
    <w:rsid w:val="00840F2F"/>
    <w:rsid w:val="0084168E"/>
    <w:rsid w:val="00842453"/>
    <w:rsid w:val="008465D0"/>
    <w:rsid w:val="00846DE7"/>
    <w:rsid w:val="008503BB"/>
    <w:rsid w:val="00854485"/>
    <w:rsid w:val="0086080E"/>
    <w:rsid w:val="008618EF"/>
    <w:rsid w:val="00861D77"/>
    <w:rsid w:val="0087414E"/>
    <w:rsid w:val="008800EE"/>
    <w:rsid w:val="00896C1C"/>
    <w:rsid w:val="008A2DE0"/>
    <w:rsid w:val="008A765F"/>
    <w:rsid w:val="008B0092"/>
    <w:rsid w:val="008B1B2A"/>
    <w:rsid w:val="008C68C3"/>
    <w:rsid w:val="008C6978"/>
    <w:rsid w:val="008D5EC7"/>
    <w:rsid w:val="008E02D3"/>
    <w:rsid w:val="008E5529"/>
    <w:rsid w:val="008E5AAE"/>
    <w:rsid w:val="008F04CD"/>
    <w:rsid w:val="008F4EC0"/>
    <w:rsid w:val="009003E2"/>
    <w:rsid w:val="0090269D"/>
    <w:rsid w:val="00904E31"/>
    <w:rsid w:val="0090531E"/>
    <w:rsid w:val="00920C1B"/>
    <w:rsid w:val="00921B56"/>
    <w:rsid w:val="009241F7"/>
    <w:rsid w:val="00926BA7"/>
    <w:rsid w:val="00933110"/>
    <w:rsid w:val="0093611B"/>
    <w:rsid w:val="00946374"/>
    <w:rsid w:val="00953865"/>
    <w:rsid w:val="009546C0"/>
    <w:rsid w:val="00961308"/>
    <w:rsid w:val="00970A1B"/>
    <w:rsid w:val="009749D6"/>
    <w:rsid w:val="009819EF"/>
    <w:rsid w:val="00983B42"/>
    <w:rsid w:val="00985AF9"/>
    <w:rsid w:val="0098624A"/>
    <w:rsid w:val="00990550"/>
    <w:rsid w:val="009967D8"/>
    <w:rsid w:val="0099786C"/>
    <w:rsid w:val="009A4BDD"/>
    <w:rsid w:val="009C603C"/>
    <w:rsid w:val="009E41FD"/>
    <w:rsid w:val="009F130C"/>
    <w:rsid w:val="009F3D75"/>
    <w:rsid w:val="009F492C"/>
    <w:rsid w:val="00A1128B"/>
    <w:rsid w:val="00A239A3"/>
    <w:rsid w:val="00A24A75"/>
    <w:rsid w:val="00A43569"/>
    <w:rsid w:val="00A446D3"/>
    <w:rsid w:val="00A51B9C"/>
    <w:rsid w:val="00A5469B"/>
    <w:rsid w:val="00A64B5A"/>
    <w:rsid w:val="00A6537A"/>
    <w:rsid w:val="00A70C68"/>
    <w:rsid w:val="00A71B33"/>
    <w:rsid w:val="00A80504"/>
    <w:rsid w:val="00A84C33"/>
    <w:rsid w:val="00A9096A"/>
    <w:rsid w:val="00A96671"/>
    <w:rsid w:val="00A97534"/>
    <w:rsid w:val="00AA326E"/>
    <w:rsid w:val="00AA68F0"/>
    <w:rsid w:val="00AB06D8"/>
    <w:rsid w:val="00AB16A7"/>
    <w:rsid w:val="00AB55E0"/>
    <w:rsid w:val="00AC0263"/>
    <w:rsid w:val="00AC357D"/>
    <w:rsid w:val="00AD2896"/>
    <w:rsid w:val="00AE0E28"/>
    <w:rsid w:val="00AE0EC1"/>
    <w:rsid w:val="00AE3085"/>
    <w:rsid w:val="00AE3BF5"/>
    <w:rsid w:val="00AE481E"/>
    <w:rsid w:val="00AE6E4A"/>
    <w:rsid w:val="00B00267"/>
    <w:rsid w:val="00B00D94"/>
    <w:rsid w:val="00B014F7"/>
    <w:rsid w:val="00B14229"/>
    <w:rsid w:val="00B34919"/>
    <w:rsid w:val="00B34EDC"/>
    <w:rsid w:val="00B374E7"/>
    <w:rsid w:val="00B4376A"/>
    <w:rsid w:val="00B506CB"/>
    <w:rsid w:val="00B54DB6"/>
    <w:rsid w:val="00B62F25"/>
    <w:rsid w:val="00B85CB8"/>
    <w:rsid w:val="00B917D9"/>
    <w:rsid w:val="00B927E0"/>
    <w:rsid w:val="00BB2DC0"/>
    <w:rsid w:val="00BC2040"/>
    <w:rsid w:val="00BD260A"/>
    <w:rsid w:val="00BD7583"/>
    <w:rsid w:val="00BE5668"/>
    <w:rsid w:val="00BF011D"/>
    <w:rsid w:val="00BF2A91"/>
    <w:rsid w:val="00C00BA9"/>
    <w:rsid w:val="00C04D32"/>
    <w:rsid w:val="00C04DA1"/>
    <w:rsid w:val="00C06CD7"/>
    <w:rsid w:val="00C10B71"/>
    <w:rsid w:val="00C14DEF"/>
    <w:rsid w:val="00C152DF"/>
    <w:rsid w:val="00C1707D"/>
    <w:rsid w:val="00C1790A"/>
    <w:rsid w:val="00C22F13"/>
    <w:rsid w:val="00C33599"/>
    <w:rsid w:val="00C4149A"/>
    <w:rsid w:val="00C43DFC"/>
    <w:rsid w:val="00C44F34"/>
    <w:rsid w:val="00C46D11"/>
    <w:rsid w:val="00C55233"/>
    <w:rsid w:val="00C56D59"/>
    <w:rsid w:val="00C65413"/>
    <w:rsid w:val="00C70194"/>
    <w:rsid w:val="00C705C0"/>
    <w:rsid w:val="00C769B5"/>
    <w:rsid w:val="00C77A31"/>
    <w:rsid w:val="00C93746"/>
    <w:rsid w:val="00C93AB4"/>
    <w:rsid w:val="00C94318"/>
    <w:rsid w:val="00CA01F0"/>
    <w:rsid w:val="00CB2082"/>
    <w:rsid w:val="00CB2136"/>
    <w:rsid w:val="00CB3F2D"/>
    <w:rsid w:val="00CD0819"/>
    <w:rsid w:val="00CD4CFD"/>
    <w:rsid w:val="00CD5737"/>
    <w:rsid w:val="00CE600C"/>
    <w:rsid w:val="00CF3051"/>
    <w:rsid w:val="00D10888"/>
    <w:rsid w:val="00D20CE7"/>
    <w:rsid w:val="00D2211A"/>
    <w:rsid w:val="00D24552"/>
    <w:rsid w:val="00D32454"/>
    <w:rsid w:val="00D34F08"/>
    <w:rsid w:val="00D35B18"/>
    <w:rsid w:val="00D4063B"/>
    <w:rsid w:val="00D56C5A"/>
    <w:rsid w:val="00D56DF5"/>
    <w:rsid w:val="00D56E88"/>
    <w:rsid w:val="00D570F8"/>
    <w:rsid w:val="00D628BA"/>
    <w:rsid w:val="00D63D65"/>
    <w:rsid w:val="00D83016"/>
    <w:rsid w:val="00D84D0C"/>
    <w:rsid w:val="00D8668F"/>
    <w:rsid w:val="00D87D7A"/>
    <w:rsid w:val="00D92FB4"/>
    <w:rsid w:val="00D96E8E"/>
    <w:rsid w:val="00DA4211"/>
    <w:rsid w:val="00DB18D1"/>
    <w:rsid w:val="00DB7719"/>
    <w:rsid w:val="00DB7DDC"/>
    <w:rsid w:val="00DC17A1"/>
    <w:rsid w:val="00DC1878"/>
    <w:rsid w:val="00DC6A8F"/>
    <w:rsid w:val="00DC7607"/>
    <w:rsid w:val="00DD2F95"/>
    <w:rsid w:val="00DD33E1"/>
    <w:rsid w:val="00DE0B1D"/>
    <w:rsid w:val="00DE1C4E"/>
    <w:rsid w:val="00DE21D0"/>
    <w:rsid w:val="00DE6429"/>
    <w:rsid w:val="00DE67A4"/>
    <w:rsid w:val="00DF0362"/>
    <w:rsid w:val="00DF35B8"/>
    <w:rsid w:val="00DF7400"/>
    <w:rsid w:val="00E114C2"/>
    <w:rsid w:val="00E12098"/>
    <w:rsid w:val="00E13845"/>
    <w:rsid w:val="00E1527B"/>
    <w:rsid w:val="00E17873"/>
    <w:rsid w:val="00E20107"/>
    <w:rsid w:val="00E255B5"/>
    <w:rsid w:val="00E271D4"/>
    <w:rsid w:val="00E31A80"/>
    <w:rsid w:val="00E31AAB"/>
    <w:rsid w:val="00E31F50"/>
    <w:rsid w:val="00E32E44"/>
    <w:rsid w:val="00E46A85"/>
    <w:rsid w:val="00E50D07"/>
    <w:rsid w:val="00E56D17"/>
    <w:rsid w:val="00E61178"/>
    <w:rsid w:val="00E651F9"/>
    <w:rsid w:val="00E71FC6"/>
    <w:rsid w:val="00E801BF"/>
    <w:rsid w:val="00E87EB4"/>
    <w:rsid w:val="00E90CDC"/>
    <w:rsid w:val="00E96026"/>
    <w:rsid w:val="00EA072A"/>
    <w:rsid w:val="00EB43DF"/>
    <w:rsid w:val="00EB656E"/>
    <w:rsid w:val="00EC2EBC"/>
    <w:rsid w:val="00EC63BF"/>
    <w:rsid w:val="00EC6DDD"/>
    <w:rsid w:val="00EE4174"/>
    <w:rsid w:val="00EF0BF6"/>
    <w:rsid w:val="00EF1793"/>
    <w:rsid w:val="00EF7CBD"/>
    <w:rsid w:val="00F0052D"/>
    <w:rsid w:val="00F14174"/>
    <w:rsid w:val="00F17EBD"/>
    <w:rsid w:val="00F20259"/>
    <w:rsid w:val="00F36615"/>
    <w:rsid w:val="00F36D94"/>
    <w:rsid w:val="00F42BF6"/>
    <w:rsid w:val="00F46C9E"/>
    <w:rsid w:val="00F57525"/>
    <w:rsid w:val="00F662D3"/>
    <w:rsid w:val="00F66CF2"/>
    <w:rsid w:val="00F67435"/>
    <w:rsid w:val="00F7343E"/>
    <w:rsid w:val="00F912CF"/>
    <w:rsid w:val="00FA148D"/>
    <w:rsid w:val="00FA5304"/>
    <w:rsid w:val="00FA722F"/>
    <w:rsid w:val="00FA7A67"/>
    <w:rsid w:val="00FD521E"/>
    <w:rsid w:val="00FD70F3"/>
    <w:rsid w:val="00FF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E8C5F2"/>
  <w15:docId w15:val="{0E0DA3EE-11D2-4AB1-9EA8-C622E92D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F501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1">
    <w:name w:val="heading 1"/>
    <w:basedOn w:val="a1"/>
    <w:next w:val="a1"/>
    <w:link w:val="12"/>
    <w:uiPriority w:val="9"/>
    <w:qFormat/>
    <w:rsid w:val="00616C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nhideWhenUsed/>
    <w:rsid w:val="00220C2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30">
    <w:name w:val="heading 3"/>
    <w:basedOn w:val="a1"/>
    <w:next w:val="a1"/>
    <w:link w:val="31"/>
    <w:rsid w:val="00E31AAB"/>
    <w:pPr>
      <w:keepNext/>
      <w:spacing w:before="140"/>
      <w:outlineLvl w:val="2"/>
    </w:pPr>
    <w:rPr>
      <w:rFonts w:eastAsia="Noto Sans CJK SC Regular" w:cs="FreeSans"/>
      <w:b/>
      <w:bCs/>
      <w:szCs w:val="28"/>
    </w:rPr>
  </w:style>
  <w:style w:type="paragraph" w:styleId="4">
    <w:name w:val="heading 4"/>
    <w:basedOn w:val="a1"/>
    <w:next w:val="a1"/>
    <w:link w:val="40"/>
    <w:uiPriority w:val="9"/>
    <w:unhideWhenUsed/>
    <w:qFormat/>
    <w:rsid w:val="00E31AAB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26368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D2B5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basedOn w:val="a2"/>
    <w:link w:val="11"/>
    <w:uiPriority w:val="9"/>
    <w:rsid w:val="00616C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ЗАГОЛОВОК"/>
    <w:basedOn w:val="a1"/>
    <w:next w:val="a1"/>
    <w:link w:val="a6"/>
    <w:qFormat/>
    <w:rsid w:val="00711806"/>
    <w:pPr>
      <w:keepNext/>
      <w:pageBreakBefore/>
      <w:ind w:firstLine="0"/>
      <w:outlineLvl w:val="0"/>
    </w:pPr>
    <w:rPr>
      <w:b/>
      <w:caps/>
    </w:rPr>
  </w:style>
  <w:style w:type="paragraph" w:customStyle="1" w:styleId="1">
    <w:name w:val="1 Подзаголовок"/>
    <w:next w:val="a1"/>
    <w:link w:val="13"/>
    <w:autoRedefine/>
    <w:qFormat/>
    <w:rsid w:val="00A51B9C"/>
    <w:pPr>
      <w:numPr>
        <w:numId w:val="3"/>
      </w:numPr>
      <w:spacing w:after="0" w:line="240" w:lineRule="auto"/>
      <w:ind w:left="709" w:firstLine="0"/>
      <w:contextualSpacing/>
      <w:outlineLvl w:val="0"/>
    </w:pPr>
    <w:rPr>
      <w:rFonts w:ascii="Times New Roman" w:eastAsia="SimSun" w:hAnsi="Times New Roman" w:cs="Lucida Sans"/>
      <w:b/>
      <w:color w:val="000000" w:themeColor="text1"/>
      <w:kern w:val="3"/>
      <w:sz w:val="28"/>
      <w:szCs w:val="24"/>
      <w:lang w:val="en-US" w:eastAsia="zh-CN" w:bidi="hi-IN"/>
    </w:rPr>
  </w:style>
  <w:style w:type="character" w:customStyle="1" w:styleId="a6">
    <w:name w:val="ЗАГОЛОВОК Знак"/>
    <w:basedOn w:val="a2"/>
    <w:link w:val="a5"/>
    <w:rsid w:val="00711806"/>
    <w:rPr>
      <w:rFonts w:ascii="Times New Roman" w:eastAsia="SimSun" w:hAnsi="Times New Roman" w:cs="Lucida Sans"/>
      <w:b/>
      <w:caps/>
      <w:kern w:val="3"/>
      <w:sz w:val="28"/>
      <w:szCs w:val="24"/>
      <w:lang w:eastAsia="zh-CN" w:bidi="hi-IN"/>
    </w:rPr>
  </w:style>
  <w:style w:type="paragraph" w:styleId="a7">
    <w:name w:val="List Paragraph"/>
    <w:basedOn w:val="a1"/>
    <w:link w:val="a8"/>
    <w:uiPriority w:val="34"/>
    <w:qFormat/>
    <w:rsid w:val="002E7082"/>
    <w:pPr>
      <w:ind w:left="720"/>
    </w:pPr>
  </w:style>
  <w:style w:type="character" w:customStyle="1" w:styleId="13">
    <w:name w:val="1 Подзаголовок Знак"/>
    <w:basedOn w:val="a6"/>
    <w:link w:val="1"/>
    <w:rsid w:val="00A51B9C"/>
    <w:rPr>
      <w:rFonts w:ascii="Times New Roman" w:eastAsia="SimSun" w:hAnsi="Times New Roman" w:cs="Lucida Sans"/>
      <w:b/>
      <w:caps w:val="0"/>
      <w:color w:val="000000" w:themeColor="text1"/>
      <w:kern w:val="3"/>
      <w:sz w:val="28"/>
      <w:szCs w:val="24"/>
      <w:lang w:val="en-US" w:eastAsia="zh-CN" w:bidi="hi-IN"/>
    </w:rPr>
  </w:style>
  <w:style w:type="paragraph" w:customStyle="1" w:styleId="2">
    <w:name w:val="2 Подподзаголовок"/>
    <w:basedOn w:val="1"/>
    <w:next w:val="a1"/>
    <w:link w:val="22"/>
    <w:qFormat/>
    <w:rsid w:val="00D63D65"/>
    <w:pPr>
      <w:numPr>
        <w:ilvl w:val="1"/>
      </w:numPr>
      <w:ind w:left="709" w:firstLine="0"/>
      <w:outlineLvl w:val="1"/>
    </w:pPr>
  </w:style>
  <w:style w:type="character" w:styleId="a9">
    <w:name w:val="Hyperlink"/>
    <w:basedOn w:val="a2"/>
    <w:uiPriority w:val="99"/>
    <w:unhideWhenUsed/>
    <w:rsid w:val="000C7D36"/>
    <w:rPr>
      <w:color w:val="0563C1" w:themeColor="hyperlink"/>
      <w:u w:val="single"/>
    </w:rPr>
  </w:style>
  <w:style w:type="character" w:customStyle="1" w:styleId="22">
    <w:name w:val="2 Подподзаголовок Знак"/>
    <w:basedOn w:val="13"/>
    <w:link w:val="2"/>
    <w:rsid w:val="00D63D65"/>
    <w:rPr>
      <w:rFonts w:ascii="Times New Roman" w:eastAsia="SimSun" w:hAnsi="Times New Roman" w:cs="Lucida Sans"/>
      <w:b/>
      <w:caps w:val="0"/>
      <w:color w:val="000000" w:themeColor="text1"/>
      <w:kern w:val="3"/>
      <w:sz w:val="28"/>
      <w:szCs w:val="24"/>
      <w:lang w:val="en-US" w:eastAsia="zh-CN" w:bidi="hi-IN"/>
    </w:rPr>
  </w:style>
  <w:style w:type="paragraph" w:customStyle="1" w:styleId="aa">
    <w:name w:val="Рисунок"/>
    <w:next w:val="a1"/>
    <w:link w:val="ab"/>
    <w:qFormat/>
    <w:rsid w:val="0081270F"/>
    <w:pPr>
      <w:spacing w:after="0" w:line="240" w:lineRule="auto"/>
      <w:contextualSpacing/>
      <w:jc w:val="center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ac">
    <w:name w:val="header"/>
    <w:basedOn w:val="a1"/>
    <w:link w:val="ad"/>
    <w:uiPriority w:val="99"/>
    <w:unhideWhenUsed/>
    <w:rsid w:val="00120432"/>
    <w:pPr>
      <w:tabs>
        <w:tab w:val="center" w:pos="4677"/>
        <w:tab w:val="right" w:pos="9355"/>
      </w:tabs>
    </w:pPr>
  </w:style>
  <w:style w:type="character" w:customStyle="1" w:styleId="ab">
    <w:name w:val="Рисунок Знак"/>
    <w:basedOn w:val="a2"/>
    <w:link w:val="aa"/>
    <w:rsid w:val="0081270F"/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character" w:customStyle="1" w:styleId="ad">
    <w:name w:val="Верхний колонтитул Знак"/>
    <w:basedOn w:val="a2"/>
    <w:link w:val="ac"/>
    <w:uiPriority w:val="99"/>
    <w:rsid w:val="00120432"/>
    <w:rPr>
      <w:rFonts w:ascii="Times New Roman" w:hAnsi="Times New Roman"/>
      <w:sz w:val="28"/>
    </w:rPr>
  </w:style>
  <w:style w:type="paragraph" w:styleId="ae">
    <w:name w:val="footer"/>
    <w:basedOn w:val="a1"/>
    <w:link w:val="af"/>
    <w:uiPriority w:val="99"/>
    <w:unhideWhenUsed/>
    <w:rsid w:val="0012043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120432"/>
    <w:rPr>
      <w:rFonts w:ascii="Times New Roman" w:hAnsi="Times New Roman"/>
      <w:sz w:val="28"/>
    </w:rPr>
  </w:style>
  <w:style w:type="paragraph" w:styleId="af0">
    <w:name w:val="caption"/>
    <w:basedOn w:val="a1"/>
    <w:next w:val="a1"/>
    <w:uiPriority w:val="35"/>
    <w:unhideWhenUsed/>
    <w:qFormat/>
    <w:rsid w:val="00120432"/>
    <w:pPr>
      <w:spacing w:after="200"/>
    </w:pPr>
    <w:rPr>
      <w:i/>
      <w:iCs/>
      <w:color w:val="44546A" w:themeColor="text2"/>
      <w:sz w:val="18"/>
      <w:szCs w:val="18"/>
    </w:rPr>
  </w:style>
  <w:style w:type="paragraph" w:styleId="af1">
    <w:name w:val="Normal (Web)"/>
    <w:basedOn w:val="a1"/>
    <w:uiPriority w:val="99"/>
    <w:unhideWhenUsed/>
    <w:rsid w:val="00C70194"/>
    <w:pPr>
      <w:spacing w:before="100" w:beforeAutospacing="1" w:after="100" w:afterAutospacing="1"/>
    </w:pPr>
    <w:rPr>
      <w:rFonts w:eastAsia="Times New Roman" w:cs="Times New Roman"/>
      <w:sz w:val="24"/>
      <w:lang w:eastAsia="ru-RU"/>
    </w:rPr>
  </w:style>
  <w:style w:type="table" w:styleId="af2">
    <w:name w:val="Table Grid"/>
    <w:basedOn w:val="a3"/>
    <w:uiPriority w:val="39"/>
    <w:rsid w:val="006F4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 светлая1"/>
    <w:basedOn w:val="a3"/>
    <w:uiPriority w:val="40"/>
    <w:rsid w:val="006F46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31">
    <w:name w:val="Заголовок 3 Знак"/>
    <w:basedOn w:val="a2"/>
    <w:link w:val="30"/>
    <w:rsid w:val="00E31AAB"/>
    <w:rPr>
      <w:rFonts w:ascii="Liberation Serif" w:eastAsia="Noto Sans CJK SC Regular" w:hAnsi="Liberation Serif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link w:val="Standard0"/>
    <w:rsid w:val="00E31AAB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qFormat/>
    <w:rsid w:val="00E31AAB"/>
    <w:pPr>
      <w:suppressLineNumbers/>
    </w:pPr>
  </w:style>
  <w:style w:type="paragraph" w:customStyle="1" w:styleId="af3">
    <w:name w:val="Содержимое таблицы"/>
    <w:basedOn w:val="Standard"/>
    <w:qFormat/>
    <w:rsid w:val="00E31AAB"/>
    <w:pPr>
      <w:suppressLineNumbers/>
      <w:suppressAutoHyphens w:val="0"/>
      <w:autoSpaceDN/>
      <w:textAlignment w:val="auto"/>
    </w:pPr>
    <w:rPr>
      <w:kern w:val="2"/>
    </w:rPr>
  </w:style>
  <w:style w:type="paragraph" w:customStyle="1" w:styleId="af4">
    <w:name w:val="ГОСТ ПУНКТЫ"/>
    <w:basedOn w:val="a5"/>
    <w:next w:val="a1"/>
    <w:link w:val="af5"/>
    <w:qFormat/>
    <w:rsid w:val="00302C94"/>
    <w:pPr>
      <w:jc w:val="center"/>
    </w:pPr>
  </w:style>
  <w:style w:type="paragraph" w:customStyle="1" w:styleId="10">
    <w:name w:val="Список 1"/>
    <w:link w:val="15"/>
    <w:autoRedefine/>
    <w:qFormat/>
    <w:rsid w:val="00220C2C"/>
    <w:pPr>
      <w:numPr>
        <w:numId w:val="2"/>
      </w:numPr>
      <w:spacing w:after="0"/>
    </w:pPr>
    <w:rPr>
      <w:rFonts w:ascii="Times New Roman" w:eastAsia="SimSun" w:hAnsi="Times New Roman" w:cs="Lucida Sans"/>
      <w:kern w:val="3"/>
      <w:sz w:val="28"/>
      <w:szCs w:val="24"/>
      <w:lang w:eastAsia="zh-CN" w:bidi="hi-IN"/>
    </w:rPr>
  </w:style>
  <w:style w:type="character" w:customStyle="1" w:styleId="af5">
    <w:name w:val="ГОСТ ПУНКТЫ Знак"/>
    <w:basedOn w:val="a6"/>
    <w:link w:val="af4"/>
    <w:rsid w:val="00302C94"/>
    <w:rPr>
      <w:rFonts w:ascii="Times New Roman" w:eastAsia="SimSun" w:hAnsi="Times New Roman" w:cs="Lucida Sans"/>
      <w:b/>
      <w:caps/>
      <w:kern w:val="3"/>
      <w:sz w:val="28"/>
      <w:szCs w:val="24"/>
      <w:lang w:eastAsia="zh-CN" w:bidi="hi-IN"/>
    </w:rPr>
  </w:style>
  <w:style w:type="character" w:customStyle="1" w:styleId="40">
    <w:name w:val="Заголовок 4 Знак"/>
    <w:basedOn w:val="a2"/>
    <w:link w:val="4"/>
    <w:uiPriority w:val="9"/>
    <w:rsid w:val="00E31AAB"/>
    <w:rPr>
      <w:rFonts w:asciiTheme="majorHAnsi" w:eastAsiaTheme="majorEastAsia" w:hAnsiTheme="majorHAnsi" w:cs="Mangal"/>
      <w:i/>
      <w:iCs/>
      <w:color w:val="2E74B5" w:themeColor="accent1" w:themeShade="BF"/>
      <w:kern w:val="3"/>
      <w:sz w:val="28"/>
      <w:szCs w:val="24"/>
      <w:lang w:eastAsia="zh-CN" w:bidi="hi-IN"/>
    </w:rPr>
  </w:style>
  <w:style w:type="character" w:customStyle="1" w:styleId="a8">
    <w:name w:val="Абзац списка Знак"/>
    <w:basedOn w:val="a2"/>
    <w:link w:val="a7"/>
    <w:uiPriority w:val="34"/>
    <w:rsid w:val="00E31AAB"/>
    <w:rPr>
      <w:rFonts w:ascii="Times New Roman" w:eastAsia="SimSun" w:hAnsi="Times New Roman" w:cs="Lucida Sans"/>
      <w:kern w:val="3"/>
      <w:sz w:val="28"/>
      <w:szCs w:val="24"/>
      <w:lang w:eastAsia="zh-CN" w:bidi="hi-IN"/>
    </w:rPr>
  </w:style>
  <w:style w:type="character" w:customStyle="1" w:styleId="15">
    <w:name w:val="Список 1 Знак"/>
    <w:basedOn w:val="a8"/>
    <w:link w:val="10"/>
    <w:rsid w:val="003A0EC8"/>
    <w:rPr>
      <w:rFonts w:ascii="Times New Roman" w:eastAsia="SimSun" w:hAnsi="Times New Roman" w:cs="Lucida Sans"/>
      <w:kern w:val="3"/>
      <w:sz w:val="28"/>
      <w:szCs w:val="24"/>
      <w:lang w:eastAsia="zh-CN" w:bidi="hi-IN"/>
    </w:rPr>
  </w:style>
  <w:style w:type="character" w:styleId="af6">
    <w:name w:val="Placeholder Text"/>
    <w:basedOn w:val="a2"/>
    <w:uiPriority w:val="99"/>
    <w:semiHidden/>
    <w:rsid w:val="00CD0819"/>
    <w:rPr>
      <w:color w:val="808080"/>
    </w:rPr>
  </w:style>
  <w:style w:type="paragraph" w:customStyle="1" w:styleId="msonormal0">
    <w:name w:val="msonormal"/>
    <w:basedOn w:val="a1"/>
    <w:rsid w:val="009F3D75"/>
    <w:pPr>
      <w:spacing w:before="100" w:beforeAutospacing="1" w:after="100" w:afterAutospacing="1"/>
    </w:pPr>
    <w:rPr>
      <w:rFonts w:eastAsia="Times New Roman" w:cs="Times New Roman"/>
      <w:sz w:val="24"/>
      <w:lang w:eastAsia="ru-RU"/>
    </w:rPr>
  </w:style>
  <w:style w:type="paragraph" w:customStyle="1" w:styleId="af7">
    <w:name w:val="Таблица"/>
    <w:basedOn w:val="a1"/>
    <w:link w:val="af8"/>
    <w:qFormat/>
    <w:rsid w:val="006F2A3F"/>
    <w:pPr>
      <w:ind w:firstLine="0"/>
      <w:jc w:val="left"/>
    </w:pPr>
    <w:rPr>
      <w:sz w:val="24"/>
    </w:rPr>
  </w:style>
  <w:style w:type="paragraph" w:styleId="af9">
    <w:name w:val="TOC Heading"/>
    <w:basedOn w:val="11"/>
    <w:next w:val="a1"/>
    <w:uiPriority w:val="39"/>
    <w:unhideWhenUsed/>
    <w:qFormat/>
    <w:rsid w:val="00EF1793"/>
    <w:pPr>
      <w:spacing w:line="259" w:lineRule="auto"/>
      <w:outlineLvl w:val="9"/>
    </w:pPr>
    <w:rPr>
      <w:lang w:eastAsia="ru-RU"/>
    </w:rPr>
  </w:style>
  <w:style w:type="character" w:customStyle="1" w:styleId="af8">
    <w:name w:val="Таблица Знак"/>
    <w:basedOn w:val="a2"/>
    <w:link w:val="af7"/>
    <w:rsid w:val="006F2A3F"/>
    <w:rPr>
      <w:rFonts w:ascii="Times New Roman" w:hAnsi="Times New Roman"/>
      <w:sz w:val="24"/>
    </w:rPr>
  </w:style>
  <w:style w:type="paragraph" w:styleId="32">
    <w:name w:val="toc 3"/>
    <w:basedOn w:val="a1"/>
    <w:next w:val="a1"/>
    <w:autoRedefine/>
    <w:uiPriority w:val="39"/>
    <w:unhideWhenUsed/>
    <w:rsid w:val="0048028D"/>
    <w:pPr>
      <w:tabs>
        <w:tab w:val="left" w:pos="1540"/>
        <w:tab w:val="right" w:leader="dot" w:pos="9638"/>
      </w:tabs>
      <w:spacing w:after="100"/>
    </w:pPr>
    <w:rPr>
      <w:rFonts w:cs="Mangal"/>
    </w:rPr>
  </w:style>
  <w:style w:type="paragraph" w:styleId="16">
    <w:name w:val="toc 1"/>
    <w:basedOn w:val="a1"/>
    <w:next w:val="a1"/>
    <w:autoRedefine/>
    <w:uiPriority w:val="39"/>
    <w:unhideWhenUsed/>
    <w:rsid w:val="0026440E"/>
    <w:pPr>
      <w:tabs>
        <w:tab w:val="right" w:leader="dot" w:pos="9628"/>
      </w:tabs>
      <w:spacing w:after="100"/>
      <w:ind w:firstLine="0"/>
    </w:pPr>
    <w:rPr>
      <w:rFonts w:cs="Mangal"/>
    </w:rPr>
  </w:style>
  <w:style w:type="paragraph" w:styleId="23">
    <w:name w:val="toc 2"/>
    <w:basedOn w:val="a1"/>
    <w:next w:val="a1"/>
    <w:autoRedefine/>
    <w:uiPriority w:val="39"/>
    <w:unhideWhenUsed/>
    <w:rsid w:val="00646F12"/>
    <w:pPr>
      <w:tabs>
        <w:tab w:val="right" w:leader="dot" w:pos="9628"/>
      </w:tabs>
      <w:spacing w:after="100"/>
      <w:ind w:firstLine="426"/>
    </w:pPr>
    <w:rPr>
      <w:rFonts w:cs="Mangal"/>
    </w:rPr>
  </w:style>
  <w:style w:type="paragraph" w:customStyle="1" w:styleId="afa">
    <w:name w:val="Подпись рисунков"/>
    <w:basedOn w:val="a1"/>
    <w:link w:val="afb"/>
    <w:rsid w:val="001F732F"/>
    <w:pPr>
      <w:spacing w:before="120" w:after="240"/>
      <w:contextualSpacing/>
      <w:jc w:val="center"/>
    </w:pPr>
    <w:rPr>
      <w:sz w:val="24"/>
    </w:rPr>
  </w:style>
  <w:style w:type="character" w:customStyle="1" w:styleId="afb">
    <w:name w:val="Подпись рисунков Знак"/>
    <w:basedOn w:val="a2"/>
    <w:link w:val="afa"/>
    <w:rsid w:val="001F732F"/>
    <w:rPr>
      <w:rFonts w:ascii="Times New Roman" w:hAnsi="Times New Roman"/>
      <w:sz w:val="24"/>
    </w:rPr>
  </w:style>
  <w:style w:type="character" w:customStyle="1" w:styleId="21">
    <w:name w:val="Заголовок 2 Знак"/>
    <w:basedOn w:val="a2"/>
    <w:link w:val="20"/>
    <w:uiPriority w:val="9"/>
    <w:rsid w:val="00220C2C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paragraph" w:styleId="afc">
    <w:name w:val="Body Text"/>
    <w:basedOn w:val="a1"/>
    <w:link w:val="afd"/>
    <w:uiPriority w:val="1"/>
    <w:qFormat/>
    <w:rsid w:val="00220C2C"/>
    <w:pPr>
      <w:ind w:left="101"/>
    </w:pPr>
    <w:rPr>
      <w:rFonts w:eastAsia="Times New Roman"/>
      <w:szCs w:val="28"/>
    </w:rPr>
  </w:style>
  <w:style w:type="character" w:customStyle="1" w:styleId="afd">
    <w:name w:val="Основной текст Знак"/>
    <w:basedOn w:val="a2"/>
    <w:link w:val="afc"/>
    <w:uiPriority w:val="1"/>
    <w:rsid w:val="00220C2C"/>
    <w:rPr>
      <w:rFonts w:ascii="Times New Roman" w:eastAsia="Times New Roman" w:hAnsi="Times New Roman"/>
      <w:sz w:val="28"/>
      <w:szCs w:val="28"/>
    </w:rPr>
  </w:style>
  <w:style w:type="paragraph" w:customStyle="1" w:styleId="afe">
    <w:name w:val="Чертежный"/>
    <w:rsid w:val="00220C2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f">
    <w:name w:val="FollowedHyperlink"/>
    <w:basedOn w:val="a2"/>
    <w:uiPriority w:val="99"/>
    <w:semiHidden/>
    <w:unhideWhenUsed/>
    <w:rsid w:val="00102A31"/>
    <w:rPr>
      <w:color w:val="954F72" w:themeColor="followedHyperlink"/>
      <w:u w:val="single"/>
    </w:rPr>
  </w:style>
  <w:style w:type="paragraph" w:customStyle="1" w:styleId="3">
    <w:name w:val="3 Подзаголовок"/>
    <w:basedOn w:val="2"/>
    <w:next w:val="a1"/>
    <w:link w:val="33"/>
    <w:qFormat/>
    <w:rsid w:val="0026440E"/>
    <w:pPr>
      <w:numPr>
        <w:ilvl w:val="2"/>
      </w:numPr>
      <w:outlineLvl w:val="2"/>
    </w:pPr>
  </w:style>
  <w:style w:type="paragraph" w:styleId="aff0">
    <w:name w:val="endnote text"/>
    <w:basedOn w:val="a1"/>
    <w:link w:val="aff1"/>
    <w:uiPriority w:val="99"/>
    <w:semiHidden/>
    <w:unhideWhenUsed/>
    <w:rsid w:val="003F47E1"/>
    <w:rPr>
      <w:sz w:val="20"/>
      <w:szCs w:val="20"/>
    </w:rPr>
  </w:style>
  <w:style w:type="character" w:customStyle="1" w:styleId="33">
    <w:name w:val="3 Подзаголовок Знак"/>
    <w:basedOn w:val="22"/>
    <w:link w:val="3"/>
    <w:rsid w:val="0026440E"/>
    <w:rPr>
      <w:rFonts w:ascii="Times New Roman" w:eastAsia="SimSun" w:hAnsi="Times New Roman" w:cs="Lucida Sans"/>
      <w:b/>
      <w:caps w:val="0"/>
      <w:color w:val="000000" w:themeColor="text1"/>
      <w:kern w:val="3"/>
      <w:sz w:val="28"/>
      <w:szCs w:val="24"/>
      <w:lang w:val="en-US" w:eastAsia="zh-CN" w:bidi="hi-IN"/>
    </w:rPr>
  </w:style>
  <w:style w:type="character" w:customStyle="1" w:styleId="aff1">
    <w:name w:val="Текст концевой сноски Знак"/>
    <w:basedOn w:val="a2"/>
    <w:link w:val="aff0"/>
    <w:uiPriority w:val="99"/>
    <w:semiHidden/>
    <w:rsid w:val="003F47E1"/>
    <w:rPr>
      <w:rFonts w:ascii="Times New Roman" w:hAnsi="Times New Roman"/>
      <w:sz w:val="20"/>
      <w:szCs w:val="20"/>
    </w:rPr>
  </w:style>
  <w:style w:type="character" w:styleId="aff2">
    <w:name w:val="endnote reference"/>
    <w:basedOn w:val="a2"/>
    <w:uiPriority w:val="99"/>
    <w:semiHidden/>
    <w:unhideWhenUsed/>
    <w:rsid w:val="003F47E1"/>
    <w:rPr>
      <w:vertAlign w:val="superscript"/>
    </w:rPr>
  </w:style>
  <w:style w:type="paragraph" w:customStyle="1" w:styleId="a0">
    <w:name w:val="Код"/>
    <w:basedOn w:val="Standard"/>
    <w:link w:val="aff3"/>
    <w:qFormat/>
    <w:rsid w:val="00FA148D"/>
    <w:pPr>
      <w:numPr>
        <w:numId w:val="26"/>
      </w:numPr>
      <w:suppressAutoHyphens w:val="0"/>
      <w:ind w:left="357" w:hanging="357"/>
    </w:pPr>
    <w:rPr>
      <w:rFonts w:ascii="Courier New" w:hAnsi="Courier New" w:cs="Times New Roman"/>
      <w:b/>
      <w:bCs/>
      <w:color w:val="000000"/>
      <w:sz w:val="18"/>
      <w:szCs w:val="28"/>
    </w:rPr>
  </w:style>
  <w:style w:type="character" w:customStyle="1" w:styleId="Standard0">
    <w:name w:val="Standard Знак"/>
    <w:basedOn w:val="a2"/>
    <w:link w:val="Standard"/>
    <w:rsid w:val="00FA148D"/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aff3">
    <w:name w:val="Код Знак"/>
    <w:basedOn w:val="Standard0"/>
    <w:link w:val="a0"/>
    <w:rsid w:val="00FA148D"/>
    <w:rPr>
      <w:rFonts w:ascii="Courier New" w:eastAsia="SimSun" w:hAnsi="Courier New" w:cs="Times New Roman"/>
      <w:b/>
      <w:bCs/>
      <w:color w:val="000000"/>
      <w:kern w:val="3"/>
      <w:sz w:val="18"/>
      <w:szCs w:val="28"/>
      <w:lang w:eastAsia="zh-CN" w:bidi="hi-IN"/>
    </w:rPr>
  </w:style>
  <w:style w:type="character" w:styleId="aff4">
    <w:name w:val="annotation reference"/>
    <w:basedOn w:val="a2"/>
    <w:uiPriority w:val="99"/>
    <w:semiHidden/>
    <w:unhideWhenUsed/>
    <w:rsid w:val="00AE6E4A"/>
    <w:rPr>
      <w:sz w:val="16"/>
      <w:szCs w:val="16"/>
    </w:rPr>
  </w:style>
  <w:style w:type="paragraph" w:styleId="aff5">
    <w:name w:val="annotation text"/>
    <w:basedOn w:val="a1"/>
    <w:link w:val="aff6"/>
    <w:uiPriority w:val="99"/>
    <w:semiHidden/>
    <w:unhideWhenUsed/>
    <w:rsid w:val="00AE6E4A"/>
    <w:rPr>
      <w:sz w:val="20"/>
      <w:szCs w:val="20"/>
    </w:rPr>
  </w:style>
  <w:style w:type="character" w:customStyle="1" w:styleId="aff6">
    <w:name w:val="Текст примечания Знак"/>
    <w:basedOn w:val="a2"/>
    <w:link w:val="aff5"/>
    <w:uiPriority w:val="99"/>
    <w:semiHidden/>
    <w:rsid w:val="00AE6E4A"/>
    <w:rPr>
      <w:rFonts w:ascii="Times New Roman" w:hAnsi="Times New Roman"/>
      <w:sz w:val="20"/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AE6E4A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AE6E4A"/>
    <w:rPr>
      <w:rFonts w:ascii="Times New Roman" w:hAnsi="Times New Roman"/>
      <w:b/>
      <w:bCs/>
      <w:sz w:val="20"/>
      <w:szCs w:val="20"/>
    </w:rPr>
  </w:style>
  <w:style w:type="paragraph" w:styleId="aff9">
    <w:name w:val="Balloon Text"/>
    <w:basedOn w:val="a1"/>
    <w:link w:val="affa"/>
    <w:uiPriority w:val="99"/>
    <w:semiHidden/>
    <w:unhideWhenUsed/>
    <w:rsid w:val="00AE6E4A"/>
    <w:rPr>
      <w:rFonts w:ascii="Tahoma" w:hAnsi="Tahoma" w:cs="Tahoma"/>
      <w:sz w:val="16"/>
      <w:szCs w:val="16"/>
    </w:rPr>
  </w:style>
  <w:style w:type="character" w:customStyle="1" w:styleId="affa">
    <w:name w:val="Текст выноски Знак"/>
    <w:basedOn w:val="a2"/>
    <w:link w:val="aff9"/>
    <w:uiPriority w:val="99"/>
    <w:semiHidden/>
    <w:rsid w:val="00AE6E4A"/>
    <w:rPr>
      <w:rFonts w:ascii="Tahoma" w:hAnsi="Tahoma" w:cs="Tahoma"/>
      <w:sz w:val="16"/>
      <w:szCs w:val="16"/>
    </w:rPr>
  </w:style>
  <w:style w:type="character" w:customStyle="1" w:styleId="90">
    <w:name w:val="Заголовок 9 Знак"/>
    <w:basedOn w:val="a2"/>
    <w:link w:val="9"/>
    <w:rsid w:val="007D2B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7">
    <w:name w:val="Обычный1"/>
    <w:basedOn w:val="a1"/>
    <w:link w:val="CharChar"/>
    <w:rsid w:val="007D2B5E"/>
    <w:pPr>
      <w:spacing w:line="360" w:lineRule="auto"/>
      <w:ind w:firstLine="851"/>
    </w:pPr>
    <w:rPr>
      <w:rFonts w:eastAsia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link w:val="17"/>
    <w:rsid w:val="007D2B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b">
    <w:name w:val="No Spacing"/>
    <w:aliases w:val="Подзаголовочный"/>
    <w:next w:val="a1"/>
    <w:link w:val="affc"/>
    <w:uiPriority w:val="1"/>
    <w:qFormat/>
    <w:rsid w:val="007D2B5E"/>
    <w:pPr>
      <w:spacing w:after="0" w:line="240" w:lineRule="auto"/>
      <w:ind w:left="720" w:hanging="360"/>
      <w:outlineLvl w:val="0"/>
    </w:pPr>
    <w:rPr>
      <w:rFonts w:ascii="Times New Roman" w:hAnsi="Times New Roman"/>
      <w:b/>
      <w:sz w:val="28"/>
    </w:rPr>
  </w:style>
  <w:style w:type="paragraph" w:styleId="affd">
    <w:name w:val="Title"/>
    <w:aliases w:val="Текст для изображения"/>
    <w:basedOn w:val="a1"/>
    <w:next w:val="a1"/>
    <w:link w:val="affe"/>
    <w:uiPriority w:val="10"/>
    <w:qFormat/>
    <w:rsid w:val="007D2B5E"/>
    <w:pPr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ffe">
    <w:name w:val="Заголовок Знак"/>
    <w:aliases w:val="Текст для изображения Знак"/>
    <w:basedOn w:val="a2"/>
    <w:link w:val="affd"/>
    <w:uiPriority w:val="10"/>
    <w:rsid w:val="007D2B5E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a">
    <w:name w:val="Subtitle"/>
    <w:basedOn w:val="a1"/>
    <w:next w:val="a1"/>
    <w:link w:val="afff"/>
    <w:uiPriority w:val="11"/>
    <w:qFormat/>
    <w:rsid w:val="007D2B5E"/>
    <w:pPr>
      <w:numPr>
        <w:numId w:val="44"/>
      </w:numPr>
      <w:outlineLvl w:val="2"/>
    </w:pPr>
    <w:rPr>
      <w:rFonts w:eastAsiaTheme="minorEastAsia"/>
      <w:spacing w:val="15"/>
    </w:rPr>
  </w:style>
  <w:style w:type="character" w:customStyle="1" w:styleId="afff">
    <w:name w:val="Подзаголовок Знак"/>
    <w:basedOn w:val="a2"/>
    <w:link w:val="a"/>
    <w:uiPriority w:val="11"/>
    <w:rsid w:val="007D2B5E"/>
    <w:rPr>
      <w:rFonts w:ascii="Times New Roman" w:eastAsiaTheme="minorEastAsia" w:hAnsi="Times New Roman"/>
      <w:spacing w:val="15"/>
      <w:sz w:val="28"/>
    </w:rPr>
  </w:style>
  <w:style w:type="character" w:customStyle="1" w:styleId="affc">
    <w:name w:val="Без интервала Знак"/>
    <w:aliases w:val="Подзаголовочный Знак"/>
    <w:basedOn w:val="a2"/>
    <w:link w:val="affb"/>
    <w:uiPriority w:val="1"/>
    <w:rsid w:val="007D2B5E"/>
    <w:rPr>
      <w:rFonts w:ascii="Times New Roman" w:hAnsi="Times New Roman"/>
      <w:b/>
      <w:sz w:val="28"/>
    </w:rPr>
  </w:style>
  <w:style w:type="character" w:customStyle="1" w:styleId="50">
    <w:name w:val="Заголовок 5 Знак"/>
    <w:basedOn w:val="a2"/>
    <w:link w:val="5"/>
    <w:uiPriority w:val="9"/>
    <w:rsid w:val="0026368A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styleId="afff0">
    <w:name w:val="Unresolved Mention"/>
    <w:basedOn w:val="a2"/>
    <w:uiPriority w:val="99"/>
    <w:semiHidden/>
    <w:unhideWhenUsed/>
    <w:rsid w:val="002E4062"/>
    <w:rPr>
      <w:color w:val="605E5C"/>
      <w:shd w:val="clear" w:color="auto" w:fill="E1DFDD"/>
    </w:rPr>
  </w:style>
  <w:style w:type="character" w:styleId="afff1">
    <w:name w:val="Emphasis"/>
    <w:qFormat/>
    <w:rsid w:val="00604234"/>
    <w:rPr>
      <w:i/>
      <w:iCs/>
    </w:rPr>
  </w:style>
  <w:style w:type="paragraph" w:customStyle="1" w:styleId="TableHeading">
    <w:name w:val="Table Heading"/>
    <w:basedOn w:val="TableContents"/>
    <w:qFormat/>
    <w:rsid w:val="00604234"/>
    <w:pPr>
      <w:autoSpaceDN/>
      <w:jc w:val="center"/>
      <w:textAlignment w:val="auto"/>
    </w:pPr>
    <w:rPr>
      <w:rFonts w:eastAsia="Noto Sans CJK SC Regular" w:cs="FreeSans"/>
      <w:b/>
      <w:bCs/>
      <w:kern w:val="2"/>
      <w:sz w:val="28"/>
    </w:rPr>
  </w:style>
  <w:style w:type="paragraph" w:styleId="HTML">
    <w:name w:val="HTML Preformatted"/>
    <w:basedOn w:val="a1"/>
    <w:link w:val="HTML0"/>
    <w:uiPriority w:val="99"/>
    <w:semiHidden/>
    <w:unhideWhenUsed/>
    <w:rsid w:val="00DB7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DB7D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8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89;&#1090;&#1080;&#1083;&#110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EAEEF-9254-4092-B993-F80384B4C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стиль.dotx</Template>
  <TotalTime>2646</TotalTime>
  <Pages>12</Pages>
  <Words>2241</Words>
  <Characters>12777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Boss Russian</cp:lastModifiedBy>
  <cp:revision>96</cp:revision>
  <cp:lastPrinted>2021-07-05T08:52:00Z</cp:lastPrinted>
  <dcterms:created xsi:type="dcterms:W3CDTF">2021-03-30T12:52:00Z</dcterms:created>
  <dcterms:modified xsi:type="dcterms:W3CDTF">2021-12-19T09:49:00Z</dcterms:modified>
</cp:coreProperties>
</file>